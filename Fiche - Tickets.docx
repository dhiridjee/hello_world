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29615036"/>
    <w:bookmarkStart w:id="1" w:name="_Toc329615468"/>
    <w:bookmarkStart w:id="2" w:name="_Toc329621779"/>
    <w:bookmarkStart w:id="3" w:name="_Toc329621916"/>
    <w:bookmarkStart w:id="4" w:name="_Toc329622100"/>
    <w:bookmarkStart w:id="5" w:name="_Toc334111685"/>
    <w:bookmarkStart w:id="6" w:name="_Toc334116036"/>
    <w:bookmarkStart w:id="7" w:name="_Toc334116052"/>
    <w:bookmarkStart w:id="8" w:name="_Toc365995774"/>
    <w:p w:rsidR="00C10CC9" w:rsidRDefault="00EE0FF2" w:rsidP="00C10CC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FC2A32" wp14:editId="5CEBB341">
                <wp:simplePos x="0" y="0"/>
                <wp:positionH relativeFrom="column">
                  <wp:posOffset>111183</wp:posOffset>
                </wp:positionH>
                <wp:positionV relativeFrom="paragraph">
                  <wp:posOffset>208808</wp:posOffset>
                </wp:positionV>
                <wp:extent cx="1769423" cy="1248418"/>
                <wp:effectExtent l="0" t="0" r="2540" b="27940"/>
                <wp:wrapNone/>
                <wp:docPr id="302" name="Groupe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9423" cy="1248418"/>
                          <a:chOff x="0" y="0"/>
                          <a:chExt cx="1769423" cy="1248418"/>
                        </a:xfrm>
                      </wpg:grpSpPr>
                      <pic:pic xmlns:pic="http://schemas.openxmlformats.org/drawingml/2006/picture">
                        <pic:nvPicPr>
                          <pic:cNvPr id="299" name="Image 29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423" cy="1246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à coins arrondis 24"/>
                        <wps:cNvSpPr>
                          <a:spLocks noChangeArrowheads="1"/>
                        </wps:cNvSpPr>
                        <wps:spPr bwMode="auto">
                          <a:xfrm>
                            <a:off x="344384" y="1033153"/>
                            <a:ext cx="1077595" cy="2152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02" o:spid="_x0000_s1026" style="position:absolute;margin-left:8.75pt;margin-top:16.45pt;width:139.3pt;height:98.3pt;z-index:251685888" coordsize="17694,12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">
                <v:shape id="Image 299" o:spid="_x0000_s1027" type="#_x0000_t75" style="position:absolute;width:17694;height:12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jzk/IAAAA3AAAAA8AAABkcnMvZG93bnJldi54bWxEj09rwkAUxO9Cv8PyCl6kbiq21NRNqP/A&#10;g9BqC14f2dckNPs2ZNeY+OldoeBxmJnfMPO0M5VoqXGlZQXP4wgEcWZ1ybmCn+/N0xsI55E1VpZJ&#10;QU8O0uRhMMdY2zPvqT34XAQIuxgVFN7XsZQuK8igG9uaOHi/tjHog2xyqRs8B7ip5CSKXqXBksNC&#10;gTUtC8r+DiejYHX82rxEl3W/64/TRfa5b9ejkVRq+Nh9vIPw1Pl7+L+91QomsxnczoQjIJMr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VY85PyAAAANwAAAAPAAAAAAAAAAAA&#10;AAAAAJ8CAABkcnMvZG93bnJldi54bWxQSwUGAAAAAAQABAD3AAAAlAMAAAAA&#10;">
                  <v:imagedata r:id="rId10" o:title=""/>
                  <v:path arrowok="t"/>
                </v:shape>
                <v:roundrect id="Rectangle à coins arrondis 24" o:spid="_x0000_s1028" style="position:absolute;left:3443;top:10331;width:10776;height:215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H+L8YA&#10;AADbAAAADwAAAGRycy9kb3ducmV2LnhtbESPQWsCMRSE70L/Q3hCL6KJUlpZjVIEwUIpde3F23Pz&#10;3F3dvCxJ6m7/fVMoeBxm5htmue5tI27kQ+1Yw3SiQBAXztRcavg6bMdzECEiG2wck4YfCrBePQyW&#10;mBnX8Z5ueSxFgnDIUEMVY5tJGYqKLIaJa4mTd3beYkzSl9J47BLcNnKm1LO0WHNaqLClTUXFNf+2&#10;Go7b/NNf3zeX/fktf7l0aqQOpw+tH4f96wJEpD7ew//tndEwe4K/L+k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H+L8YAAADbAAAADwAAAAAAAAAAAAAAAACYAgAAZHJz&#10;L2Rvd25yZXYueG1sUEsFBgAAAAAEAAQA9QAAAIsDAAAAAA==&#10;" filled="f" strokecolor="red" strokeweight="3pt"/>
              </v:group>
            </w:pict>
          </mc:Fallback>
        </mc:AlternateContent>
      </w:r>
    </w:p>
    <w:p w:rsidR="00C10CC9" w:rsidRDefault="004F254D" w:rsidP="00C10C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489E73" wp14:editId="51F399D0">
                <wp:simplePos x="0" y="0"/>
                <wp:positionH relativeFrom="column">
                  <wp:posOffset>2203450</wp:posOffset>
                </wp:positionH>
                <wp:positionV relativeFrom="paragraph">
                  <wp:posOffset>76082</wp:posOffset>
                </wp:positionV>
                <wp:extent cx="4242391" cy="1233377"/>
                <wp:effectExtent l="57150" t="38100" r="82550" b="100330"/>
                <wp:wrapNone/>
                <wp:docPr id="307" name="Rectangle à coins arrondis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391" cy="1233377"/>
                        </a:xfrm>
                        <a:prstGeom prst="roundRect">
                          <a:avLst>
                            <a:gd name="adj" fmla="val 1148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54D" w:rsidRDefault="004F254D" w:rsidP="004F254D">
                            <w:r>
                              <w:t xml:space="preserve">Un Ticket est une tâche simple, de courte durée. Contrairement à une Activité, un Ticket n’est pas planifié individuellement. </w:t>
                            </w:r>
                            <w:r>
                              <w:br/>
                              <w:t>Par exemple :</w:t>
                            </w:r>
                          </w:p>
                          <w:p w:rsidR="004F254D" w:rsidRDefault="004F254D" w:rsidP="004F254D">
                            <w:pPr>
                              <w:pStyle w:val="Paragraphedeliste"/>
                              <w:numPr>
                                <w:ilvl w:val="0"/>
                                <w:numId w:val="46"/>
                              </w:numPr>
                            </w:pPr>
                            <w:r>
                              <w:t>Demande d’intervention en support</w:t>
                            </w:r>
                          </w:p>
                          <w:p w:rsidR="004F254D" w:rsidRDefault="004F254D" w:rsidP="004F254D">
                            <w:pPr>
                              <w:pStyle w:val="Paragraphedeliste"/>
                              <w:numPr>
                                <w:ilvl w:val="0"/>
                                <w:numId w:val="46"/>
                              </w:numPr>
                            </w:pPr>
                            <w:r>
                              <w:t>Anomalie ou évolution simple sur un produit</w:t>
                            </w:r>
                          </w:p>
                          <w:p w:rsidR="004F254D" w:rsidRDefault="004F254D" w:rsidP="004F254D"/>
                          <w:p w:rsidR="004F254D" w:rsidRDefault="004F254D" w:rsidP="004F25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07" o:spid="_x0000_s1026" style="position:absolute;left:0;text-align:left;margin-left:173.5pt;margin-top:6pt;width:334.05pt;height:97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5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F254D" w:rsidRDefault="004F254D" w:rsidP="004F254D">
                      <w:r>
                        <w:t xml:space="preserve">Un Ticket est une tâche simple, de courte durée. Contrairement à une Activité, un Ticket n’est pas planifié individuellement. </w:t>
                      </w:r>
                      <w:r>
                        <w:br/>
                        <w:t>Par exemple :</w:t>
                      </w:r>
                    </w:p>
                    <w:p w:rsidR="004F254D" w:rsidRDefault="004F254D" w:rsidP="004F254D">
                      <w:pPr>
                        <w:pStyle w:val="Paragraphedeliste"/>
                        <w:numPr>
                          <w:ilvl w:val="0"/>
                          <w:numId w:val="46"/>
                        </w:numPr>
                      </w:pPr>
                      <w:r>
                        <w:t>Demande d’intervention en support</w:t>
                      </w:r>
                    </w:p>
                    <w:p w:rsidR="004F254D" w:rsidRDefault="004F254D" w:rsidP="004F254D">
                      <w:pPr>
                        <w:pStyle w:val="Paragraphedeliste"/>
                        <w:numPr>
                          <w:ilvl w:val="0"/>
                          <w:numId w:val="46"/>
                        </w:numPr>
                      </w:pPr>
                      <w:r>
                        <w:t>Anomalie ou évolution simple sur un produit</w:t>
                      </w:r>
                    </w:p>
                    <w:p w:rsidR="004F254D" w:rsidRDefault="004F254D" w:rsidP="004F254D"/>
                    <w:p w:rsidR="004F254D" w:rsidRDefault="004F254D" w:rsidP="004F254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66BEB" w:rsidRDefault="00766BEB" w:rsidP="00C10CC9"/>
    <w:p w:rsidR="00766BEB" w:rsidRDefault="00766BEB" w:rsidP="00C10CC9"/>
    <w:p w:rsidR="00EE0FF2" w:rsidRDefault="00EE0FF2" w:rsidP="00C10CC9"/>
    <w:p w:rsidR="00EE0FF2" w:rsidRDefault="00EE0FF2" w:rsidP="00C10CC9"/>
    <w:p w:rsidR="00766BEB" w:rsidRDefault="00766BEB" w:rsidP="00C10CC9"/>
    <w:p w:rsidR="00FD3388" w:rsidRDefault="005240F8" w:rsidP="00FD3388">
      <w:pPr>
        <w:pStyle w:val="Pagedetitre-Rfrenc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6099F5" wp14:editId="59FEF3DD">
                <wp:simplePos x="0" y="0"/>
                <wp:positionH relativeFrom="column">
                  <wp:posOffset>-262890</wp:posOffset>
                </wp:positionH>
                <wp:positionV relativeFrom="paragraph">
                  <wp:posOffset>969955</wp:posOffset>
                </wp:positionV>
                <wp:extent cx="3572540" cy="1891931"/>
                <wp:effectExtent l="0" t="38100" r="66040" b="3238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2540" cy="189193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-20.7pt;margin-top:76.35pt;width:281.3pt;height:148.9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DE5767" wp14:editId="00CBD666">
                <wp:simplePos x="0" y="0"/>
                <wp:positionH relativeFrom="column">
                  <wp:posOffset>-267970</wp:posOffset>
                </wp:positionH>
                <wp:positionV relativeFrom="paragraph">
                  <wp:posOffset>1306830</wp:posOffset>
                </wp:positionV>
                <wp:extent cx="605155" cy="1497330"/>
                <wp:effectExtent l="0" t="38100" r="61595" b="2667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" cy="14973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3" o:spid="_x0000_s1026" type="#_x0000_t32" style="position:absolute;margin-left:-21.1pt;margin-top:102.9pt;width:47.65pt;height:117.9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" strokecolor="#4579b8 [3044]" strokeweight="1.5pt">
                <v:stroke endarrow="open"/>
              </v:shape>
            </w:pict>
          </mc:Fallback>
        </mc:AlternateContent>
      </w:r>
      <w:r w:rsidRPr="00836C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ECC193" wp14:editId="63CAF8EC">
                <wp:simplePos x="0" y="0"/>
                <wp:positionH relativeFrom="column">
                  <wp:posOffset>-29845</wp:posOffset>
                </wp:positionH>
                <wp:positionV relativeFrom="paragraph">
                  <wp:posOffset>847725</wp:posOffset>
                </wp:positionV>
                <wp:extent cx="2434590" cy="117475"/>
                <wp:effectExtent l="0" t="0" r="22860" b="15875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1174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98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.35pt;margin-top:66.75pt;width:191.7pt;height: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" fillcolor="yellow" strokecolor="red" strokeweight="1.5pt">
                <v:fill opacity="16448f"/>
              </v:rect>
            </w:pict>
          </mc:Fallback>
        </mc:AlternateContent>
      </w:r>
      <w:r w:rsidRPr="00836C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BC56E0" wp14:editId="605DCF80">
                <wp:simplePos x="0" y="0"/>
                <wp:positionH relativeFrom="column">
                  <wp:posOffset>-29845</wp:posOffset>
                </wp:positionH>
                <wp:positionV relativeFrom="paragraph">
                  <wp:posOffset>962025</wp:posOffset>
                </wp:positionV>
                <wp:extent cx="2433955" cy="117475"/>
                <wp:effectExtent l="0" t="0" r="23495" b="15875"/>
                <wp:wrapNone/>
                <wp:docPr id="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955" cy="1174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98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.35pt;margin-top:75.75pt;width:191.65pt;height: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" fillcolor="yellow" strokecolor="red" strokeweight="1.5pt">
                <v:fill opacity="16448f"/>
              </v:rect>
            </w:pict>
          </mc:Fallback>
        </mc:AlternateContent>
      </w:r>
      <w:r w:rsidRPr="00836C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EE5292" wp14:editId="16E26230">
                <wp:simplePos x="0" y="0"/>
                <wp:positionH relativeFrom="column">
                  <wp:posOffset>-28575</wp:posOffset>
                </wp:positionH>
                <wp:positionV relativeFrom="paragraph">
                  <wp:posOffset>1075055</wp:posOffset>
                </wp:positionV>
                <wp:extent cx="2433955" cy="118745"/>
                <wp:effectExtent l="0" t="0" r="23495" b="14605"/>
                <wp:wrapNone/>
                <wp:docPr id="29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955" cy="11874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98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.25pt;margin-top:84.65pt;width:191.65pt;height:9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" fillcolor="yellow" strokecolor="red" strokeweight="1.5pt">
                <v:fill opacity="16448f"/>
              </v:rect>
            </w:pict>
          </mc:Fallback>
        </mc:AlternateContent>
      </w:r>
      <w:r w:rsidRPr="00836C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DD994B" wp14:editId="214E7B29">
                <wp:simplePos x="0" y="0"/>
                <wp:positionH relativeFrom="column">
                  <wp:posOffset>3384550</wp:posOffset>
                </wp:positionH>
                <wp:positionV relativeFrom="paragraph">
                  <wp:posOffset>743585</wp:posOffset>
                </wp:positionV>
                <wp:extent cx="2435860" cy="118745"/>
                <wp:effectExtent l="0" t="0" r="21590" b="14605"/>
                <wp:wrapNone/>
                <wp:docPr id="28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860" cy="11874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98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66.5pt;margin-top:58.55pt;width:191.8pt;height: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" fillcolor="yellow" strokecolor="red" strokeweight="1.5pt">
                <v:fill opacity="16448f"/>
              </v:rect>
            </w:pict>
          </mc:Fallback>
        </mc:AlternateContent>
      </w:r>
      <w:r w:rsidRPr="00836C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D78E1D" wp14:editId="1A73CD8C">
                <wp:simplePos x="0" y="0"/>
                <wp:positionH relativeFrom="column">
                  <wp:posOffset>3383915</wp:posOffset>
                </wp:positionH>
                <wp:positionV relativeFrom="paragraph">
                  <wp:posOffset>856615</wp:posOffset>
                </wp:positionV>
                <wp:extent cx="2435860" cy="118745"/>
                <wp:effectExtent l="0" t="0" r="21590" b="14605"/>
                <wp:wrapNone/>
                <wp:docPr id="29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860" cy="11874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5098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66.45pt;margin-top:67.45pt;width:191.8pt;height:9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" fillcolor="yellow" strokecolor="red" strokeweight="1.5pt">
                <v:fill opacity="16448f"/>
              </v:rect>
            </w:pict>
          </mc:Fallback>
        </mc:AlternateContent>
      </w:r>
      <w:r w:rsidR="00FD3388">
        <w:t>Création de Ticket</w:t>
      </w:r>
    </w:p>
    <w:p w:rsidR="00D81C61" w:rsidRDefault="005240F8" w:rsidP="00836C28">
      <w:pPr>
        <w:spacing w:after="0"/>
        <w:ind w:left="-567"/>
        <w:jc w:val="left"/>
      </w:pPr>
      <w:r w:rsidRPr="00AD7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7A1339F" wp14:editId="2E464AB5">
                <wp:simplePos x="0" y="0"/>
                <wp:positionH relativeFrom="margin">
                  <wp:posOffset>-504190</wp:posOffset>
                </wp:positionH>
                <wp:positionV relativeFrom="margin">
                  <wp:posOffset>4688840</wp:posOffset>
                </wp:positionV>
                <wp:extent cx="287655" cy="270510"/>
                <wp:effectExtent l="76200" t="38100" r="36195" b="110490"/>
                <wp:wrapThrough wrapText="bothSides">
                  <wp:wrapPolygon edited="0">
                    <wp:start x="2861" y="-3042"/>
                    <wp:lineTo x="-5722" y="0"/>
                    <wp:lineTo x="-5722" y="19775"/>
                    <wp:lineTo x="5722" y="27380"/>
                    <wp:lineTo x="7152" y="28901"/>
                    <wp:lineTo x="14305" y="28901"/>
                    <wp:lineTo x="22887" y="24338"/>
                    <wp:lineTo x="18596" y="1521"/>
                    <wp:lineTo x="18596" y="-3042"/>
                    <wp:lineTo x="2861" y="-3042"/>
                  </wp:wrapPolygon>
                </wp:wrapThrough>
                <wp:docPr id="18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0F8" w:rsidRPr="00234064" w:rsidRDefault="005240F8" w:rsidP="005240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406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7" style="position:absolute;left:0;text-align:left;margin-left:-39.7pt;margin-top:369.2pt;width:22.65pt;height:21.3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5240F8" w:rsidRPr="00234064" w:rsidRDefault="005240F8" w:rsidP="005240F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3406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 anchorx="margin" anchory="margin"/>
              </v:oval>
            </w:pict>
          </mc:Fallback>
        </mc:AlternateContent>
      </w:r>
      <w:r w:rsidR="00D81C61" w:rsidRPr="00D81C61">
        <w:rPr>
          <w:noProof/>
          <w:lang w:eastAsia="fr-FR"/>
        </w:rPr>
        <w:drawing>
          <wp:anchor distT="0" distB="0" distL="114300" distR="114300" simplePos="0" relativeHeight="251676670" behindDoc="1" locked="0" layoutInCell="1" allowOverlap="1" wp14:anchorId="59ACC377" wp14:editId="53D39188">
            <wp:simplePos x="0" y="0"/>
            <wp:positionH relativeFrom="column">
              <wp:posOffset>-358775</wp:posOffset>
            </wp:positionH>
            <wp:positionV relativeFrom="paragraph">
              <wp:posOffset>-2540</wp:posOffset>
            </wp:positionV>
            <wp:extent cx="6863080" cy="2360295"/>
            <wp:effectExtent l="0" t="0" r="0" b="1905"/>
            <wp:wrapThrough wrapText="bothSides">
              <wp:wrapPolygon edited="0">
                <wp:start x="0" y="0"/>
                <wp:lineTo x="0" y="21443"/>
                <wp:lineTo x="21524" y="21443"/>
                <wp:lineTo x="21524" y="0"/>
                <wp:lineTo x="0" y="0"/>
              </wp:wrapPolygon>
            </wp:wrapThrough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C28" w:rsidRPr="00F15951" w:rsidRDefault="00836C28">
      <w:pPr>
        <w:spacing w:after="0"/>
        <w:jc w:val="left"/>
        <w:rPr>
          <w:u w:val="single"/>
        </w:rPr>
      </w:pPr>
      <w:r w:rsidRPr="00F15951">
        <w:rPr>
          <w:u w:val="single"/>
        </w:rPr>
        <w:t>Champs obligatoires :</w:t>
      </w:r>
    </w:p>
    <w:p w:rsidR="00BE5AA2" w:rsidRDefault="00BE5AA2" w:rsidP="00BE5AA2">
      <w:pPr>
        <w:pStyle w:val="Paragraphedeliste"/>
        <w:numPr>
          <w:ilvl w:val="0"/>
          <w:numId w:val="44"/>
        </w:numPr>
        <w:spacing w:after="0"/>
        <w:jc w:val="left"/>
      </w:pPr>
      <w:r w:rsidRPr="00AC1C28">
        <w:rPr>
          <w:b/>
        </w:rPr>
        <w:t>Projet :</w:t>
      </w:r>
      <w:r>
        <w:t xml:space="preserve"> par défaut, le projet présent dans le sélecteur de projet</w:t>
      </w:r>
    </w:p>
    <w:p w:rsidR="00AC1C28" w:rsidRDefault="00AC1C28" w:rsidP="00BE5AA2">
      <w:pPr>
        <w:pStyle w:val="Paragraphedeliste"/>
        <w:numPr>
          <w:ilvl w:val="0"/>
          <w:numId w:val="44"/>
        </w:numPr>
        <w:spacing w:after="0"/>
        <w:jc w:val="left"/>
      </w:pPr>
      <w:r w:rsidRPr="00AC1C28">
        <w:rPr>
          <w:b/>
        </w:rPr>
        <w:t>Type de ticket :</w:t>
      </w:r>
      <w:r>
        <w:t xml:space="preserve"> anomalie, évolution, support</w:t>
      </w:r>
    </w:p>
    <w:p w:rsidR="00BE5AA2" w:rsidRDefault="00BE5AA2" w:rsidP="00BE5AA2">
      <w:pPr>
        <w:pStyle w:val="Paragraphedeliste"/>
        <w:numPr>
          <w:ilvl w:val="0"/>
          <w:numId w:val="44"/>
        </w:numPr>
        <w:spacing w:after="0"/>
        <w:jc w:val="left"/>
      </w:pPr>
      <w:r w:rsidRPr="00AC1C28">
        <w:rPr>
          <w:b/>
        </w:rPr>
        <w:t>Nom :</w:t>
      </w:r>
      <w:r>
        <w:t xml:space="preserve"> </w:t>
      </w:r>
      <w:r>
        <w:tab/>
        <w:t>titre du ticket</w:t>
      </w:r>
    </w:p>
    <w:p w:rsidR="00BE5AA2" w:rsidRDefault="005240F8" w:rsidP="00BE5AA2">
      <w:pPr>
        <w:pStyle w:val="Paragraphedeliste"/>
        <w:numPr>
          <w:ilvl w:val="0"/>
          <w:numId w:val="44"/>
        </w:numPr>
        <w:spacing w:after="0"/>
        <w:jc w:val="left"/>
      </w:pPr>
      <w:r w:rsidRPr="00AD7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7682FE6C" wp14:editId="1A676448">
                <wp:simplePos x="0" y="0"/>
                <wp:positionH relativeFrom="margin">
                  <wp:posOffset>-431800</wp:posOffset>
                </wp:positionH>
                <wp:positionV relativeFrom="margin">
                  <wp:posOffset>5673090</wp:posOffset>
                </wp:positionV>
                <wp:extent cx="287655" cy="270510"/>
                <wp:effectExtent l="76200" t="38100" r="36195" b="110490"/>
                <wp:wrapThrough wrapText="bothSides">
                  <wp:wrapPolygon edited="0">
                    <wp:start x="2861" y="-3042"/>
                    <wp:lineTo x="-5722" y="0"/>
                    <wp:lineTo x="-5722" y="19775"/>
                    <wp:lineTo x="5722" y="27380"/>
                    <wp:lineTo x="7152" y="28901"/>
                    <wp:lineTo x="14305" y="28901"/>
                    <wp:lineTo x="22887" y="24338"/>
                    <wp:lineTo x="18596" y="1521"/>
                    <wp:lineTo x="18596" y="-3042"/>
                    <wp:lineTo x="2861" y="-3042"/>
                  </wp:wrapPolygon>
                </wp:wrapThrough>
                <wp:docPr id="295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0F8" w:rsidRPr="00234064" w:rsidRDefault="005240F8" w:rsidP="005240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8" style="position:absolute;left:0;text-align:left;margin-left:-34pt;margin-top:446.7pt;width:22.65pt;height:21.3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5240F8" w:rsidRPr="00234064" w:rsidRDefault="005240F8" w:rsidP="005240F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through" anchorx="margin" anchory="margin"/>
              </v:oval>
            </w:pict>
          </mc:Fallback>
        </mc:AlternateContent>
      </w:r>
      <w:r w:rsidR="00BE5AA2" w:rsidRPr="00AC1C28">
        <w:rPr>
          <w:b/>
        </w:rPr>
        <w:t>Activité de planning :</w:t>
      </w:r>
      <w:r w:rsidR="00BE5AA2">
        <w:t xml:space="preserve"> activité correspondant au traitement du ticket</w:t>
      </w:r>
    </w:p>
    <w:p w:rsidR="00014D7B" w:rsidRPr="00F15951" w:rsidRDefault="00AC1C28" w:rsidP="00BE5AA2">
      <w:pPr>
        <w:spacing w:after="0"/>
        <w:jc w:val="left"/>
        <w:rPr>
          <w:u w:val="single"/>
        </w:rPr>
      </w:pPr>
      <w:r w:rsidRPr="00F15951">
        <w:rPr>
          <w:bCs/>
          <w:u w:val="single"/>
        </w:rPr>
        <w:t>Champs optionnels :</w:t>
      </w:r>
    </w:p>
    <w:p w:rsidR="00014D7B" w:rsidRPr="00BE5AA2" w:rsidRDefault="00BE5AA2" w:rsidP="00BE5AA2">
      <w:pPr>
        <w:numPr>
          <w:ilvl w:val="0"/>
          <w:numId w:val="44"/>
        </w:numPr>
        <w:spacing w:after="0"/>
        <w:jc w:val="left"/>
        <w:rPr>
          <w:lang w:val="en-US"/>
        </w:rPr>
      </w:pPr>
      <w:proofErr w:type="spellStart"/>
      <w:r>
        <w:rPr>
          <w:b/>
          <w:bCs/>
          <w:lang w:val="en-US"/>
        </w:rPr>
        <w:t>Référence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externe</w:t>
      </w:r>
      <w:proofErr w:type="spellEnd"/>
      <w:r w:rsidR="001037CF" w:rsidRPr="00BE5AA2">
        <w:rPr>
          <w:b/>
          <w:bCs/>
          <w:lang w:val="en-US"/>
        </w:rPr>
        <w:t xml:space="preserve">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référence</w:t>
      </w:r>
      <w:proofErr w:type="spellEnd"/>
      <w:r>
        <w:rPr>
          <w:lang w:val="en-US"/>
        </w:rPr>
        <w:t xml:space="preserve"> client</w:t>
      </w:r>
      <w:r w:rsidR="001037CF" w:rsidRPr="00BE5AA2">
        <w:rPr>
          <w:lang w:val="en-US"/>
        </w:rPr>
        <w:t xml:space="preserve"> </w:t>
      </w:r>
    </w:p>
    <w:p w:rsidR="00014D7B" w:rsidRPr="00BE5AA2" w:rsidRDefault="001037CF" w:rsidP="00BE5AA2">
      <w:pPr>
        <w:numPr>
          <w:ilvl w:val="0"/>
          <w:numId w:val="44"/>
        </w:numPr>
        <w:spacing w:after="0"/>
        <w:jc w:val="left"/>
      </w:pPr>
      <w:r w:rsidRPr="00BE5AA2">
        <w:rPr>
          <w:b/>
          <w:bCs/>
        </w:rPr>
        <w:t>Produ</w:t>
      </w:r>
      <w:r w:rsidR="00BE5AA2" w:rsidRPr="00BE5AA2">
        <w:rPr>
          <w:b/>
          <w:bCs/>
        </w:rPr>
        <w:t>i</w:t>
      </w:r>
      <w:r w:rsidRPr="00BE5AA2">
        <w:rPr>
          <w:b/>
          <w:bCs/>
        </w:rPr>
        <w:t>t</w:t>
      </w:r>
      <w:r w:rsidRPr="00BE5AA2">
        <w:t xml:space="preserve"> : </w:t>
      </w:r>
      <w:r w:rsidR="00BE5AA2" w:rsidRPr="00BE5AA2">
        <w:t>produit concerné par l’anomalie ou évolution</w:t>
      </w:r>
    </w:p>
    <w:p w:rsidR="00014D7B" w:rsidRPr="00BE5AA2" w:rsidRDefault="001037CF" w:rsidP="00BE5AA2">
      <w:pPr>
        <w:numPr>
          <w:ilvl w:val="0"/>
          <w:numId w:val="44"/>
        </w:numPr>
        <w:spacing w:after="0"/>
        <w:jc w:val="left"/>
      </w:pPr>
      <w:r w:rsidRPr="00BE5AA2">
        <w:rPr>
          <w:b/>
          <w:bCs/>
        </w:rPr>
        <w:t xml:space="preserve">Original version </w:t>
      </w:r>
      <w:r w:rsidRPr="00BE5AA2">
        <w:t xml:space="preserve">: </w:t>
      </w:r>
      <w:r w:rsidR="00BE5AA2" w:rsidRPr="00BE5AA2">
        <w:t>version dans laquelle l’anomalie a été détectée</w:t>
      </w:r>
      <w:r w:rsidRPr="00BE5AA2">
        <w:t xml:space="preserve"> </w:t>
      </w:r>
      <w:r w:rsidR="00BE5AA2">
        <w:t>(</w:t>
      </w:r>
      <w:r w:rsidR="00AC1C28">
        <w:t>vide pour les évolutions)</w:t>
      </w:r>
    </w:p>
    <w:p w:rsidR="00014D7B" w:rsidRDefault="001037CF" w:rsidP="00BE5AA2">
      <w:pPr>
        <w:numPr>
          <w:ilvl w:val="0"/>
          <w:numId w:val="44"/>
        </w:numPr>
        <w:spacing w:after="0"/>
        <w:jc w:val="left"/>
      </w:pPr>
      <w:r w:rsidRPr="00AC1C28">
        <w:rPr>
          <w:b/>
          <w:bCs/>
        </w:rPr>
        <w:t xml:space="preserve">Target version: </w:t>
      </w:r>
      <w:r w:rsidR="00AC1C28" w:rsidRPr="00AC1C28">
        <w:t>version dan</w:t>
      </w:r>
      <w:r w:rsidR="00AC1C28">
        <w:t>s laquelle la modification est prévue d’être implémentée</w:t>
      </w:r>
    </w:p>
    <w:p w:rsidR="00AC1C28" w:rsidRPr="00AC1C28" w:rsidRDefault="00AC1C28" w:rsidP="00BE5AA2">
      <w:pPr>
        <w:numPr>
          <w:ilvl w:val="0"/>
          <w:numId w:val="44"/>
        </w:numPr>
        <w:spacing w:after="0"/>
        <w:jc w:val="left"/>
      </w:pPr>
      <w:r>
        <w:rPr>
          <w:b/>
          <w:bCs/>
        </w:rPr>
        <w:t>Contexte :</w:t>
      </w:r>
      <w:r>
        <w:t xml:space="preserve"> permet de catégoriser le ticket suivant les besoins du projet</w:t>
      </w:r>
    </w:p>
    <w:p w:rsidR="00014D7B" w:rsidRPr="00AC1C28" w:rsidRDefault="001037CF" w:rsidP="00BE5AA2">
      <w:pPr>
        <w:numPr>
          <w:ilvl w:val="0"/>
          <w:numId w:val="44"/>
        </w:numPr>
        <w:spacing w:after="0"/>
        <w:jc w:val="left"/>
      </w:pPr>
      <w:proofErr w:type="spellStart"/>
      <w:r w:rsidRPr="00AC1C28">
        <w:rPr>
          <w:b/>
          <w:bCs/>
        </w:rPr>
        <w:t>Urgency</w:t>
      </w:r>
      <w:proofErr w:type="spellEnd"/>
      <w:r w:rsidRPr="00AC1C28">
        <w:rPr>
          <w:b/>
          <w:bCs/>
        </w:rPr>
        <w:t xml:space="preserve"> / </w:t>
      </w:r>
      <w:proofErr w:type="spellStart"/>
      <w:r w:rsidRPr="00AC1C28">
        <w:rPr>
          <w:b/>
          <w:bCs/>
        </w:rPr>
        <w:t>Consequence</w:t>
      </w:r>
      <w:proofErr w:type="spellEnd"/>
      <w:r w:rsidRPr="00AC1C28">
        <w:rPr>
          <w:b/>
          <w:bCs/>
        </w:rPr>
        <w:t xml:space="preserve"> </w:t>
      </w:r>
      <w:r w:rsidRPr="00AC1C28">
        <w:t xml:space="preserve">: </w:t>
      </w:r>
      <w:r w:rsidR="00AC1C28" w:rsidRPr="00AC1C28">
        <w:t>qualification du ticket par le demandeur</w:t>
      </w:r>
      <w:r w:rsidRPr="00AC1C28">
        <w:rPr>
          <w:b/>
          <w:bCs/>
          <w:i/>
          <w:iCs/>
        </w:rPr>
        <w:t xml:space="preserve"> </w:t>
      </w:r>
    </w:p>
    <w:p w:rsidR="00014D7B" w:rsidRDefault="001037CF" w:rsidP="00BE5AA2">
      <w:pPr>
        <w:numPr>
          <w:ilvl w:val="0"/>
          <w:numId w:val="44"/>
        </w:numPr>
        <w:spacing w:after="0"/>
        <w:jc w:val="left"/>
      </w:pPr>
      <w:proofErr w:type="spellStart"/>
      <w:r w:rsidRPr="00BE5AA2">
        <w:rPr>
          <w:b/>
          <w:bCs/>
        </w:rPr>
        <w:t>Priority</w:t>
      </w:r>
      <w:proofErr w:type="spellEnd"/>
      <w:r w:rsidRPr="00BE5AA2">
        <w:rPr>
          <w:b/>
          <w:bCs/>
        </w:rPr>
        <w:t xml:space="preserve">: </w:t>
      </w:r>
      <w:r w:rsidR="00AC1C28">
        <w:t>priorité définie par l’équipe projet</w:t>
      </w:r>
    </w:p>
    <w:p w:rsidR="00EE5075" w:rsidRPr="00BE5AA2" w:rsidRDefault="00EE5075" w:rsidP="00EE5075">
      <w:pPr>
        <w:spacing w:after="0"/>
        <w:jc w:val="left"/>
      </w:pPr>
    </w:p>
    <w:p w:rsidR="00BE5AA2" w:rsidRDefault="00BE5AA2" w:rsidP="00BE5AA2">
      <w:pPr>
        <w:spacing w:after="0"/>
        <w:jc w:val="left"/>
      </w:pPr>
    </w:p>
    <w:p w:rsidR="00FD3388" w:rsidRDefault="00FD3388" w:rsidP="00BE5AA2">
      <w:pPr>
        <w:pStyle w:val="Paragraphedeliste"/>
        <w:numPr>
          <w:ilvl w:val="0"/>
          <w:numId w:val="44"/>
        </w:numPr>
        <w:spacing w:after="0"/>
        <w:jc w:val="left"/>
      </w:pPr>
      <w:r>
        <w:br w:type="page"/>
      </w:r>
    </w:p>
    <w:p w:rsidR="00766BEB" w:rsidRDefault="00766BEB" w:rsidP="00C10CC9"/>
    <w:p w:rsidR="00EE0FF2" w:rsidRDefault="006B4BD2" w:rsidP="00741FB7">
      <w:pPr>
        <w:pStyle w:val="Pagedetitre-Rfrenc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0B7ED8FA" wp14:editId="1C56B8DA">
                <wp:simplePos x="0" y="0"/>
                <wp:positionH relativeFrom="column">
                  <wp:posOffset>4305</wp:posOffset>
                </wp:positionH>
                <wp:positionV relativeFrom="paragraph">
                  <wp:posOffset>366082</wp:posOffset>
                </wp:positionV>
                <wp:extent cx="6203950" cy="1294286"/>
                <wp:effectExtent l="57150" t="38100" r="82550" b="96520"/>
                <wp:wrapNone/>
                <wp:docPr id="22" name="Rectangle à coins arrondi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3950" cy="12942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CFED2"/>
                        </a:solidFill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2" o:spid="_x0000_s1026" style="position:absolute;margin-left:.35pt;margin-top:28.85pt;width:488.5pt;height:101.9pt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" fillcolor="#ecfed2" strokecolor="#94b64e [3046]">
                <v:shadow on="t" color="black" opacity="24903f" origin=",.5" offset="0,.55556mm"/>
              </v:roundrect>
            </w:pict>
          </mc:Fallback>
        </mc:AlternateContent>
      </w:r>
      <w:proofErr w:type="spellStart"/>
      <w:r w:rsidR="00EE0FF2">
        <w:t>Workflow</w:t>
      </w:r>
      <w:proofErr w:type="spellEnd"/>
      <w:r w:rsidR="00EE0FF2">
        <w:t> : les principaux statuts :</w:t>
      </w:r>
    </w:p>
    <w:p w:rsidR="00963301" w:rsidRDefault="006F6217" w:rsidP="00741FB7">
      <w:pPr>
        <w:pStyle w:val="Pagedetitre-Rfrence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5FE485B" wp14:editId="472A97A3">
                <wp:simplePos x="0" y="0"/>
                <wp:positionH relativeFrom="column">
                  <wp:posOffset>314325</wp:posOffset>
                </wp:positionH>
                <wp:positionV relativeFrom="paragraph">
                  <wp:posOffset>128905</wp:posOffset>
                </wp:positionV>
                <wp:extent cx="4797425" cy="1091565"/>
                <wp:effectExtent l="57150" t="0" r="22225" b="13335"/>
                <wp:wrapTopAndBottom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7425" cy="1091565"/>
                          <a:chOff x="0" y="0"/>
                          <a:chExt cx="4797952" cy="1091689"/>
                        </a:xfrm>
                      </wpg:grpSpPr>
                      <wps:wsp>
                        <wps:cNvPr id="6" name="Zone de texte 6"/>
                        <wps:cNvSpPr txBox="1"/>
                        <wps:spPr>
                          <a:xfrm>
                            <a:off x="0" y="403761"/>
                            <a:ext cx="855345" cy="22479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3301" w:rsidRDefault="00963301" w:rsidP="0096330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recorded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1306285" y="403761"/>
                            <a:ext cx="855345" cy="22479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3301" w:rsidRDefault="00963301" w:rsidP="00963301">
                              <w:pPr>
                                <w:jc w:val="center"/>
                              </w:pPr>
                              <w:proofErr w:type="gramStart"/>
                              <w:r>
                                <w:t>in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progress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1306285" y="866899"/>
                            <a:ext cx="855980" cy="22479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3301" w:rsidRPr="006F6217" w:rsidRDefault="00963301" w:rsidP="00963301">
                              <w:pPr>
                                <w:jc w:val="center"/>
                                <w:rPr>
                                  <w:color w:val="F2F2F2" w:themeColor="background1" w:themeShade="F2"/>
                                </w:rPr>
                              </w:pPr>
                              <w:proofErr w:type="spellStart"/>
                              <w:proofErr w:type="gramStart"/>
                              <w:r w:rsidRPr="006F6217">
                                <w:rPr>
                                  <w:color w:val="F2F2F2" w:themeColor="background1" w:themeShade="F2"/>
                                </w:rPr>
                                <w:t>pending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2624446" y="403761"/>
                            <a:ext cx="855345" cy="22479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3301" w:rsidRDefault="00963301" w:rsidP="0096330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done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3942607" y="415636"/>
                            <a:ext cx="855345" cy="2247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3301" w:rsidRDefault="00963301" w:rsidP="0096330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closed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0" y="855023"/>
                            <a:ext cx="855345" cy="2247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3301" w:rsidRDefault="00963301" w:rsidP="0096330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cancelled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 droit avec flèche 12"/>
                        <wps:cNvCnPr/>
                        <wps:spPr>
                          <a:xfrm>
                            <a:off x="855023" y="522514"/>
                            <a:ext cx="4509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2161309" y="522514"/>
                            <a:ext cx="4509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3491345" y="522514"/>
                            <a:ext cx="4509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>
                            <a:off x="403761" y="641268"/>
                            <a:ext cx="0" cy="21375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1721922" y="629392"/>
                            <a:ext cx="0" cy="235131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1306285" y="0"/>
                            <a:ext cx="855980" cy="22479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217" w:rsidRDefault="006F6217" w:rsidP="006F6217">
                              <w:pPr>
                                <w:jc w:val="center"/>
                              </w:pPr>
                              <w:proofErr w:type="spellStart"/>
                              <w:r>
                                <w:t>re-opened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eur en angle 19"/>
                        <wps:cNvCnPr/>
                        <wps:spPr>
                          <a:xfrm rot="10800000">
                            <a:off x="2161309" y="118753"/>
                            <a:ext cx="2169160" cy="284480"/>
                          </a:xfrm>
                          <a:prstGeom prst="bentConnector3">
                            <a:avLst>
                              <a:gd name="adj1" fmla="val 181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avec flèche 20"/>
                        <wps:cNvCnPr/>
                        <wps:spPr>
                          <a:xfrm>
                            <a:off x="1721922" y="225631"/>
                            <a:ext cx="0" cy="19396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" o:spid="_x0000_s1029" style="position:absolute;left:0;text-align:left;margin-left:24.75pt;margin-top:10.15pt;width:377.75pt;height:85.95pt;z-index:251734016" coordsize="47979,10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30" type="#_x0000_t202" style="position:absolute;top:4037;width:8553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Mcd8MA&#10;AADaAAAADwAAAGRycy9kb3ducmV2LnhtbESPwWrDMBBE74X8g9hAb7WcQoxxrIQQCBR6CHV76W1r&#10;bWwTa2UkxXb99VWh0OMwM2+Y8jCbXozkfGdZwSZJQRDXVnfcKPh4Pz/lIHxA1thbJgXf5OGwXz2U&#10;WGg78RuNVWhEhLAvUEEbwlBI6euWDPrEDsTRu1pnMETpGqkdThFuevmcppk02HFcaHGgU0v1rbob&#10;BW7bv45Hv3Tms66+ZD7dl/xCSj2u5+MORKA5/If/2i9aQQa/V+IN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Mcd8MAAADaAAAADwAAAAAAAAAAAAAAAACYAgAAZHJzL2Rv&#10;d25yZXYueG1sUEsFBgAAAAAEAAQA9QAAAIgDAAAAAA==&#10;" fillcolor="#fc0" strokecolor="#f68c36 [3049]">
                  <v:shadow on="t" color="black" opacity="24903f" origin=",.5" offset="0,.55556mm"/>
                  <v:textbox inset="1mm,0,1mm,0">
                    <w:txbxContent>
                      <w:p w:rsidR="00963301" w:rsidRDefault="00963301" w:rsidP="0096330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recorded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7" o:spid="_x0000_s1031" type="#_x0000_t202" style="position:absolute;left:13062;top:4037;width:8554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wPBMQA&#10;AADaAAAADwAAAGRycy9kb3ducmV2LnhtbESPQWvCQBSE70L/w/IK3symFq1EV2kLBc1J0x709sg+&#10;s6HZt2l21dhf7xaEHoeZ+YZZrHrbiDN1vnas4ClJQRCXTtdcKfj6/BjNQPiArLFxTAqu5GG1fBgs&#10;MNPuwjs6F6ESEcI+QwUmhDaT0peGLPrEtcTRO7rOYoiyq6Tu8BLhtpHjNJ1KizXHBYMtvRsqv4uT&#10;VZBv8m1/2D7/0s/Y+PytmOS7/UGp4WP/OgcRqA//4Xt7rRW8wN+Ve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8DwTEAAAA2gAAAA8AAAAAAAAAAAAAAAAAmAIAAGRycy9k&#10;b3ducmV2LnhtbFBLBQYAAAAABAAEAPUAAACJAwAAAAA=&#10;" fillcolor="#e36c0a [2409]" strokecolor="#e36c0a [2409]">
                  <v:shadow on="t" color="black" opacity="24903f" origin=",.5" offset="0,.55556mm"/>
                  <v:textbox inset="1mm,0,1mm,0">
                    <w:txbxContent>
                      <w:p w:rsidR="00963301" w:rsidRDefault="00963301" w:rsidP="00963301">
                        <w:pPr>
                          <w:jc w:val="center"/>
                        </w:pPr>
                        <w:proofErr w:type="gramStart"/>
                        <w:r>
                          <w:t>in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progress</w:t>
                        </w:r>
                        <w:proofErr w:type="spellEnd"/>
                      </w:p>
                    </w:txbxContent>
                  </v:textbox>
                </v:shape>
                <v:shape id="Zone de texte 8" o:spid="_x0000_s1032" type="#_x0000_t202" style="position:absolute;left:13062;top:8668;width:8560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D8r0A&#10;AADaAAAADwAAAGRycy9kb3ducmV2LnhtbERPzUrDQBC+C32HZQq9mU09iMRsS1sqVDwZ8wBDdpIN&#10;ZmfT7JjGt+8eBI8f33+5X/ygZppiH9jANstBETfB9twZqL/eHl9ARUG2OAQmA78UYb9bPZRY2HDj&#10;T5or6VQK4VigAScyFlrHxpHHmIWROHFtmDxKglOn7YS3FO4H/ZTnz9pjz6nB4UgnR8139eMNRJG6&#10;Ha7V5XjOtf1w7zogzcZs1svhFZTQIv/iP/fFGkhb05V0A/TuD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XFD8r0AAADaAAAADwAAAAAAAAAAAAAAAACYAgAAZHJzL2Rvd25yZXYu&#10;eG1sUEsFBgAAAAAEAAQA9QAAAIIDAAAAAA==&#10;" fillcolor="#5f497a [2407]" strokecolor="#974706 [1609]" strokeweight=".5pt">
                  <v:textbox inset="1mm,0,1mm,0">
                    <w:txbxContent>
                      <w:p w:rsidR="00963301" w:rsidRPr="006F6217" w:rsidRDefault="00963301" w:rsidP="00963301">
                        <w:pPr>
                          <w:jc w:val="center"/>
                          <w:rPr>
                            <w:color w:val="F2F2F2" w:themeColor="background1" w:themeShade="F2"/>
                          </w:rPr>
                        </w:pPr>
                        <w:proofErr w:type="spellStart"/>
                        <w:proofErr w:type="gramStart"/>
                        <w:r w:rsidRPr="006F6217">
                          <w:rPr>
                            <w:color w:val="F2F2F2" w:themeColor="background1" w:themeShade="F2"/>
                          </w:rPr>
                          <w:t>pending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9" o:spid="_x0000_s1033" type="#_x0000_t202" style="position:absolute;left:26244;top:4037;width:8553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wQfsMA&#10;AADaAAAADwAAAGRycy9kb3ducmV2LnhtbESPQWsCMRSE7wX/Q3iCt5qtQqmrUUqhILZUVkU8PjfP&#10;3WDysmzSdfvvm0LB4zAz3zCLVe+s6KgNxrOCp3EGgrj02nCl4LB/f3wBESKyRuuZFPxQgNVy8LDA&#10;XPsbF9TtYiUShEOOCuoYm1zKUNbkMIx9Q5y8i28dxiTbSuoWbwnurJxk2bN0aDgt1NjQW03ldfft&#10;FJjiq5huuv3pvP2wW3s0n5mcBKVGw/51DiJSH+/h//ZaK5jB35V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wQfsMAAADaAAAADwAAAAAAAAAAAAAAAACYAgAAZHJzL2Rv&#10;d25yZXYueG1sUEsFBgAAAAAEAAQA9QAAAIgDAAAAAA==&#10;" fillcolor="#d6e3bc [1302]" strokecolor="#00b050" strokeweight=".5pt">
                  <v:textbox inset="1mm,0,1mm,0">
                    <w:txbxContent>
                      <w:p w:rsidR="00963301" w:rsidRDefault="00963301" w:rsidP="0096330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done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10" o:spid="_x0000_s1034" type="#_x0000_t202" style="position:absolute;left:39426;top:4156;width:8553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DfcMA&#10;AADbAAAADwAAAGRycy9kb3ducmV2LnhtbESPQW/CMAyF75P4D5GRuEwjYYcNFQKaQEzjwAEYd6sx&#10;bbTGqZpQyr+fD5N2s/We3/u8XA+hUT11yUe2MJsaUMRldJ4rC9/n3cscVMrIDpvIZOFBCdar0dMS&#10;CxfvfKT+lCslIZwKtFDn3BZap7KmgGkaW2LRrrELmGXtKu06vEt4aPSrMW86oGdpqLGlTU3lz+kW&#10;LLwfts/hkrT3l9bferP/NGkfrJ2Mh48FqExD/jf/XX85wRd6+UUG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nDfcMAAADbAAAADwAAAAAAAAAAAAAAAACYAgAAZHJzL2Rv&#10;d25yZXYueG1sUEsFBgAAAAAEAAQA9QAAAIgDAAAAAA==&#10;" fillcolor="#bfbfbf [2412]" strokecolor="#7f7f7f [1612]" strokeweight=".5pt">
                  <v:textbox inset="1mm,0,1mm,0">
                    <w:txbxContent>
                      <w:p w:rsidR="00963301" w:rsidRDefault="00963301" w:rsidP="0096330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closed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11" o:spid="_x0000_s1035" type="#_x0000_t202" style="position:absolute;top:8550;width:8553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Vm5sEA&#10;AADbAAAADwAAAGRycy9kb3ducmV2LnhtbERPTWsCMRC9C/0PYQq9SE3sQcvWKEVp0YMHt937sJnu&#10;hm4mYRPX9d+bQsHbPN7nrDaj68RAfbSeNcxnCgRx7Y3lRsP318fzK4iYkA12nknDlSJs1g+TFRbG&#10;X/hEQ5kakUM4FqihTSkUUsa6JYdx5gNx5n587zBl2DfS9HjJ4a6TL0otpEPLuaHFQNuW6t/y7DQs&#10;j7upq6K0tgr2PKjDp4oHp/XT4/j+BiLRmO7if/fe5Plz+PslHyD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FZubBAAAA2wAAAA8AAAAAAAAAAAAAAAAAmAIAAGRycy9kb3du&#10;cmV2LnhtbFBLBQYAAAAABAAEAPUAAACGAwAAAAA=&#10;" fillcolor="#bfbfbf [2412]" strokecolor="#7f7f7f [1612]" strokeweight=".5pt">
                  <v:textbox inset="1mm,0,1mm,0">
                    <w:txbxContent>
                      <w:p w:rsidR="00963301" w:rsidRDefault="00963301" w:rsidP="0096330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cancelled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onnecteur droit avec flèche 12" o:spid="_x0000_s1036" type="#_x0000_t32" style="position:absolute;left:8550;top:5225;width:45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7Fir8AAADbAAAADwAAAGRycy9kb3ducmV2LnhtbERPS2uDQBC+F/Iflgn01qwRGorJKkEo&#10;5Or2QXIb3IlK3FnrbtT++26h0Nt8fM85FIvtxUSj7xwr2G4SEMS1Mx03Ct7fXp9eQPiAbLB3TAq+&#10;yUORrx4OmBk3c0WTDo2IIewzVNCGMGRS+roli37jBuLIXd1oMUQ4NtKMOMdw28s0SXbSYsexocWB&#10;ypbqm75bBdWXPu3cs5sMf54/LriQ1uVdqcf1ctyDCLSEf/Gf+2Ti/BR+f4kHyP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7Fir8AAADbAAAADwAAAAAAAAAAAAAAAACh&#10;AgAAZHJzL2Rvd25yZXYueG1sUEsFBgAAAAAEAAQA+QAAAI0DAAAAAA==&#10;" strokecolor="#4579b8 [3044]" strokeweight="1.5pt">
                  <v:stroke endarrow="open"/>
                </v:shape>
                <v:shape id="Connecteur droit avec flèche 13" o:spid="_x0000_s1037" type="#_x0000_t32" style="position:absolute;left:21613;top:5225;width:45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JgEb4AAADbAAAADwAAAGRycy9kb3ducmV2LnhtbERPTYvCMBC9L/gfwgje1lRFkWoUEQSv&#10;Zl3R29CMbbGZ1CbW+u83grC3ebzPWa47W4mWGl86VjAaJiCIM2dKzhUcf3bfcxA+IBusHJOCF3lY&#10;r3pfS0yNe/KBWh1yEUPYp6igCKFOpfRZQRb90NXEkbu6xmKIsMmlafAZw20lx0kykxZLjg0F1rQt&#10;KLvph1VwuOv9zE1da/h0/r1gR1pvH0oN+t1mASJQF/7FH/fexPkTeP8SD5Cr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UmARvgAAANsAAAAPAAAAAAAAAAAAAAAAAKEC&#10;AABkcnMvZG93bnJldi54bWxQSwUGAAAAAAQABAD5AAAAjAMAAAAA&#10;" strokecolor="#4579b8 [3044]" strokeweight="1.5pt">
                  <v:stroke endarrow="open"/>
                </v:shape>
                <v:shape id="Connecteur droit avec flèche 14" o:spid="_x0000_s1038" type="#_x0000_t32" style="position:absolute;left:34913;top:5225;width:45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v4Zb4AAADbAAAADwAAAGRycy9kb3ducmV2LnhtbERPTYvCMBC9L/gfwgje1lRRkWoUEQSv&#10;Zl3R29CMbbGZ1CbW+u83grC3ebzPWa47W4mWGl86VjAaJiCIM2dKzhUcf3bfcxA+IBusHJOCF3lY&#10;r3pfS0yNe/KBWh1yEUPYp6igCKFOpfRZQRb90NXEkbu6xmKIsMmlafAZw20lx0kykxZLjg0F1rQt&#10;KLvph1VwuOv9zE1da/h0/r1gR1pvH0oN+t1mASJQF/7FH/fexPkTeP8SD5Cr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u/hlvgAAANsAAAAPAAAAAAAAAAAAAAAAAKEC&#10;AABkcnMvZG93bnJldi54bWxQSwUGAAAAAAQABAD5AAAAjAMAAAAA&#10;" strokecolor="#4579b8 [3044]" strokeweight="1.5pt">
                  <v:stroke endarrow="open"/>
                </v:shape>
                <v:shape id="Connecteur droit avec flèche 15" o:spid="_x0000_s1039" type="#_x0000_t32" style="position:absolute;left:4037;top:6412;width:0;height:2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dd/r0AAADbAAAADwAAAGRycy9kb3ducmV2LnhtbERPTYvCMBC9C/6HMMLeNHVBkWoUEQSv&#10;xlX0NjRjW2wmtYm1/nsjLHibx/ucxaqzlWip8aVjBeNRAoI4c6bkXMHfYTucgfAB2WDlmBS8yMNq&#10;2e8tMDXuyXtqdchFDGGfooIihDqV0mcFWfQjVxNH7uoaiyHCJpemwWcMt5X8TZKptFhybCiwpk1B&#10;2U0/rIL9Xe+mbuJaw6fz8YIdab15KPUz6NZzEIG68BX/u3cmzp/A55d4gFy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T3Xf69AAAA2wAAAA8AAAAAAAAAAAAAAAAAoQIA&#10;AGRycy9kb3ducmV2LnhtbFBLBQYAAAAABAAEAPkAAACLAwAAAAA=&#10;" strokecolor="#4579b8 [3044]" strokeweight="1.5pt">
                  <v:stroke endarrow="open"/>
                </v:shape>
                <v:shape id="Connecteur droit avec flèche 16" o:spid="_x0000_s1040" type="#_x0000_t32" style="position:absolute;left:17219;top:6293;width:0;height:23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BJ/cAAAADbAAAADwAAAGRycy9kb3ducmV2LnhtbERPTWvCQBC9C/0PyxR6kbqJhyCpq4gi&#10;9CIh2t6H7JgNZmeT7NbEf98tFLzN433OejvZVtxp8I1jBekiAUFcOd1wreDrcnxfgfABWWPrmBQ8&#10;yMN28zJbY67dyCXdz6EWMYR9jgpMCF0upa8MWfQL1xFH7uoGiyHCoZZ6wDGG21YukySTFhuODQY7&#10;2huqbucfq6D5np+KQpf941CjuYwJ9qnMlHp7nXYfIAJN4Sn+d3/qOD+Dv1/i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ASf3AAAAA2wAAAA8AAAAAAAAAAAAAAAAA&#10;oQIAAGRycy9kb3ducmV2LnhtbFBLBQYAAAAABAAEAPkAAACOAwAAAAA=&#10;" strokecolor="#4579b8 [3044]" strokeweight="1.5pt">
                  <v:stroke startarrow="open" endarrow="open"/>
                </v:shape>
                <v:shape id="Zone de texte 17" o:spid="_x0000_s1041" type="#_x0000_t202" style="position:absolute;left:13062;width:8560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zki8AA&#10;AADbAAAADwAAAGRycy9kb3ducmV2LnhtbERPS4vCMBC+C/6HMII3TfXgoxpFFBcPC4uv+9CMTbGZ&#10;lCbbVn/9ZmFhb/PxPWe97WwpGqp94VjBZJyAIM6cLjhXcLseRwsQPiBrLB2Tghd52G76vTWm2rV8&#10;puYSchFD2KeowIRQpVL6zJBFP3YVceQerrYYIqxzqWtsY7gt5TRJZtJiwbHBYEV7Q9nz8m0VVJgd&#10;P/3y4zCXzfQuTfv1evtGqeGg261ABOrCv/jPfdJx/hx+f4kHyM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zki8AAAADbAAAADwAAAAAAAAAAAAAAAACYAgAAZHJzL2Rvd25y&#10;ZXYueG1sUEsFBgAAAAAEAAQA9QAAAIUDAAAAAA==&#10;" fillcolor="red" strokecolor="red" strokeweight=".5pt">
                  <v:textbox inset="1mm,0,1mm,0">
                    <w:txbxContent>
                      <w:p w:rsidR="006F6217" w:rsidRDefault="006F6217" w:rsidP="006F6217">
                        <w:pPr>
                          <w:jc w:val="center"/>
                        </w:pPr>
                        <w:proofErr w:type="spellStart"/>
                        <w:r>
                          <w:t>re-opened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19" o:spid="_x0000_s1042" type="#_x0000_t34" style="position:absolute;left:21613;top:1187;width:21691;height:284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Vg3sIAAADbAAAADwAAAGRycy9kb3ducmV2LnhtbERPPW/CMBDdK/U/WFepW3HSoaIBE4Wq&#10;lTp0IQWynuIjibDPaexA+u8xEhLbPb3PW+aTNeJEg+8cK0hnCQji2umOGwXb36+XOQgfkDUax6Tg&#10;nzzkq8eHJWbanXlDpzI0Ioawz1BBG0KfSenrliz6meuJI3dwg8UQ4dBIPeA5hlsjX5PkTVrsODa0&#10;2NNHS/WxHK2CnyStqtQUW+M+99Xub12UYyiUen6aigWIQFO4i2/ubx3nv8P1l3iAXF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Vg3sIAAADbAAAADwAAAAAAAAAAAAAA&#10;AAChAgAAZHJzL2Rvd25yZXYueG1sUEsFBgAAAAAEAAQA+QAAAJADAAAAAA==&#10;" adj="39" strokecolor="#4579b8 [3044]" strokeweight="1.5pt">
                  <v:stroke endarrow="open"/>
                </v:shape>
                <v:shape id="Connecteur droit avec flèche 20" o:spid="_x0000_s1043" type="#_x0000_t32" style="position:absolute;left:17219;top:2256;width:0;height:19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w0270AAADbAAAADwAAAGRycy9kb3ducmV2LnhtbERPTYvCMBC9C/6HMII3TRVWpBqLFBa8&#10;mlXZvQ3N2BabSW1irf9+cxA8Pt73NhtsI3rqfO1YwWKegCAunKm5VHD6+Z6tQfiAbLBxTApe5CHb&#10;jUdbTI178pF6HUoRQ9inqKAKoU2l9EVFFv3ctcSRu7rOYoiwK6Xp8BnDbSOXSbKSFmuODRW2lFdU&#10;3PTDKjje9WHlvlxv+PJ7/sOBtM4fSk0nw34DItAQPuK3+2AULOP6+CX+ALn7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rsNNu9AAAA2wAAAA8AAAAAAAAAAAAAAAAAoQIA&#10;AGRycy9kb3ducmV2LnhtbFBLBQYAAAAABAAEAPkAAACLAwAAAAA=&#10;" strokecolor="#4579b8 [3044]" strokeweight="1.5pt">
                  <v:stroke endarrow="open"/>
                </v:shape>
                <w10:wrap type="topAndBottom"/>
              </v:group>
            </w:pict>
          </mc:Fallback>
        </mc:AlternateContent>
      </w:r>
    </w:p>
    <w:p w:rsidR="00741FB7" w:rsidRDefault="00741FB7" w:rsidP="00741FB7">
      <w:pPr>
        <w:pStyle w:val="Paragraphedeliste"/>
        <w:numPr>
          <w:ilvl w:val="0"/>
          <w:numId w:val="42"/>
        </w:numPr>
      </w:pPr>
      <w:proofErr w:type="spellStart"/>
      <w:r>
        <w:t>recorded</w:t>
      </w:r>
      <w:proofErr w:type="spellEnd"/>
      <w:r>
        <w:t> </w:t>
      </w:r>
      <w:r w:rsidR="00AF3C09">
        <w:t xml:space="preserve">/ </w:t>
      </w:r>
      <w:proofErr w:type="spellStart"/>
      <w:r w:rsidR="00AF3C09">
        <w:t>copied</w:t>
      </w:r>
      <w:proofErr w:type="spellEnd"/>
      <w:r w:rsidR="00AF3C09">
        <w:t xml:space="preserve"> </w:t>
      </w:r>
      <w:r>
        <w:t>:</w:t>
      </w:r>
      <w:r w:rsidR="00AF3C09">
        <w:tab/>
        <w:t>ticket créé</w:t>
      </w:r>
      <w:r w:rsidR="00963301">
        <w:t>, traitement pas encore démarré</w:t>
      </w:r>
    </w:p>
    <w:p w:rsidR="00741FB7" w:rsidRDefault="00741FB7" w:rsidP="00741FB7">
      <w:pPr>
        <w:pStyle w:val="Paragraphedeliste"/>
        <w:numPr>
          <w:ilvl w:val="0"/>
          <w:numId w:val="42"/>
        </w:numPr>
      </w:pPr>
      <w:r>
        <w:t xml:space="preserve">in </w:t>
      </w:r>
      <w:proofErr w:type="spellStart"/>
      <w:r>
        <w:t>progress</w:t>
      </w:r>
      <w:proofErr w:type="spellEnd"/>
      <w:r>
        <w:t> :</w:t>
      </w:r>
      <w:r w:rsidR="00AF3C09">
        <w:tab/>
      </w:r>
      <w:r w:rsidR="00AF3C09">
        <w:tab/>
        <w:t>en cours de traitement</w:t>
      </w:r>
    </w:p>
    <w:p w:rsidR="00741FB7" w:rsidRDefault="00741FB7" w:rsidP="00741FB7">
      <w:pPr>
        <w:pStyle w:val="Paragraphedeliste"/>
        <w:numPr>
          <w:ilvl w:val="0"/>
          <w:numId w:val="42"/>
        </w:numPr>
      </w:pPr>
      <w:proofErr w:type="spellStart"/>
      <w:r>
        <w:t>pending</w:t>
      </w:r>
      <w:proofErr w:type="spellEnd"/>
      <w:r>
        <w:t> :</w:t>
      </w:r>
      <w:r w:rsidR="00AF3C09">
        <w:t xml:space="preserve"> </w:t>
      </w:r>
      <w:r w:rsidR="00AF3C09">
        <w:tab/>
      </w:r>
      <w:r w:rsidR="00AF3C09">
        <w:tab/>
        <w:t>bloqué, en attente d’informations</w:t>
      </w:r>
    </w:p>
    <w:p w:rsidR="00741FB7" w:rsidRDefault="00741FB7" w:rsidP="00741FB7">
      <w:pPr>
        <w:pStyle w:val="Paragraphedeliste"/>
        <w:numPr>
          <w:ilvl w:val="0"/>
          <w:numId w:val="42"/>
        </w:numPr>
      </w:pPr>
      <w:proofErr w:type="spellStart"/>
      <w:r>
        <w:t>done</w:t>
      </w:r>
      <w:proofErr w:type="spellEnd"/>
      <w:r>
        <w:t> :</w:t>
      </w:r>
      <w:r w:rsidR="00AF3C09">
        <w:t xml:space="preserve"> </w:t>
      </w:r>
      <w:r w:rsidR="00AF3C09">
        <w:tab/>
      </w:r>
      <w:r w:rsidR="00AF3C09">
        <w:tab/>
      </w:r>
      <w:r w:rsidR="00AF3C09">
        <w:tab/>
        <w:t xml:space="preserve">travail </w:t>
      </w:r>
      <w:r w:rsidR="00963301">
        <w:t>terminé</w:t>
      </w:r>
      <w:r w:rsidR="00836C28">
        <w:t xml:space="preserve"> par le responsable</w:t>
      </w:r>
      <w:r w:rsidR="00963301">
        <w:t>, imputation enregistrée</w:t>
      </w:r>
    </w:p>
    <w:p w:rsidR="00963301" w:rsidRDefault="00741FB7" w:rsidP="00741FB7">
      <w:pPr>
        <w:pStyle w:val="Paragraphedeliste"/>
        <w:numPr>
          <w:ilvl w:val="0"/>
          <w:numId w:val="42"/>
        </w:numPr>
      </w:pPr>
      <w:proofErr w:type="spellStart"/>
      <w:r>
        <w:t>closed</w:t>
      </w:r>
      <w:proofErr w:type="spellEnd"/>
      <w:r>
        <w:t> :</w:t>
      </w:r>
      <w:r w:rsidR="00AF3C09">
        <w:t xml:space="preserve"> </w:t>
      </w:r>
      <w:r w:rsidR="00AF3C09">
        <w:tab/>
      </w:r>
      <w:r w:rsidR="00AF3C09">
        <w:tab/>
        <w:t xml:space="preserve">clos, </w:t>
      </w:r>
      <w:r w:rsidR="00963301">
        <w:t xml:space="preserve">validé par le client ou chef de projet </w:t>
      </w:r>
    </w:p>
    <w:p w:rsidR="00741FB7" w:rsidRDefault="00741FB7" w:rsidP="00741FB7">
      <w:pPr>
        <w:pStyle w:val="Paragraphedeliste"/>
        <w:numPr>
          <w:ilvl w:val="0"/>
          <w:numId w:val="42"/>
        </w:numPr>
      </w:pPr>
      <w:proofErr w:type="spellStart"/>
      <w:r>
        <w:t>cancelled</w:t>
      </w:r>
      <w:proofErr w:type="spellEnd"/>
      <w:r>
        <w:t> :</w:t>
      </w:r>
      <w:r w:rsidR="00AF3C09">
        <w:t xml:space="preserve"> </w:t>
      </w:r>
      <w:r w:rsidR="00AF3C09">
        <w:tab/>
      </w:r>
      <w:r w:rsidR="00AF3C09">
        <w:tab/>
        <w:t>annulé</w:t>
      </w:r>
    </w:p>
    <w:p w:rsidR="00963301" w:rsidRDefault="00963301" w:rsidP="00963301">
      <w:pPr>
        <w:pStyle w:val="Paragraphedeliste"/>
        <w:numPr>
          <w:ilvl w:val="0"/>
          <w:numId w:val="42"/>
        </w:numPr>
      </w:pPr>
      <w:proofErr w:type="spellStart"/>
      <w:r>
        <w:t>re-opened</w:t>
      </w:r>
      <w:proofErr w:type="spellEnd"/>
      <w:r>
        <w:t xml:space="preserve"> : </w:t>
      </w:r>
      <w:r>
        <w:tab/>
      </w:r>
      <w:r>
        <w:tab/>
        <w:t xml:space="preserve">ticket terminé qui est </w:t>
      </w:r>
      <w:proofErr w:type="spellStart"/>
      <w:r>
        <w:t>réouvert</w:t>
      </w:r>
      <w:proofErr w:type="spellEnd"/>
      <w:r>
        <w:t xml:space="preserve"> par le client ou chef de projet</w:t>
      </w:r>
    </w:p>
    <w:p w:rsidR="00AF3C09" w:rsidRDefault="000C4190" w:rsidP="00AF3C0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808141E" wp14:editId="78F89CCF">
                <wp:simplePos x="0" y="0"/>
                <wp:positionH relativeFrom="column">
                  <wp:posOffset>3127375</wp:posOffset>
                </wp:positionH>
                <wp:positionV relativeFrom="paragraph">
                  <wp:posOffset>301625</wp:posOffset>
                </wp:positionV>
                <wp:extent cx="3460750" cy="1614805"/>
                <wp:effectExtent l="57150" t="38100" r="82550" b="99695"/>
                <wp:wrapNone/>
                <wp:docPr id="294" name="Groupe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1614805"/>
                          <a:chOff x="0" y="0"/>
                          <a:chExt cx="3460750" cy="1615044"/>
                        </a:xfrm>
                      </wpg:grpSpPr>
                      <wps:wsp>
                        <wps:cNvPr id="30" name="Rectangle à coins arrondis 30"/>
                        <wps:cNvSpPr/>
                        <wps:spPr>
                          <a:xfrm>
                            <a:off x="0" y="0"/>
                            <a:ext cx="3460750" cy="1615044"/>
                          </a:xfrm>
                          <a:prstGeom prst="roundRect">
                            <a:avLst>
                              <a:gd name="adj" fmla="val 1148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2E0" w:rsidRDefault="00EE0FF2" w:rsidP="009652E0">
                              <w:r>
                                <w:t>Si un ticket passe au statut ‘</w:t>
                              </w:r>
                              <w:proofErr w:type="spellStart"/>
                              <w:r>
                                <w:t>re-opened</w:t>
                              </w:r>
                              <w:proofErr w:type="spellEnd"/>
                              <w:r>
                                <w:t>’, alors le compteur ‘</w:t>
                              </w:r>
                              <w:proofErr w:type="spellStart"/>
                              <w:r>
                                <w:t>réouvert</w:t>
                              </w:r>
                              <w:proofErr w:type="spellEnd"/>
                              <w:r>
                                <w:t>’ sera incrémenté.</w:t>
                              </w:r>
                            </w:p>
                            <w:p w:rsidR="00EE0FF2" w:rsidRDefault="00EE0FF2" w:rsidP="009652E0"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1E07C4EA" wp14:editId="2B1A0E5D">
                                    <wp:extent cx="3211830" cy="926600"/>
                                    <wp:effectExtent l="0" t="0" r="7620" b="6985"/>
                                    <wp:docPr id="293" name="Image 2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11830" cy="926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652E0" w:rsidRDefault="009652E0" w:rsidP="009652E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à coins arrondis 303"/>
                        <wps:cNvSpPr>
                          <a:spLocks noChangeArrowheads="1"/>
                        </wps:cNvSpPr>
                        <wps:spPr bwMode="auto">
                          <a:xfrm>
                            <a:off x="606056" y="1371600"/>
                            <a:ext cx="1638795" cy="1465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94" o:spid="_x0000_s1044" style="position:absolute;left:0;text-align:left;margin-left:246.25pt;margin-top:23.75pt;width:272.5pt;height:127.15pt;z-index:251688960" coordsize="34607,16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">
                <v:roundrect id="Rectangle à coins arrondis 30" o:spid="_x0000_s1045" style="position:absolute;width:34607;height:16150;visibility:visible;mso-wrap-style:square;v-text-anchor:middle" arcsize="752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f/b4A&#10;AADbAAAADwAAAGRycy9kb3ducmV2LnhtbERPTYvCMBC9C/6HMII3TVdFpWsUFRUPXqrufWhm29Jm&#10;UppY6783B8Hj432vNp2pREuNKywr+BlHIIhTqwvOFNxvx9EShPPIGivLpOBFDjbrfm+FsbZPTqi9&#10;+kyEEHYxKsi9r2MpXZqTQTe2NXHg/m1j0AfYZFI3+AzhppKTKJpLgwWHhhxr2ueUlteHUdBuD0lm&#10;/0qNSbcsZ7vD6bW4nJQaDrrtLwhPnf+KP+6zVjAN68OX8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ZbX/2+AAAA2wAAAA8AAAAAAAAAAAAAAAAAmAIAAGRycy9kb3ducmV2&#10;LnhtbFBLBQYAAAAABAAEAPUAAACD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9652E0" w:rsidRDefault="00EE0FF2" w:rsidP="009652E0">
                        <w:r>
                          <w:t>Si un ticket passe au statut ‘</w:t>
                        </w:r>
                        <w:proofErr w:type="spellStart"/>
                        <w:r>
                          <w:t>re-opened</w:t>
                        </w:r>
                        <w:proofErr w:type="spellEnd"/>
                        <w:r>
                          <w:t>’, alors le compteur ‘</w:t>
                        </w:r>
                        <w:proofErr w:type="spellStart"/>
                        <w:r>
                          <w:t>réouvert</w:t>
                        </w:r>
                        <w:proofErr w:type="spellEnd"/>
                        <w:r>
                          <w:t>’ sera incrémenté.</w:t>
                        </w:r>
                      </w:p>
                      <w:p w:rsidR="00EE0FF2" w:rsidRDefault="00EE0FF2" w:rsidP="009652E0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1E07C4EA" wp14:editId="2B1A0E5D">
                              <wp:extent cx="3211830" cy="926600"/>
                              <wp:effectExtent l="0" t="0" r="7620" b="6985"/>
                              <wp:docPr id="293" name="Image 2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11830" cy="926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652E0" w:rsidRDefault="009652E0" w:rsidP="009652E0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 à coins arrondis 303" o:spid="_x0000_s1046" style="position:absolute;left:6060;top:13716;width:16388;height:14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uMMYA&#10;AADcAAAADwAAAGRycy9kb3ducmV2LnhtbESPQWsCMRSE7wX/Q3gFL6UmVahlaxQRhBaK1NWLt+fm&#10;ubu6eVmS1N3+e1MoeBxm5htmtuhtI67kQ+1Yw8tIgSAunKm51LDfrZ/fQISIbLBxTBp+KcBiPniY&#10;YWZcx1u65rEUCcIhQw1VjG0mZSgqshhGriVO3sl5izFJX0rjsUtw28ixUq/SYs1pocKWVhUVl/zH&#10;ajis829/+Vqdt6fPfHru1JPaHTdaDx/75TuISH28h//bH0bDRE3g70w6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/uMMYAAADcAAAADwAAAAAAAAAAAAAAAACYAgAAZHJz&#10;L2Rvd25yZXYueG1sUEsFBgAAAAAEAAQA9QAAAIsDAAAAAA==&#10;" filled="f" strokecolor="red" strokeweight="3pt"/>
              </v:group>
            </w:pict>
          </mc:Fallback>
        </mc:AlternateContent>
      </w:r>
      <w:r w:rsidR="00AF3C09">
        <w:t>Note : pour les Anomalies et Evolutions, des statuts supplémentaires sont disponibles</w:t>
      </w:r>
      <w:r w:rsidR="006B4BD2">
        <w:t xml:space="preserve"> pour répondre à des besoins spécifiques.</w:t>
      </w:r>
    </w:p>
    <w:p w:rsidR="00AF3C09" w:rsidRDefault="000C4190" w:rsidP="00AF3C0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A4B033" wp14:editId="6D08903B">
                <wp:simplePos x="0" y="0"/>
                <wp:positionH relativeFrom="column">
                  <wp:posOffset>-209727</wp:posOffset>
                </wp:positionH>
                <wp:positionV relativeFrom="paragraph">
                  <wp:posOffset>22993</wp:posOffset>
                </wp:positionV>
                <wp:extent cx="2923953" cy="690913"/>
                <wp:effectExtent l="57150" t="38100" r="67310" b="90170"/>
                <wp:wrapNone/>
                <wp:docPr id="296" name="Rectangle à coins arrondi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953" cy="690913"/>
                        </a:xfrm>
                        <a:prstGeom prst="roundRect">
                          <a:avLst>
                            <a:gd name="adj" fmla="val 1148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190" w:rsidRDefault="000C4190" w:rsidP="000C4190">
                            <w:r>
                              <w:t>Pour les Anomalies et Evolutions, des statuts supplémentaires sont disponibles pour répondre à des besoins spécifiques.</w:t>
                            </w:r>
                          </w:p>
                          <w:p w:rsidR="000C4190" w:rsidRDefault="000C4190" w:rsidP="000C4190"/>
                          <w:p w:rsidR="000C4190" w:rsidRDefault="000C4190" w:rsidP="000C41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96" o:spid="_x0000_s1047" style="position:absolute;left:0;text-align:left;margin-left:-16.5pt;margin-top:1.8pt;width:230.25pt;height:54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5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C4190" w:rsidRDefault="000C4190" w:rsidP="000C4190">
                      <w:r>
                        <w:t>Pour les Anomalies et Evolutions, des statuts supplémentaires sont disponibles pour répondre à des besoins spécifiques.</w:t>
                      </w:r>
                    </w:p>
                    <w:p w:rsidR="000C4190" w:rsidRDefault="000C4190" w:rsidP="000C4190"/>
                    <w:p w:rsidR="000C4190" w:rsidRDefault="000C4190" w:rsidP="000C419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04F3B" w:rsidRDefault="00704F3B">
      <w:pPr>
        <w:spacing w:after="0"/>
        <w:jc w:val="left"/>
      </w:pPr>
    </w:p>
    <w:p w:rsidR="00704F3B" w:rsidRDefault="00704F3B" w:rsidP="00704F3B">
      <w:pPr>
        <w:pStyle w:val="Pagedetitre-Rfrence"/>
      </w:pPr>
      <w:r>
        <w:t>Imputations sur tickets</w:t>
      </w:r>
    </w:p>
    <w:p w:rsidR="000C4190" w:rsidRDefault="000C4190">
      <w:pPr>
        <w:spacing w:after="0"/>
        <w:jc w:val="left"/>
      </w:pPr>
    </w:p>
    <w:p w:rsidR="000C4190" w:rsidRDefault="000C4190">
      <w:pPr>
        <w:spacing w:after="0"/>
        <w:jc w:val="left"/>
      </w:pPr>
    </w:p>
    <w:p w:rsidR="00F15951" w:rsidRDefault="00F15951">
      <w:pPr>
        <w:spacing w:after="0"/>
        <w:jc w:val="left"/>
      </w:pPr>
      <w:r>
        <w:br w:type="page"/>
      </w:r>
    </w:p>
    <w:p w:rsidR="005240F8" w:rsidRDefault="005240F8" w:rsidP="00F15951">
      <w:pPr>
        <w:pStyle w:val="Pagedetitre-Rfrence"/>
      </w:pPr>
    </w:p>
    <w:p w:rsidR="00F15951" w:rsidRDefault="005240F8" w:rsidP="00F15951">
      <w:pPr>
        <w:pStyle w:val="Pagedetitre-Rfrence"/>
      </w:pPr>
      <w:r w:rsidRPr="005240F8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C33EB5" wp14:editId="2C495C3A">
                <wp:simplePos x="0" y="0"/>
                <wp:positionH relativeFrom="margin">
                  <wp:posOffset>913928</wp:posOffset>
                </wp:positionH>
                <wp:positionV relativeFrom="margin">
                  <wp:posOffset>678682</wp:posOffset>
                </wp:positionV>
                <wp:extent cx="287655" cy="270510"/>
                <wp:effectExtent l="76200" t="38100" r="36195" b="110490"/>
                <wp:wrapNone/>
                <wp:docPr id="298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0F8" w:rsidRPr="00234064" w:rsidRDefault="005240F8" w:rsidP="005240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406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8" style="position:absolute;left:0;text-align:left;margin-left:71.95pt;margin-top:53.45pt;width:22.65pt;height:2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5240F8" w:rsidRPr="00234064" w:rsidRDefault="005240F8" w:rsidP="005240F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3406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F15951">
        <w:t>Imputation sur un Ticket</w:t>
      </w:r>
    </w:p>
    <w:p w:rsidR="00F83002" w:rsidRDefault="00704F3B">
      <w:pPr>
        <w:spacing w:after="0"/>
        <w:jc w:val="left"/>
      </w:pPr>
      <w:r>
        <w:rPr>
          <w:noProof/>
          <w:lang w:eastAsia="fr-FR"/>
        </w:rPr>
        <w:drawing>
          <wp:anchor distT="0" distB="0" distL="114300" distR="114300" simplePos="0" relativeHeight="251691008" behindDoc="1" locked="0" layoutInCell="1" allowOverlap="1" wp14:anchorId="1563F8EF" wp14:editId="3751B6D3">
            <wp:simplePos x="0" y="0"/>
            <wp:positionH relativeFrom="column">
              <wp:posOffset>1246505</wp:posOffset>
            </wp:positionH>
            <wp:positionV relativeFrom="paragraph">
              <wp:posOffset>52705</wp:posOffset>
            </wp:positionV>
            <wp:extent cx="5344160" cy="447675"/>
            <wp:effectExtent l="0" t="0" r="8890" b="9525"/>
            <wp:wrapThrough wrapText="bothSides">
              <wp:wrapPolygon edited="0">
                <wp:start x="0" y="0"/>
                <wp:lineTo x="0" y="21140"/>
                <wp:lineTo x="21559" y="21140"/>
                <wp:lineTo x="21559" y="0"/>
                <wp:lineTo x="0" y="0"/>
              </wp:wrapPolygon>
            </wp:wrapThrough>
            <wp:docPr id="304" name="Imag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8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4DF99DD" wp14:editId="211E8BA1">
                <wp:simplePos x="0" y="0"/>
                <wp:positionH relativeFrom="column">
                  <wp:posOffset>-571500</wp:posOffset>
                </wp:positionH>
                <wp:positionV relativeFrom="paragraph">
                  <wp:posOffset>63500</wp:posOffset>
                </wp:positionV>
                <wp:extent cx="1614805" cy="771525"/>
                <wp:effectExtent l="57150" t="38100" r="80645" b="104775"/>
                <wp:wrapThrough wrapText="bothSides">
                  <wp:wrapPolygon edited="0">
                    <wp:start x="510" y="-1067"/>
                    <wp:lineTo x="-764" y="0"/>
                    <wp:lineTo x="-764" y="21333"/>
                    <wp:lineTo x="1019" y="24000"/>
                    <wp:lineTo x="20640" y="24000"/>
                    <wp:lineTo x="20895" y="23467"/>
                    <wp:lineTo x="22424" y="17600"/>
                    <wp:lineTo x="22424" y="8533"/>
                    <wp:lineTo x="21405" y="1067"/>
                    <wp:lineTo x="21150" y="-1067"/>
                    <wp:lineTo x="510" y="-1067"/>
                  </wp:wrapPolygon>
                </wp:wrapThrough>
                <wp:docPr id="311" name="Rectangle à coins arrondis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B3" w:rsidRDefault="003538B3" w:rsidP="003538B3">
                            <w:pPr>
                              <w:jc w:val="center"/>
                            </w:pPr>
                            <w:r>
                              <w:t xml:space="preserve">Cliquer sur  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821365E" wp14:editId="5D2FAD75">
                                  <wp:extent cx="154800" cy="154800"/>
                                  <wp:effectExtent l="0" t="0" r="0" b="0"/>
                                  <wp:docPr id="301" name="Image 301" descr="C:\wamp\www\wamp_DHI2\view\css\images\smallButtonAd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wamp\www\wamp_DHI2\view\css\images\smallButtonAd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800" cy="15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pour ajouter une nouvelle assignation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1" o:spid="_x0000_s1049" style="position:absolute;margin-left:-45pt;margin-top:5pt;width:127.15pt;height:60.7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538B3" w:rsidRDefault="003538B3" w:rsidP="003538B3">
                      <w:pPr>
                        <w:jc w:val="center"/>
                      </w:pPr>
                      <w:r>
                        <w:t xml:space="preserve">Cliquer sur  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821365E" wp14:editId="5D2FAD75">
                            <wp:extent cx="154800" cy="154800"/>
                            <wp:effectExtent l="0" t="0" r="0" b="0"/>
                            <wp:docPr id="301" name="Image 301" descr="C:\wamp\www\wamp_DHI2\view\css\images\smallButtonAd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wamp\www\wamp_DHI2\view\css\images\smallButtonAd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800" cy="15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pour ajouter une nouvelle assignation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E54764" w:rsidRPr="00DA74A1" w:rsidRDefault="00E54764">
      <w:pPr>
        <w:spacing w:after="0"/>
        <w:jc w:val="left"/>
      </w:pPr>
    </w:p>
    <w:p w:rsidR="00E54764" w:rsidRDefault="0023444F">
      <w:pPr>
        <w:spacing w:after="0"/>
        <w:jc w:val="left"/>
      </w:pPr>
      <w:r w:rsidRPr="005240F8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E7DA1C" wp14:editId="05A72A15">
                <wp:simplePos x="0" y="0"/>
                <wp:positionH relativeFrom="margin">
                  <wp:posOffset>1043187</wp:posOffset>
                </wp:positionH>
                <wp:positionV relativeFrom="margin">
                  <wp:posOffset>2437795</wp:posOffset>
                </wp:positionV>
                <wp:extent cx="287655" cy="270510"/>
                <wp:effectExtent l="76200" t="38100" r="36195" b="110490"/>
                <wp:wrapNone/>
                <wp:docPr id="315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44F" w:rsidRPr="00234064" w:rsidRDefault="0023444F" w:rsidP="0023444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0" style="position:absolute;margin-left:82.15pt;margin-top:191.95pt;width:22.65pt;height:21.3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23444F" w:rsidRPr="00234064" w:rsidRDefault="0023444F" w:rsidP="0023444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</w:p>
    <w:p w:rsidR="00E54764" w:rsidRDefault="0023444F">
      <w:pPr>
        <w:spacing w:after="0"/>
        <w:jc w:val="left"/>
      </w:pPr>
      <w:r w:rsidRPr="005240F8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E47E3B" wp14:editId="4BCB551B">
                <wp:simplePos x="0" y="0"/>
                <wp:positionH relativeFrom="column">
                  <wp:posOffset>-148959</wp:posOffset>
                </wp:positionH>
                <wp:positionV relativeFrom="paragraph">
                  <wp:posOffset>98661</wp:posOffset>
                </wp:positionV>
                <wp:extent cx="4635662" cy="569226"/>
                <wp:effectExtent l="0" t="0" r="69850" b="97790"/>
                <wp:wrapNone/>
                <wp:docPr id="1028" name="Connecteur droit avec flèch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62" cy="56922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8" o:spid="_x0000_s1026" type="#_x0000_t32" style="position:absolute;margin-left:-11.75pt;margin-top:7.75pt;width:365pt;height:44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" strokecolor="#4579b8 [3044]" strokeweight="1.5pt">
                <v:stroke endarrow="open"/>
              </v:shape>
            </w:pict>
          </mc:Fallback>
        </mc:AlternateContent>
      </w:r>
    </w:p>
    <w:p w:rsidR="00E54764" w:rsidRDefault="00704F3B">
      <w:pPr>
        <w:spacing w:after="0"/>
        <w:jc w:val="left"/>
      </w:pPr>
      <w:r>
        <w:rPr>
          <w:noProof/>
          <w:lang w:eastAsia="fr-FR"/>
        </w:rPr>
        <w:drawing>
          <wp:anchor distT="0" distB="0" distL="114300" distR="114300" simplePos="0" relativeHeight="251689984" behindDoc="1" locked="0" layoutInCell="1" allowOverlap="1" wp14:anchorId="36CF7A5D" wp14:editId="50961747">
            <wp:simplePos x="0" y="0"/>
            <wp:positionH relativeFrom="column">
              <wp:posOffset>1257300</wp:posOffset>
            </wp:positionH>
            <wp:positionV relativeFrom="paragraph">
              <wp:posOffset>-421640</wp:posOffset>
            </wp:positionV>
            <wp:extent cx="5477510" cy="800100"/>
            <wp:effectExtent l="38100" t="38100" r="46990" b="38100"/>
            <wp:wrapThrough wrapText="bothSides">
              <wp:wrapPolygon edited="0">
                <wp:start x="-150" y="-1029"/>
                <wp:lineTo x="-150" y="22114"/>
                <wp:lineTo x="21710" y="22114"/>
                <wp:lineTo x="21710" y="-1029"/>
                <wp:lineTo x="-150" y="-1029"/>
              </wp:wrapPolygon>
            </wp:wrapThrough>
            <wp:docPr id="305" name="Imag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800100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8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07E24D" wp14:editId="2E815FD7">
                <wp:simplePos x="0" y="0"/>
                <wp:positionH relativeFrom="column">
                  <wp:posOffset>-5861917</wp:posOffset>
                </wp:positionH>
                <wp:positionV relativeFrom="paragraph">
                  <wp:posOffset>87548</wp:posOffset>
                </wp:positionV>
                <wp:extent cx="2267585" cy="296545"/>
                <wp:effectExtent l="57150" t="38100" r="75565" b="103505"/>
                <wp:wrapNone/>
                <wp:docPr id="314" name="Rectangle à coins arrondi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B3" w:rsidRDefault="003538B3" w:rsidP="003538B3">
                            <w:pPr>
                              <w:jc w:val="center"/>
                            </w:pPr>
                            <w:r>
                              <w:t>Votre nom est pré-rempli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4" o:spid="_x0000_s1051" style="position:absolute;margin-left:-461.55pt;margin-top:6.9pt;width:178.55pt;height:2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538B3" w:rsidRDefault="003538B3" w:rsidP="003538B3">
                      <w:pPr>
                        <w:jc w:val="center"/>
                      </w:pPr>
                      <w:r>
                        <w:t>Votre nom est pré-rempli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4764" w:rsidRDefault="0023444F">
      <w:pPr>
        <w:spacing w:after="0"/>
        <w:jc w:val="left"/>
      </w:pPr>
      <w:r w:rsidRPr="005240F8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833CBC" wp14:editId="19BDE1F3">
                <wp:simplePos x="0" y="0"/>
                <wp:positionH relativeFrom="column">
                  <wp:posOffset>-1819910</wp:posOffset>
                </wp:positionH>
                <wp:positionV relativeFrom="paragraph">
                  <wp:posOffset>195580</wp:posOffset>
                </wp:positionV>
                <wp:extent cx="1649730" cy="1440815"/>
                <wp:effectExtent l="38100" t="0" r="26670" b="64135"/>
                <wp:wrapNone/>
                <wp:docPr id="1027" name="Connecteur droit avec flèch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9730" cy="14408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7" o:spid="_x0000_s1026" type="#_x0000_t32" style="position:absolute;margin-left:-143.3pt;margin-top:15.4pt;width:129.9pt;height:113.4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" strokecolor="#4579b8 [3044]" strokeweight="1.5pt">
                <v:stroke endarrow="open"/>
              </v:shape>
            </w:pict>
          </mc:Fallback>
        </mc:AlternateContent>
      </w:r>
      <w:r w:rsidRPr="005240F8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AC2B1D" wp14:editId="69FEEB99">
                <wp:simplePos x="0" y="0"/>
                <wp:positionH relativeFrom="column">
                  <wp:posOffset>2816225</wp:posOffset>
                </wp:positionH>
                <wp:positionV relativeFrom="paragraph">
                  <wp:posOffset>125730</wp:posOffset>
                </wp:positionV>
                <wp:extent cx="1286510" cy="2592070"/>
                <wp:effectExtent l="38100" t="0" r="27940" b="55880"/>
                <wp:wrapNone/>
                <wp:docPr id="297" name="Connecteur droit avec flèch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510" cy="25920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7" o:spid="_x0000_s1026" type="#_x0000_t32" style="position:absolute;margin-left:221.75pt;margin-top:9.9pt;width:101.3pt;height:204.1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" strokecolor="#4579b8 [3044]" strokeweight="1.5pt">
                <v:stroke endarrow="open"/>
              </v:shape>
            </w:pict>
          </mc:Fallback>
        </mc:AlternateContent>
      </w:r>
      <w:r w:rsidRPr="005240F8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A13448" wp14:editId="0A5F96FC">
                <wp:simplePos x="0" y="0"/>
                <wp:positionH relativeFrom="margin">
                  <wp:posOffset>5951220</wp:posOffset>
                </wp:positionH>
                <wp:positionV relativeFrom="margin">
                  <wp:posOffset>3676015</wp:posOffset>
                </wp:positionV>
                <wp:extent cx="287655" cy="270510"/>
                <wp:effectExtent l="76200" t="38100" r="36195" b="110490"/>
                <wp:wrapNone/>
                <wp:docPr id="1024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44F" w:rsidRPr="00234064" w:rsidRDefault="0023444F" w:rsidP="0023444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2" style="position:absolute;margin-left:468.6pt;margin-top:289.45pt;width:22.65pt;height:21.3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23444F" w:rsidRPr="00234064" w:rsidRDefault="0023444F" w:rsidP="0023444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Pr="005240F8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FF986" wp14:editId="1B843118">
                <wp:simplePos x="0" y="0"/>
                <wp:positionH relativeFrom="margin">
                  <wp:posOffset>1554480</wp:posOffset>
                </wp:positionH>
                <wp:positionV relativeFrom="margin">
                  <wp:posOffset>3723640</wp:posOffset>
                </wp:positionV>
                <wp:extent cx="287655" cy="270510"/>
                <wp:effectExtent l="76200" t="38100" r="36195" b="110490"/>
                <wp:wrapNone/>
                <wp:docPr id="318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44F" w:rsidRPr="00234064" w:rsidRDefault="0023444F" w:rsidP="0023444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3" style="position:absolute;margin-left:122.4pt;margin-top:293.2pt;width:22.65pt;height:21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23444F" w:rsidRPr="00234064" w:rsidRDefault="0023444F" w:rsidP="0023444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704F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95C2E06" wp14:editId="205E80E3">
                <wp:simplePos x="0" y="0"/>
                <wp:positionH relativeFrom="column">
                  <wp:posOffset>-422378</wp:posOffset>
                </wp:positionH>
                <wp:positionV relativeFrom="paragraph">
                  <wp:posOffset>-682448</wp:posOffset>
                </wp:positionV>
                <wp:extent cx="1294130" cy="510540"/>
                <wp:effectExtent l="57150" t="38100" r="77470" b="99060"/>
                <wp:wrapThrough wrapText="bothSides">
                  <wp:wrapPolygon edited="0">
                    <wp:start x="0" y="-1612"/>
                    <wp:lineTo x="-954" y="0"/>
                    <wp:lineTo x="-954" y="21761"/>
                    <wp:lineTo x="636" y="24985"/>
                    <wp:lineTo x="20985" y="24985"/>
                    <wp:lineTo x="22575" y="13701"/>
                    <wp:lineTo x="22575" y="12896"/>
                    <wp:lineTo x="21621" y="806"/>
                    <wp:lineTo x="21621" y="-1612"/>
                    <wp:lineTo x="0" y="-1612"/>
                  </wp:wrapPolygon>
                </wp:wrapThrough>
                <wp:docPr id="317" name="Rectangle à coins arrondi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B3" w:rsidRDefault="003538B3" w:rsidP="003538B3">
                            <w:pPr>
                              <w:jc w:val="center"/>
                            </w:pPr>
                            <w:r>
                              <w:t>Votre nom est pré-rempli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7" o:spid="_x0000_s1054" style="position:absolute;margin-left:-33.25pt;margin-top:-53.75pt;width:101.9pt;height:40.2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538B3" w:rsidRDefault="003538B3" w:rsidP="003538B3">
                      <w:pPr>
                        <w:jc w:val="center"/>
                      </w:pPr>
                      <w:r>
                        <w:t>Votre nom est pré-rempli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8F5600" w:rsidRDefault="008F5600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8F5600" w:rsidRDefault="00704F3B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2F40DDB" wp14:editId="77C46C1D">
                <wp:simplePos x="0" y="0"/>
                <wp:positionH relativeFrom="column">
                  <wp:posOffset>-581867</wp:posOffset>
                </wp:positionH>
                <wp:positionV relativeFrom="paragraph">
                  <wp:posOffset>-1178988</wp:posOffset>
                </wp:positionV>
                <wp:extent cx="1828800" cy="996950"/>
                <wp:effectExtent l="57150" t="38100" r="76200" b="88900"/>
                <wp:wrapThrough wrapText="bothSides">
                  <wp:wrapPolygon edited="0">
                    <wp:start x="675" y="-825"/>
                    <wp:lineTo x="-675" y="0"/>
                    <wp:lineTo x="-675" y="21050"/>
                    <wp:lineTo x="1350" y="23113"/>
                    <wp:lineTo x="20250" y="23113"/>
                    <wp:lineTo x="20475" y="22701"/>
                    <wp:lineTo x="22275" y="20224"/>
                    <wp:lineTo x="22275" y="6604"/>
                    <wp:lineTo x="21375" y="1651"/>
                    <wp:lineTo x="20925" y="-825"/>
                    <wp:lineTo x="675" y="-825"/>
                  </wp:wrapPolygon>
                </wp:wrapThrough>
                <wp:docPr id="319" name="Rectangle à coins arrondis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96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B3" w:rsidRDefault="003538B3" w:rsidP="003538B3">
                            <w:pPr>
                              <w:jc w:val="center"/>
                            </w:pPr>
                            <w:r>
                              <w:t>Renseigner la durée (en jours) de travail effectué et appuyer sur TAB ou cliquer ailleurs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9" o:spid="_x0000_s1055" style="position:absolute;margin-left:-45.8pt;margin-top:-92.85pt;width:2in;height:78.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538B3" w:rsidRDefault="003538B3" w:rsidP="003538B3">
                      <w:pPr>
                        <w:jc w:val="center"/>
                      </w:pPr>
                      <w:r>
                        <w:t>Renseigner la durée (en jours) de travail effectué et appuyer sur TAB ou cliquer ailleurs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3538B3" w:rsidRDefault="00704F3B">
      <w:pPr>
        <w:spacing w:after="0"/>
        <w:jc w:val="left"/>
      </w:pPr>
      <w:r>
        <w:rPr>
          <w:noProof/>
          <w:lang w:eastAsia="fr-FR"/>
        </w:rPr>
        <w:drawing>
          <wp:anchor distT="0" distB="0" distL="114300" distR="114300" simplePos="0" relativeHeight="251700224" behindDoc="1" locked="0" layoutInCell="1" allowOverlap="1" wp14:anchorId="75D4C238" wp14:editId="7E2BCDFC">
            <wp:simplePos x="0" y="0"/>
            <wp:positionH relativeFrom="column">
              <wp:posOffset>853440</wp:posOffset>
            </wp:positionH>
            <wp:positionV relativeFrom="paragraph">
              <wp:posOffset>-1078230</wp:posOffset>
            </wp:positionV>
            <wp:extent cx="5972810" cy="670560"/>
            <wp:effectExtent l="0" t="0" r="8890" b="0"/>
            <wp:wrapThrough wrapText="bothSides">
              <wp:wrapPolygon edited="0">
                <wp:start x="0" y="0"/>
                <wp:lineTo x="0" y="20864"/>
                <wp:lineTo x="21563" y="20864"/>
                <wp:lineTo x="21563" y="0"/>
                <wp:lineTo x="0" y="0"/>
              </wp:wrapPolygon>
            </wp:wrapThrough>
            <wp:docPr id="310" name="Imag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600" w:rsidRDefault="008F5600">
      <w:pPr>
        <w:spacing w:after="0"/>
        <w:jc w:val="left"/>
      </w:pPr>
    </w:p>
    <w:p w:rsidR="003538B3" w:rsidRDefault="003538B3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8F5600" w:rsidRDefault="00F15951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4ABC59D" wp14:editId="3CC8EBE1">
                <wp:simplePos x="0" y="0"/>
                <wp:positionH relativeFrom="column">
                  <wp:posOffset>-316053</wp:posOffset>
                </wp:positionH>
                <wp:positionV relativeFrom="paragraph">
                  <wp:posOffset>-1879954</wp:posOffset>
                </wp:positionV>
                <wp:extent cx="2054225" cy="498475"/>
                <wp:effectExtent l="57150" t="38100" r="79375" b="92075"/>
                <wp:wrapThrough wrapText="bothSides">
                  <wp:wrapPolygon edited="0">
                    <wp:start x="0" y="-1651"/>
                    <wp:lineTo x="-601" y="0"/>
                    <wp:lineTo x="-601" y="21462"/>
                    <wp:lineTo x="401" y="24764"/>
                    <wp:lineTo x="21233" y="24764"/>
                    <wp:lineTo x="22234" y="14033"/>
                    <wp:lineTo x="22234" y="13208"/>
                    <wp:lineTo x="21633" y="825"/>
                    <wp:lineTo x="21633" y="-1651"/>
                    <wp:lineTo x="0" y="-1651"/>
                  </wp:wrapPolygon>
                </wp:wrapThrough>
                <wp:docPr id="164" name="Rectangle à coins arrondi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498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B3" w:rsidRDefault="003538B3" w:rsidP="003538B3">
                            <w:pPr>
                              <w:jc w:val="center"/>
                            </w:pPr>
                            <w:r>
                              <w:t xml:space="preserve">Sélectionner dans la fenêtre pop-up le(s) jour(s) travaillés sur le ticket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4" o:spid="_x0000_s1056" style="position:absolute;margin-left:-24.9pt;margin-top:-148.05pt;width:161.75pt;height:39.2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538B3" w:rsidRDefault="003538B3" w:rsidP="003538B3">
                      <w:pPr>
                        <w:jc w:val="center"/>
                      </w:pPr>
                      <w:r>
                        <w:t xml:space="preserve">Sélectionner dans la fenêtre pop-up le(s) jour(s) travaillés sur le ticket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D11C0B" w:rsidRDefault="0023444F">
      <w:pPr>
        <w:spacing w:after="0"/>
        <w:jc w:val="left"/>
      </w:pPr>
      <w:r w:rsidRPr="00E547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30DFA66" wp14:editId="4A4BBE7F">
                <wp:simplePos x="0" y="0"/>
                <wp:positionH relativeFrom="column">
                  <wp:posOffset>-422910</wp:posOffset>
                </wp:positionH>
                <wp:positionV relativeFrom="paragraph">
                  <wp:posOffset>1038225</wp:posOffset>
                </wp:positionV>
                <wp:extent cx="6661785" cy="1994535"/>
                <wp:effectExtent l="0" t="0" r="24765" b="24765"/>
                <wp:wrapThrough wrapText="bothSides">
                  <wp:wrapPolygon edited="0">
                    <wp:start x="371" y="0"/>
                    <wp:lineTo x="0" y="825"/>
                    <wp:lineTo x="0" y="20630"/>
                    <wp:lineTo x="309" y="21662"/>
                    <wp:lineTo x="21310" y="21662"/>
                    <wp:lineTo x="21619" y="20630"/>
                    <wp:lineTo x="21619" y="825"/>
                    <wp:lineTo x="21248" y="0"/>
                    <wp:lineTo x="371" y="0"/>
                  </wp:wrapPolygon>
                </wp:wrapThrough>
                <wp:docPr id="292" name="Rectangle à coins arrondi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785" cy="1994535"/>
                        </a:xfrm>
                        <a:prstGeom prst="roundRect">
                          <a:avLst>
                            <a:gd name="adj" fmla="val 11290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F3B" w:rsidRDefault="00704F3B" w:rsidP="00704F3B">
                            <w:pPr>
                              <w:jc w:val="left"/>
                            </w:pPr>
                            <w:r w:rsidRPr="00704F3B">
                              <w:t>Vous pouvez retrouver ces pointages dans la page Imputations</w:t>
                            </w:r>
                            <w:r>
                              <w:t> :</w:t>
                            </w:r>
                          </w:p>
                          <w:p w:rsidR="00704F3B" w:rsidRPr="00704F3B" w:rsidRDefault="00704F3B" w:rsidP="00704F3B">
                            <w:pPr>
                              <w:jc w:val="left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B75ECF5" wp14:editId="06103E20">
                                  <wp:extent cx="5961380" cy="1460500"/>
                                  <wp:effectExtent l="0" t="0" r="1270" b="6350"/>
                                  <wp:docPr id="1025" name="Image 10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1380" cy="146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4764" w:rsidRDefault="00E54764" w:rsidP="00E5476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92" o:spid="_x0000_s1057" style="position:absolute;margin-left:-33.3pt;margin-top:81.75pt;width:524.55pt;height:157.0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" fillcolor="#d6e3bc [1302]" strokecolor="#9bbb59 [3206]" strokeweight="2pt">
                <v:textbox>
                  <w:txbxContent>
                    <w:p w:rsidR="00704F3B" w:rsidRDefault="00704F3B" w:rsidP="00704F3B">
                      <w:pPr>
                        <w:jc w:val="left"/>
                      </w:pPr>
                      <w:r w:rsidRPr="00704F3B">
                        <w:t>Vous pouvez retrouver ces pointages dans la page Imputations</w:t>
                      </w:r>
                      <w:r>
                        <w:t> :</w:t>
                      </w:r>
                    </w:p>
                    <w:p w:rsidR="00704F3B" w:rsidRPr="00704F3B" w:rsidRDefault="00704F3B" w:rsidP="00704F3B">
                      <w:pPr>
                        <w:jc w:val="left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B75ECF5" wp14:editId="06103E20">
                            <wp:extent cx="5961380" cy="1460500"/>
                            <wp:effectExtent l="0" t="0" r="1270" b="6350"/>
                            <wp:docPr id="1025" name="Image 10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1380" cy="146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4764" w:rsidRDefault="00E54764" w:rsidP="00E54764">
                      <w:pPr>
                        <w:jc w:val="left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159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6D7E4C1" wp14:editId="336FB00F">
                <wp:simplePos x="0" y="0"/>
                <wp:positionH relativeFrom="column">
                  <wp:posOffset>4032663</wp:posOffset>
                </wp:positionH>
                <wp:positionV relativeFrom="paragraph">
                  <wp:posOffset>-2116824</wp:posOffset>
                </wp:positionV>
                <wp:extent cx="2054225" cy="496570"/>
                <wp:effectExtent l="57150" t="38100" r="79375" b="93980"/>
                <wp:wrapThrough wrapText="bothSides">
                  <wp:wrapPolygon edited="0">
                    <wp:start x="0" y="-1657"/>
                    <wp:lineTo x="-601" y="0"/>
                    <wp:lineTo x="-601" y="21545"/>
                    <wp:lineTo x="401" y="24859"/>
                    <wp:lineTo x="21233" y="24859"/>
                    <wp:lineTo x="22234" y="14087"/>
                    <wp:lineTo x="22234" y="13258"/>
                    <wp:lineTo x="21633" y="829"/>
                    <wp:lineTo x="21633" y="-1657"/>
                    <wp:lineTo x="0" y="-1657"/>
                  </wp:wrapPolygon>
                </wp:wrapThrough>
                <wp:docPr id="165" name="Rectangle à coins arrondi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4965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206" w:rsidRDefault="00B52206" w:rsidP="00B52206">
                            <w:pPr>
                              <w:jc w:val="center"/>
                            </w:pPr>
                            <w:r>
                              <w:t>Lorsque le ‘travail restant’ atteint 0</w:t>
                            </w:r>
                            <w:r w:rsidR="00F15951">
                              <w:t>,</w:t>
                            </w:r>
                            <w:r>
                              <w:t xml:space="preserve"> confirmer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5" o:spid="_x0000_s1058" style="position:absolute;margin-left:317.55pt;margin-top:-166.7pt;width:161.75pt;height:39.1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206" w:rsidRDefault="00B52206" w:rsidP="00B52206">
                      <w:pPr>
                        <w:jc w:val="center"/>
                      </w:pPr>
                      <w:r>
                        <w:t>Lorsque le ‘travail restant’ atteint 0</w:t>
                      </w:r>
                      <w:r w:rsidR="00F15951">
                        <w:t>,</w:t>
                      </w:r>
                      <w:r>
                        <w:t xml:space="preserve"> confirmer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11C0B">
        <w:rPr>
          <w:noProof/>
          <w:lang w:eastAsia="fr-FR"/>
        </w:rPr>
        <w:drawing>
          <wp:anchor distT="0" distB="0" distL="114300" distR="114300" simplePos="0" relativeHeight="251692032" behindDoc="1" locked="0" layoutInCell="1" allowOverlap="1" wp14:anchorId="5EC1F129" wp14:editId="514D9732">
            <wp:simplePos x="0" y="0"/>
            <wp:positionH relativeFrom="column">
              <wp:posOffset>-316230</wp:posOffset>
            </wp:positionH>
            <wp:positionV relativeFrom="paragraph">
              <wp:posOffset>-1500505</wp:posOffset>
            </wp:positionV>
            <wp:extent cx="1958975" cy="2433320"/>
            <wp:effectExtent l="0" t="0" r="3175" b="5080"/>
            <wp:wrapThrough wrapText="bothSides">
              <wp:wrapPolygon edited="0">
                <wp:start x="0" y="0"/>
                <wp:lineTo x="0" y="21476"/>
                <wp:lineTo x="21425" y="21476"/>
                <wp:lineTo x="21425" y="0"/>
                <wp:lineTo x="0" y="0"/>
              </wp:wrapPolygon>
            </wp:wrapThrough>
            <wp:docPr id="306" name="Imag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C0B">
        <w:rPr>
          <w:noProof/>
          <w:lang w:eastAsia="fr-FR"/>
        </w:rPr>
        <w:drawing>
          <wp:anchor distT="0" distB="0" distL="114300" distR="114300" simplePos="0" relativeHeight="251693056" behindDoc="1" locked="0" layoutInCell="1" allowOverlap="1" wp14:anchorId="28AE492F" wp14:editId="413A58C1">
            <wp:simplePos x="0" y="0"/>
            <wp:positionH relativeFrom="column">
              <wp:posOffset>1842135</wp:posOffset>
            </wp:positionH>
            <wp:positionV relativeFrom="paragraph">
              <wp:posOffset>-1500505</wp:posOffset>
            </wp:positionV>
            <wp:extent cx="1971040" cy="2448560"/>
            <wp:effectExtent l="0" t="0" r="0" b="8890"/>
            <wp:wrapThrough wrapText="bothSides">
              <wp:wrapPolygon edited="0">
                <wp:start x="0" y="0"/>
                <wp:lineTo x="0" y="21510"/>
                <wp:lineTo x="21294" y="21510"/>
                <wp:lineTo x="21294" y="0"/>
                <wp:lineTo x="0" y="0"/>
              </wp:wrapPolygon>
            </wp:wrapThrough>
            <wp:docPr id="308" name="Imag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C0B" w:rsidRDefault="00D11C0B">
      <w:pPr>
        <w:spacing w:after="0"/>
        <w:jc w:val="left"/>
      </w:pPr>
    </w:p>
    <w:p w:rsidR="00D11C0B" w:rsidRDefault="00D11C0B">
      <w:pPr>
        <w:spacing w:after="0"/>
        <w:jc w:val="left"/>
      </w:pPr>
    </w:p>
    <w:p w:rsidR="00D11C0B" w:rsidRDefault="00000168">
      <w:pPr>
        <w:spacing w:after="0"/>
        <w:jc w:val="left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19051668" wp14:editId="7339653A">
                <wp:simplePos x="0" y="0"/>
                <wp:positionH relativeFrom="column">
                  <wp:posOffset>250087</wp:posOffset>
                </wp:positionH>
                <wp:positionV relativeFrom="paragraph">
                  <wp:posOffset>-2206256</wp:posOffset>
                </wp:positionV>
                <wp:extent cx="1935678" cy="2398815"/>
                <wp:effectExtent l="0" t="0" r="7620" b="1905"/>
                <wp:wrapThrough wrapText="bothSides">
                  <wp:wrapPolygon edited="0">
                    <wp:start x="0" y="0"/>
                    <wp:lineTo x="0" y="21446"/>
                    <wp:lineTo x="21472" y="21446"/>
                    <wp:lineTo x="21472" y="0"/>
                    <wp:lineTo x="0" y="0"/>
                  </wp:wrapPolygon>
                </wp:wrapThrough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678" cy="2398815"/>
                          <a:chOff x="0" y="0"/>
                          <a:chExt cx="1935678" cy="2398815"/>
                        </a:xfrm>
                      </wpg:grpSpPr>
                      <pic:pic xmlns:pic="http://schemas.openxmlformats.org/drawingml/2006/picture">
                        <pic:nvPicPr>
                          <pic:cNvPr id="309" name="Image 309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678" cy="2398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à coins arrondis 25"/>
                        <wps:cNvSpPr>
                          <a:spLocks noChangeArrowheads="1"/>
                        </wps:cNvSpPr>
                        <wps:spPr bwMode="auto">
                          <a:xfrm>
                            <a:off x="83127" y="2137558"/>
                            <a:ext cx="499341" cy="1772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6" o:spid="_x0000_s1026" style="position:absolute;margin-left:19.7pt;margin-top:-173.7pt;width:152.4pt;height:188.9pt;z-index:-251580416" coordsize="19356,23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">
                <v:shape id="Image 309" o:spid="_x0000_s1027" type="#_x0000_t75" style="position:absolute;width:19356;height:23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WnQ3FAAAA3AAAAA8AAABkcnMvZG93bnJldi54bWxEj09rwkAUxO8Fv8PyhN7qRgulxmxEIi32&#10;IvUveHtkn0lI9m3Ibk367d1CweMwM79hkuVgGnGjzlWWFUwnEQji3OqKCwXHw8fLOwjnkTU2lknB&#10;LzlYpqOnBGNte97Rbe8LESDsYlRQet/GUrq8JINuYlvi4F1tZ9AH2RVSd9gHuGnkLIrepMGKw0KJ&#10;LWUl5fX+xyjgosf+65R9Z/PtOv88X+rmsKmVeh4PqwUIT4N/hP/bG63gNZrD35lwBGR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2Fp0NxQAAANwAAAAPAAAAAAAAAAAAAAAA&#10;AJ8CAABkcnMvZG93bnJldi54bWxQSwUGAAAAAAQABAD3AAAAkQMAAAAA&#10;">
                  <v:imagedata r:id="rId21" o:title=""/>
                  <v:path arrowok="t"/>
                </v:shape>
                <v:roundrect id="Rectangle à coins arrondis 25" o:spid="_x0000_s1028" style="position:absolute;left:831;top:21375;width:4993;height:17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1btMYA&#10;AADbAAAADwAAAGRycy9kb3ducmV2LnhtbESPQWsCMRSE70L/Q3hCL6KJQltZjVIEwUIpde3F23Pz&#10;3F3dvCxJ6m7/fVMoeBxm5htmue5tI27kQ+1Yw3SiQBAXztRcavg6bMdzECEiG2wck4YfCrBePQyW&#10;mBnX8Z5ueSxFgnDIUEMVY5tJGYqKLIaJa4mTd3beYkzSl9J47BLcNnKm1LO0WHNaqLClTUXFNf+2&#10;Go7b/NNf3zeX/fktf7l0aqQOpw+tH4f96wJEpD7ew//tndEwe4K/L+k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1btMYAAADbAAAADwAAAAAAAAAAAAAAAACYAgAAZHJz&#10;L2Rvd25yZXYueG1sUEsFBgAAAAAEAAQA9QAAAIsDAAAAAA==&#10;" filled="f" strokecolor="red" strokeweight="3pt"/>
                <w10:wrap type="through"/>
              </v:group>
            </w:pict>
          </mc:Fallback>
        </mc:AlternateContent>
      </w:r>
      <w:bookmarkStart w:id="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sectPr w:rsidR="00D11C0B" w:rsidSect="00F8300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560" w:right="1134" w:bottom="1134" w:left="1134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CCD" w:rsidRDefault="00922CCD" w:rsidP="00ED60D5">
      <w:r>
        <w:separator/>
      </w:r>
    </w:p>
  </w:endnote>
  <w:endnote w:type="continuationSeparator" w:id="0">
    <w:p w:rsidR="00922CCD" w:rsidRDefault="00922CCD" w:rsidP="00ED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027" w:rsidRDefault="0049602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027" w:rsidRDefault="0049602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027" w:rsidRDefault="0049602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CCD" w:rsidRDefault="00922CCD" w:rsidP="00ED60D5">
      <w:r>
        <w:separator/>
      </w:r>
    </w:p>
  </w:footnote>
  <w:footnote w:type="continuationSeparator" w:id="0">
    <w:p w:rsidR="00922CCD" w:rsidRDefault="00922CCD" w:rsidP="00ED6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027" w:rsidRDefault="0049602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5D6" w:rsidRPr="00D6665E" w:rsidRDefault="00741FB7" w:rsidP="00D6665E">
    <w:pPr>
      <w:pStyle w:val="adresse"/>
      <w:tabs>
        <w:tab w:val="center" w:pos="4820"/>
      </w:tabs>
      <w:ind w:left="-142"/>
      <w:jc w:val="left"/>
      <w:rPr>
        <w:b w:val="0"/>
        <w:smallCaps/>
        <w:sz w:val="18"/>
        <w:szCs w:val="20"/>
      </w:rPr>
    </w:pPr>
    <w:r>
      <w:rPr>
        <w:rFonts w:ascii="Franklin Gothic Demi" w:hAnsi="Franklin Gothic Demi"/>
        <w:i w:val="0"/>
        <w:color w:val="005AA2"/>
        <w:sz w:val="72"/>
        <w:szCs w:val="7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FB43B51" wp14:editId="4054A0CA">
              <wp:simplePos x="0" y="0"/>
              <wp:positionH relativeFrom="column">
                <wp:posOffset>4125042</wp:posOffset>
              </wp:positionH>
              <wp:positionV relativeFrom="paragraph">
                <wp:posOffset>50124</wp:posOffset>
              </wp:positionV>
              <wp:extent cx="1003300" cy="579894"/>
              <wp:effectExtent l="76200" t="38100" r="82550" b="106045"/>
              <wp:wrapNone/>
              <wp:docPr id="2" name="Grou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3300" cy="579894"/>
                        <a:chOff x="0" y="0"/>
                        <a:chExt cx="1003471" cy="580101"/>
                      </a:xfrm>
                    </wpg:grpSpPr>
                    <wps:wsp>
                      <wps:cNvPr id="1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16958" y="0"/>
                          <a:ext cx="875881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FB7" w:rsidRPr="00020DF1" w:rsidRDefault="00741FB7" w:rsidP="00741FB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27590" y="318977"/>
                          <a:ext cx="875881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FB7" w:rsidRPr="00020DF1" w:rsidRDefault="00741FB7" w:rsidP="00741FB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Ellipse 7"/>
                      <wps:cNvSpPr/>
                      <wps:spPr>
                        <a:xfrm>
                          <a:off x="0" y="309591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FB7" w:rsidRPr="00234064" w:rsidRDefault="00741FB7" w:rsidP="00741F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23406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wpg:wgp>
                </a:graphicData>
              </a:graphic>
            </wp:anchor>
          </w:drawing>
        </mc:Choice>
        <mc:Fallback>
          <w:pict>
            <v:group id="Groupe 2" o:spid="_x0000_s1059" style="position:absolute;left:0;text-align:left;margin-left:324.8pt;margin-top:3.95pt;width:79pt;height:45.65pt;z-index:251664384" coordsize="10034,5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60" type="#_x0000_t202" style="position:absolute;left:1169;width:8759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CWLwA&#10;AADaAAAADwAAAGRycy9kb3ducmV2LnhtbERPzQ7BQBC+S7zDZiRubDkgZYn4STg4oA8wuqNtdGeb&#10;7qI8vZVInCZfvt+ZLRpTigfVrrCsYNCPQBCnVhecKUjO294EhPPIGkvLpOBFDhbzdmuGsbZPPtLj&#10;5DMRQtjFqCD3voqldGlOBl3fVsSBu9raoA+wzqSu8RnCTSmHUTSSBgsODTlWtMopvZ3uRsF+lAz8&#10;+3AZrngsX9l6szEJJUp1O81yCsJT4//in3unw3z4vvK9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qEJYvAAAANoAAAAPAAAAAAAAAAAAAAAAAJgCAABkcnMvZG93bnJldi54&#10;bWxQSwUGAAAAAAQABAD1AAAAgQM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41FB7" w:rsidRPr="00020DF1" w:rsidRDefault="00741FB7" w:rsidP="00741FB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Information</w:t>
                      </w:r>
                    </w:p>
                  </w:txbxContent>
                </v:textbox>
              </v:shape>
              <v:shape id="Text Box 22" o:spid="_x0000_s1061" type="#_x0000_t202" style="position:absolute;left:1275;top:3189;width:8759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hE0sQA&#10;AADaAAAADwAAAGRycy9kb3ducmV2LnhtbESPQWvCQBSE70L/w/IKvemuRURSN0FKLT1UwTSHHh/Z&#10;ZxKbfRuyq0n7611B6HGYmW+YdTbaVlyo941jDfOZAkFcOtNwpaH42k5XIHxANtg6Jg2/5CFLHyZr&#10;TIwb+ECXPFQiQtgnqKEOoUuk9GVNFv3MdcTRO7reYoiyr6TpcYhw28pnpZbSYsNxocaOXmsqf/Kz&#10;1ZBX+0L9fardfEvf42lx3ry9+0Hrp8dx8wIi0Bj+w/f2h9GwgNuVeAN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oRNLEAAAA2gAAAA8AAAAAAAAAAAAAAAAAmAIAAGRycy9k&#10;b3ducmV2LnhtbFBLBQYAAAAABAAEAPUAAACJAw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41FB7" w:rsidRPr="00020DF1" w:rsidRDefault="00741FB7" w:rsidP="00741FB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Action</w:t>
                      </w:r>
                    </w:p>
                  </w:txbxContent>
                </v:textbox>
              </v:shape>
              <v:oval id="_x0000_s1062" style="position:absolute;top:3095;width:2876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zX4sQA&#10;AADaAAAADwAAAGRycy9kb3ducmV2LnhtbESPQWsCMRSE74X+h/AK3mp2BUVXoxRF8dJDtVS9vW5e&#10;d5duXkISddtf3xQEj8PMfMPMFp1pxYV8aCwryPsZCOLS6oYrBe/79fMYRIjIGlvLpOCHAizmjw8z&#10;LLS98htddrESCcKhQAV1jK6QMpQ1GQx964iT92W9wZikr6T2eE1w08pBlo2kwYbTQo2OljWV37uz&#10;UXA++HySu4/f16OcxM3KfVajk1eq99S9TEFE6uI9fGtvtYIh/F9JN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M1+LEAAAA2gAAAA8AAAAAAAAAAAAAAAAAmAIAAGRycy9k&#10;b3ducmV2LnhtbFBLBQYAAAAABAAEAPUAAACJAw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741FB7" w:rsidRPr="00234064" w:rsidRDefault="00741FB7" w:rsidP="00741F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 w:themeColor="text1"/>
                          <w:sz w:val="28"/>
                          <w:szCs w:val="20"/>
                        </w:rPr>
                      </w:pPr>
                      <w:r w:rsidRPr="0023406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0"/>
                        </w:rPr>
                        <w:t>1</w:t>
                      </w:r>
                    </w:p>
                  </w:txbxContent>
                </v:textbox>
              </v:oval>
            </v:group>
          </w:pict>
        </mc:Fallback>
      </mc:AlternateContent>
    </w:r>
    <w:r w:rsidR="00F64555">
      <w:rPr>
        <w:rFonts w:ascii="Calibri" w:hAnsi="Calibri"/>
        <w:i w:val="0"/>
        <w:smallCaps/>
        <w:color w:val="005AA2"/>
        <w:sz w:val="52"/>
        <w:szCs w:val="52"/>
      </w:rPr>
      <w:drawing>
        <wp:anchor distT="0" distB="0" distL="114300" distR="114300" simplePos="0" relativeHeight="251662336" behindDoc="1" locked="0" layoutInCell="1" allowOverlap="1" wp14:anchorId="09A943B9" wp14:editId="3D97B79F">
          <wp:simplePos x="0" y="0"/>
          <wp:positionH relativeFrom="column">
            <wp:posOffset>1879600</wp:posOffset>
          </wp:positionH>
          <wp:positionV relativeFrom="paragraph">
            <wp:posOffset>48260</wp:posOffset>
          </wp:positionV>
          <wp:extent cx="521970" cy="521970"/>
          <wp:effectExtent l="0" t="0" r="0" b="0"/>
          <wp:wrapThrough wrapText="bothSides">
            <wp:wrapPolygon edited="0">
              <wp:start x="0" y="1577"/>
              <wp:lineTo x="0" y="18131"/>
              <wp:lineTo x="20496" y="18131"/>
              <wp:lineTo x="20496" y="1577"/>
              <wp:lineTo x="0" y="1577"/>
            </wp:wrapPolygon>
          </wp:wrapThrough>
          <wp:docPr id="300" name="Image 300" descr="C:\wamp\www\wamp_DHI2\view\css\images\iconTicket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wamp\www\wamp_DHI2\view\css\images\iconTicket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151B" w:rsidRPr="003C151B">
      <w:rPr>
        <w:rFonts w:ascii="Franklin Gothic Demi" w:hAnsi="Franklin Gothic Demi"/>
        <w:i w:val="0"/>
        <w:color w:val="005AA2"/>
        <w:sz w:val="72"/>
        <w:szCs w:val="72"/>
      </w:rPr>
      <w:t>iPMP</w:t>
    </w:r>
    <w:r w:rsidR="00D6665E">
      <w:rPr>
        <w:rFonts w:ascii="Calibri" w:hAnsi="Calibri"/>
        <w:i w:val="0"/>
        <w:color w:val="005AA2"/>
        <w:sz w:val="72"/>
        <w:szCs w:val="72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ab/>
    </w:r>
    <w:r w:rsidR="0028270C">
      <w:drawing>
        <wp:anchor distT="0" distB="0" distL="114300" distR="114300" simplePos="0" relativeHeight="251658240" behindDoc="0" locked="1" layoutInCell="0" allowOverlap="1" wp14:anchorId="006C1712" wp14:editId="4DBDCBE1">
          <wp:simplePos x="0" y="0"/>
          <wp:positionH relativeFrom="page">
            <wp:posOffset>5941060</wp:posOffset>
          </wp:positionH>
          <wp:positionV relativeFrom="page">
            <wp:posOffset>417830</wp:posOffset>
          </wp:positionV>
          <wp:extent cx="1220470" cy="791845"/>
          <wp:effectExtent l="0" t="0" r="0" b="8255"/>
          <wp:wrapNone/>
          <wp:docPr id="28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6BEB">
      <w:drawing>
        <wp:anchor distT="0" distB="0" distL="114300" distR="114300" simplePos="0" relativeHeight="251661312" behindDoc="1" locked="1" layoutInCell="0" allowOverlap="1" wp14:anchorId="05435561" wp14:editId="032F12A1">
          <wp:simplePos x="0" y="0"/>
          <wp:positionH relativeFrom="page">
            <wp:posOffset>-22860</wp:posOffset>
          </wp:positionH>
          <wp:positionV relativeFrom="page">
            <wp:posOffset>10319385</wp:posOffset>
          </wp:positionV>
          <wp:extent cx="7621905" cy="367665"/>
          <wp:effectExtent l="0" t="0" r="0" b="0"/>
          <wp:wrapNone/>
          <wp:docPr id="28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504"/>
                  <a:stretch/>
                </pic:blipFill>
                <pic:spPr bwMode="auto">
                  <a:xfrm>
                    <a:off x="0" y="0"/>
                    <a:ext cx="7621905" cy="367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270C">
      <w:drawing>
        <wp:anchor distT="0" distB="0" distL="114300" distR="114300" simplePos="0" relativeHeight="251659264" behindDoc="1" locked="1" layoutInCell="0" allowOverlap="1" wp14:anchorId="3FEA5A4B" wp14:editId="1C96C4BE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642860" cy="1393190"/>
          <wp:effectExtent l="0" t="0" r="0" b="0"/>
          <wp:wrapNone/>
          <wp:docPr id="29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13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4555">
      <w:rPr>
        <w:rFonts w:ascii="Calibri" w:hAnsi="Calibri"/>
        <w:i w:val="0"/>
        <w:smallCaps/>
        <w:color w:val="005AA2"/>
        <w:sz w:val="52"/>
        <w:szCs w:val="52"/>
      </w:rPr>
      <w:t>Tickets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027" w:rsidRDefault="0049602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9" type="#_x0000_t75" style="width:117.2pt;height:117.2pt" o:bullet="t">
        <v:imagedata r:id="rId1" o:title="bouton_bleufoncé"/>
      </v:shape>
    </w:pict>
  </w:numPicBullet>
  <w:numPicBullet w:numPicBulletId="1">
    <w:pict>
      <v:shape id="_x0000_i1280" type="#_x0000_t75" style="width:117.2pt;height:117.2pt" o:bullet="t">
        <v:imagedata r:id="rId2" o:title="bouton_vert"/>
      </v:shape>
    </w:pict>
  </w:numPicBullet>
  <w:numPicBullet w:numPicBulletId="2">
    <w:pict>
      <v:shape id="_x0000_i1281" type="#_x0000_t75" style="width:117.2pt;height:117.2pt" o:bullet="t">
        <v:imagedata r:id="rId3" o:title="bouton_violet"/>
      </v:shape>
    </w:pict>
  </w:numPicBullet>
  <w:numPicBullet w:numPicBulletId="3">
    <w:pict>
      <v:shape id="_x0000_i1282" type="#_x0000_t75" style="width:36.85pt;height:31pt" o:bullet="t">
        <v:imagedata r:id="rId4" o:title="puce4"/>
      </v:shape>
    </w:pict>
  </w:numPicBullet>
  <w:numPicBullet w:numPicBulletId="4">
    <w:pict>
      <v:shape id="_x0000_i1283" type="#_x0000_t75" style="width:36.85pt;height:31.8pt" o:bullet="t">
        <v:imagedata r:id="rId5" o:title="puce2"/>
      </v:shape>
    </w:pict>
  </w:numPicBullet>
  <w:abstractNum w:abstractNumId="0">
    <w:nsid w:val="FFFFFF7E"/>
    <w:multiLevelType w:val="singleLevel"/>
    <w:tmpl w:val="019C291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AF027F1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199267A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B32DF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8A4AA5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ED6CE7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3EF190E"/>
    <w:multiLevelType w:val="multilevel"/>
    <w:tmpl w:val="050ABF66"/>
    <w:numStyleLink w:val="AnnexesSII"/>
  </w:abstractNum>
  <w:abstractNum w:abstractNumId="7">
    <w:nsid w:val="09663E8E"/>
    <w:multiLevelType w:val="multilevel"/>
    <w:tmpl w:val="050ABF66"/>
    <w:numStyleLink w:val="AnnexesSII"/>
  </w:abstractNum>
  <w:abstractNum w:abstractNumId="8">
    <w:nsid w:val="0DDD7F85"/>
    <w:multiLevelType w:val="multilevel"/>
    <w:tmpl w:val="70304FFE"/>
    <w:name w:val="Puces SII3"/>
    <w:numStyleLink w:val="ListeSII"/>
  </w:abstractNum>
  <w:abstractNum w:abstractNumId="9">
    <w:nsid w:val="10A12980"/>
    <w:multiLevelType w:val="multilevel"/>
    <w:tmpl w:val="6B5041CE"/>
    <w:styleLink w:val="TitresSII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10">
    <w:nsid w:val="1CDD7D42"/>
    <w:multiLevelType w:val="hybridMultilevel"/>
    <w:tmpl w:val="BB74F23E"/>
    <w:name w:val="Puces SII2"/>
    <w:lvl w:ilvl="0" w:tplc="3D207D5E">
      <w:start w:val="1"/>
      <w:numFmt w:val="bullet"/>
      <w:lvlText w:val="î"/>
      <w:lvlJc w:val="left"/>
      <w:pPr>
        <w:ind w:left="1134" w:hanging="360"/>
      </w:pPr>
      <w:rPr>
        <w:rFonts w:ascii="Wingdings 3" w:hAnsi="Wingdings 3" w:hint="default"/>
        <w:color w:val="2F5A9E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1">
    <w:nsid w:val="1D5B7011"/>
    <w:multiLevelType w:val="multilevel"/>
    <w:tmpl w:val="70304FFE"/>
    <w:numStyleLink w:val="ListeSII"/>
  </w:abstractNum>
  <w:abstractNum w:abstractNumId="12">
    <w:nsid w:val="20453D12"/>
    <w:multiLevelType w:val="hybridMultilevel"/>
    <w:tmpl w:val="36083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94C98"/>
    <w:multiLevelType w:val="multilevel"/>
    <w:tmpl w:val="70304FFE"/>
    <w:name w:val="Puces SII32222"/>
    <w:numStyleLink w:val="ListeSII"/>
  </w:abstractNum>
  <w:abstractNum w:abstractNumId="14">
    <w:nsid w:val="254C014C"/>
    <w:multiLevelType w:val="multilevel"/>
    <w:tmpl w:val="B2E6D8C6"/>
    <w:numStyleLink w:val="ListeSIIencadrchapitre"/>
  </w:abstractNum>
  <w:abstractNum w:abstractNumId="15">
    <w:nsid w:val="261D5FF7"/>
    <w:multiLevelType w:val="multilevel"/>
    <w:tmpl w:val="70304FFE"/>
    <w:styleLink w:val="ListeSII"/>
    <w:lvl w:ilvl="0">
      <w:start w:val="1"/>
      <w:numFmt w:val="bullet"/>
      <w:pStyle w:val="Puces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2F5A9E"/>
        <w:sz w:val="28"/>
      </w:rPr>
    </w:lvl>
    <w:lvl w:ilvl="1">
      <w:start w:val="1"/>
      <w:numFmt w:val="bullet"/>
      <w:lvlRestart w:val="0"/>
      <w:suff w:val="space"/>
      <w:lvlText w:val=""/>
      <w:lvlJc w:val="left"/>
      <w:pPr>
        <w:ind w:left="1134" w:hanging="283"/>
      </w:pPr>
      <w:rPr>
        <w:rFonts w:ascii="Wingdings 3" w:hAnsi="Wingdings 3" w:hint="default"/>
        <w:b w:val="0"/>
        <w:i w:val="0"/>
        <w:color w:val="2F5A9E"/>
        <w:sz w:val="28"/>
      </w:rPr>
    </w:lvl>
    <w:lvl w:ilvl="2">
      <w:start w:val="1"/>
      <w:numFmt w:val="bullet"/>
      <w:lvlRestart w:val="0"/>
      <w:suff w:val="space"/>
      <w:lvlText w:val="–"/>
      <w:lvlJc w:val="left"/>
      <w:pPr>
        <w:ind w:left="1418" w:hanging="284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40FF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7B50628"/>
    <w:multiLevelType w:val="multilevel"/>
    <w:tmpl w:val="06345D8C"/>
    <w:numStyleLink w:val="ListeSIISynthse"/>
  </w:abstractNum>
  <w:abstractNum w:abstractNumId="18">
    <w:nsid w:val="280C04ED"/>
    <w:multiLevelType w:val="multilevel"/>
    <w:tmpl w:val="040C001D"/>
    <w:name w:val="Puces SII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91A16B5"/>
    <w:multiLevelType w:val="hybridMultilevel"/>
    <w:tmpl w:val="ADC61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CD45AE"/>
    <w:multiLevelType w:val="multilevel"/>
    <w:tmpl w:val="6C10241A"/>
    <w:lvl w:ilvl="0">
      <w:start w:val="1"/>
      <w:numFmt w:val="bullet"/>
      <w:lvlText w:val=""/>
      <w:lvlPicBulletId w:val="3"/>
      <w:lvlJc w:val="left"/>
      <w:pPr>
        <w:ind w:left="71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0B440A"/>
    <w:multiLevelType w:val="multilevel"/>
    <w:tmpl w:val="8B0E3724"/>
    <w:lvl w:ilvl="0">
      <w:start w:val="1"/>
      <w:numFmt w:val="decimal"/>
      <w:lvlText w:val=" %1 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1F06FF9"/>
    <w:multiLevelType w:val="multilevel"/>
    <w:tmpl w:val="10363D48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23">
    <w:nsid w:val="32F81FBD"/>
    <w:multiLevelType w:val="multilevel"/>
    <w:tmpl w:val="040C001D"/>
    <w:name w:val="Puces SII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BBD06AE"/>
    <w:multiLevelType w:val="multilevel"/>
    <w:tmpl w:val="B2E6D8C6"/>
    <w:numStyleLink w:val="ListeSIIencadrchapitre"/>
  </w:abstractNum>
  <w:abstractNum w:abstractNumId="25">
    <w:nsid w:val="3C553BF2"/>
    <w:multiLevelType w:val="hybridMultilevel"/>
    <w:tmpl w:val="E97AA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CF3B40"/>
    <w:multiLevelType w:val="multilevel"/>
    <w:tmpl w:val="70304FFE"/>
    <w:name w:val="Puces SII322222"/>
    <w:numStyleLink w:val="ListeSII"/>
  </w:abstractNum>
  <w:abstractNum w:abstractNumId="27">
    <w:nsid w:val="41564B95"/>
    <w:multiLevelType w:val="hybridMultilevel"/>
    <w:tmpl w:val="A31E3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4F5E2C"/>
    <w:multiLevelType w:val="multilevel"/>
    <w:tmpl w:val="06345D8C"/>
    <w:numStyleLink w:val="ListeSIISynthse"/>
  </w:abstractNum>
  <w:abstractNum w:abstractNumId="29">
    <w:nsid w:val="44F77898"/>
    <w:multiLevelType w:val="hybridMultilevel"/>
    <w:tmpl w:val="5AB8B8AA"/>
    <w:lvl w:ilvl="0" w:tplc="E288FB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86ECC">
      <w:start w:val="335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24B9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EC3A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2EB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7616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B6E2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B065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244E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7177E7D"/>
    <w:multiLevelType w:val="multilevel"/>
    <w:tmpl w:val="B2E6D8C6"/>
    <w:styleLink w:val="ListeSIIencadrchapitre"/>
    <w:lvl w:ilvl="0">
      <w:start w:val="1"/>
      <w:numFmt w:val="bullet"/>
      <w:pStyle w:val="EncadrChapitre-Puces"/>
      <w:suff w:val="space"/>
      <w:lvlText w:val=""/>
      <w:lvlPicBulletId w:val="0"/>
      <w:lvlJc w:val="left"/>
      <w:pPr>
        <w:ind w:left="851" w:hanging="284"/>
      </w:pPr>
      <w:rPr>
        <w:rFonts w:ascii="Symbol" w:hAnsi="Symbol"/>
        <w:color w:val="auto"/>
        <w:sz w:val="28"/>
      </w:rPr>
    </w:lvl>
    <w:lvl w:ilvl="1">
      <w:start w:val="1"/>
      <w:numFmt w:val="bullet"/>
      <w:lvlRestart w:val="0"/>
      <w:suff w:val="space"/>
      <w:lvlText w:val=""/>
      <w:lvlPicBulletId w:val="2"/>
      <w:lvlJc w:val="left"/>
      <w:pPr>
        <w:ind w:left="1134" w:hanging="283"/>
      </w:pPr>
      <w:rPr>
        <w:rFonts w:ascii="Symbol" w:hAnsi="Symbol"/>
        <w:color w:val="auto"/>
        <w:sz w:val="24"/>
      </w:rPr>
    </w:lvl>
    <w:lvl w:ilvl="2">
      <w:start w:val="1"/>
      <w:numFmt w:val="bullet"/>
      <w:lvlRestart w:val="0"/>
      <w:suff w:val="space"/>
      <w:lvlText w:val=""/>
      <w:lvlPicBulletId w:val="1"/>
      <w:lvlJc w:val="left"/>
      <w:pPr>
        <w:ind w:left="1418" w:hanging="284"/>
      </w:pPr>
      <w:rPr>
        <w:rFonts w:ascii="Symbol" w:hAnsi="Symbol"/>
        <w:color w:val="auto"/>
        <w:sz w:val="20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3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FC2185"/>
    <w:multiLevelType w:val="multilevel"/>
    <w:tmpl w:val="B2E6D8C6"/>
    <w:name w:val="Puces SII3222"/>
    <w:numStyleLink w:val="ListeSIIencadrchapitre"/>
  </w:abstractNum>
  <w:abstractNum w:abstractNumId="32">
    <w:nsid w:val="4DEC1F6F"/>
    <w:multiLevelType w:val="hybridMultilevel"/>
    <w:tmpl w:val="420292F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FBE7AC1"/>
    <w:multiLevelType w:val="multilevel"/>
    <w:tmpl w:val="06345D8C"/>
    <w:styleLink w:val="ListeSIISynthse"/>
    <w:lvl w:ilvl="0">
      <w:start w:val="1"/>
      <w:numFmt w:val="bullet"/>
      <w:pStyle w:val="Synthse-Puces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8D3589"/>
        <w:sz w:val="24"/>
      </w:rPr>
    </w:lvl>
    <w:lvl w:ilvl="1">
      <w:start w:val="1"/>
      <w:numFmt w:val="bullet"/>
      <w:lvlRestart w:val="0"/>
      <w:suff w:val="space"/>
      <w:lvlText w:val="–"/>
      <w:lvlJc w:val="left"/>
      <w:pPr>
        <w:ind w:left="1418" w:hanging="284"/>
      </w:pPr>
      <w:rPr>
        <w:rFonts w:ascii="Arial" w:hAnsi="Arial" w:hint="default"/>
        <w:color w:val="8D3589"/>
        <w:sz w:val="24"/>
      </w:rPr>
    </w:lvl>
    <w:lvl w:ilvl="2">
      <w:start w:val="1"/>
      <w:numFmt w:val="bullet"/>
      <w:suff w:val="space"/>
      <w:lvlText w:val="o"/>
      <w:lvlJc w:val="left"/>
      <w:pPr>
        <w:ind w:left="1985" w:hanging="284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6D1C0C"/>
    <w:multiLevelType w:val="hybridMultilevel"/>
    <w:tmpl w:val="69EA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C9460F"/>
    <w:multiLevelType w:val="multilevel"/>
    <w:tmpl w:val="050ABF66"/>
    <w:styleLink w:val="AnnexesSII"/>
    <w:lvl w:ilvl="0">
      <w:start w:val="1"/>
      <w:numFmt w:val="upperLetter"/>
      <w:pStyle w:val="Annexe-Titr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nnexe-Titre1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Restart w:val="0"/>
      <w:pStyle w:val="Annexe-Titre2"/>
      <w:suff w:val="space"/>
      <w:lvlText w:val="%1.%2.%3."/>
      <w:lvlJc w:val="left"/>
      <w:pPr>
        <w:ind w:left="754" w:hanging="357"/>
      </w:pPr>
      <w:rPr>
        <w:rFonts w:hint="default"/>
      </w:rPr>
    </w:lvl>
    <w:lvl w:ilvl="3">
      <w:start w:val="1"/>
      <w:numFmt w:val="decimal"/>
      <w:lvlRestart w:val="0"/>
      <w:pStyle w:val="Annexe-Titre3"/>
      <w:suff w:val="space"/>
      <w:lvlText w:val="%1.%2.%3.%4."/>
      <w:lvlJc w:val="left"/>
      <w:pPr>
        <w:ind w:left="1151" w:hanging="357"/>
      </w:pPr>
      <w:rPr>
        <w:rFonts w:hint="default"/>
      </w:rPr>
    </w:lvl>
    <w:lvl w:ilvl="4">
      <w:start w:val="1"/>
      <w:numFmt w:val="decimal"/>
      <w:lvlRestart w:val="0"/>
      <w:pStyle w:val="Annexe-Titre4"/>
      <w:suff w:val="space"/>
      <w:lvlText w:val="%1.%2.%3.%4.%5."/>
      <w:lvlJc w:val="left"/>
      <w:pPr>
        <w:ind w:left="1548" w:hanging="357"/>
      </w:pPr>
      <w:rPr>
        <w:rFonts w:hint="default"/>
      </w:rPr>
    </w:lvl>
    <w:lvl w:ilvl="5">
      <w:start w:val="1"/>
      <w:numFmt w:val="decimal"/>
      <w:lvlRestart w:val="0"/>
      <w:pStyle w:val="Annexe-Titre5"/>
      <w:suff w:val="space"/>
      <w:lvlText w:val="%1.%2.%3.%4.%5.%6.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7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32" w:hanging="180"/>
      </w:pPr>
      <w:rPr>
        <w:rFonts w:hint="default"/>
      </w:rPr>
    </w:lvl>
  </w:abstractNum>
  <w:abstractNum w:abstractNumId="36">
    <w:nsid w:val="5729140D"/>
    <w:multiLevelType w:val="multilevel"/>
    <w:tmpl w:val="70304FFE"/>
    <w:name w:val="Puces SII3222222"/>
    <w:numStyleLink w:val="ListeSII"/>
  </w:abstractNum>
  <w:abstractNum w:abstractNumId="37">
    <w:nsid w:val="59ED100B"/>
    <w:multiLevelType w:val="hybridMultilevel"/>
    <w:tmpl w:val="A33A6412"/>
    <w:lvl w:ilvl="0" w:tplc="69C8AC9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6504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229D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6C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89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A08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E5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03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C1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F90BE0"/>
    <w:multiLevelType w:val="multilevel"/>
    <w:tmpl w:val="70304FFE"/>
    <w:name w:val="Puces SII322"/>
    <w:numStyleLink w:val="ListeSII"/>
  </w:abstractNum>
  <w:abstractNum w:abstractNumId="39">
    <w:nsid w:val="5DC063E5"/>
    <w:multiLevelType w:val="multilevel"/>
    <w:tmpl w:val="050ABF66"/>
    <w:numStyleLink w:val="AnnexesSII"/>
  </w:abstractNum>
  <w:abstractNum w:abstractNumId="40">
    <w:nsid w:val="60D35450"/>
    <w:multiLevelType w:val="hybridMultilevel"/>
    <w:tmpl w:val="3612C822"/>
    <w:lvl w:ilvl="0" w:tplc="AAE82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C0792C"/>
    <w:multiLevelType w:val="hybridMultilevel"/>
    <w:tmpl w:val="E9F28CA2"/>
    <w:lvl w:ilvl="0" w:tplc="B3067B3E">
      <w:start w:val="1"/>
      <w:numFmt w:val="decimal"/>
      <w:pStyle w:val="Listenumrot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84015F"/>
    <w:multiLevelType w:val="singleLevel"/>
    <w:tmpl w:val="66F073F0"/>
    <w:lvl w:ilvl="0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  <w:color w:val="auto"/>
        <w:sz w:val="24"/>
      </w:rPr>
    </w:lvl>
  </w:abstractNum>
  <w:abstractNum w:abstractNumId="43">
    <w:nsid w:val="6C5D0840"/>
    <w:multiLevelType w:val="multilevel"/>
    <w:tmpl w:val="B2E6D8C6"/>
    <w:numStyleLink w:val="ListeSIIencadrchapitre"/>
  </w:abstractNum>
  <w:abstractNum w:abstractNumId="44">
    <w:nsid w:val="6D0B15B9"/>
    <w:multiLevelType w:val="hybridMultilevel"/>
    <w:tmpl w:val="07687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9A6962"/>
    <w:multiLevelType w:val="multilevel"/>
    <w:tmpl w:val="BCA23ECC"/>
    <w:name w:val="Puces SII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A9E"/>
      </w:rPr>
    </w:lvl>
    <w:lvl w:ilvl="1">
      <w:start w:val="1"/>
      <w:numFmt w:val="bullet"/>
      <w:lvlRestart w:val="0"/>
      <w:lvlText w:val="î"/>
      <w:lvlJc w:val="left"/>
      <w:pPr>
        <w:ind w:left="1440" w:hanging="360"/>
      </w:pPr>
      <w:rPr>
        <w:rFonts w:ascii="Wingdings 3" w:hAnsi="Wingdings 3" w:hint="default"/>
        <w:color w:val="2F5A9E"/>
      </w:rPr>
    </w:lvl>
    <w:lvl w:ilvl="2">
      <w:start w:val="1"/>
      <w:numFmt w:val="bullet"/>
      <w:lvlRestart w:val="0"/>
      <w:lvlText w:val="–"/>
      <w:lvlJc w:val="left"/>
      <w:pPr>
        <w:ind w:left="2160" w:hanging="360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EB602E7"/>
    <w:multiLevelType w:val="multilevel"/>
    <w:tmpl w:val="6B5041CE"/>
    <w:numStyleLink w:val="TitresSII"/>
  </w:abstractNum>
  <w:abstractNum w:abstractNumId="47">
    <w:nsid w:val="730E2CB0"/>
    <w:multiLevelType w:val="multilevel"/>
    <w:tmpl w:val="E28EEFF6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48">
    <w:nsid w:val="7D1E3B40"/>
    <w:multiLevelType w:val="multilevel"/>
    <w:tmpl w:val="8B28FE82"/>
    <w:name w:val="Puces SII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A9E"/>
      </w:rPr>
    </w:lvl>
    <w:lvl w:ilvl="1">
      <w:start w:val="1"/>
      <w:numFmt w:val="bullet"/>
      <w:lvlRestart w:val="0"/>
      <w:lvlText w:val="î"/>
      <w:lvlJc w:val="left"/>
      <w:pPr>
        <w:ind w:left="1440" w:hanging="360"/>
      </w:pPr>
      <w:rPr>
        <w:rFonts w:ascii="Wingdings 3" w:hAnsi="Wingdings 3" w:hint="default"/>
        <w:color w:val="2F5A9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15"/>
  </w:num>
  <w:num w:numId="4">
    <w:abstractNumId w:val="47"/>
  </w:num>
  <w:num w:numId="5">
    <w:abstractNumId w:val="35"/>
  </w:num>
  <w:num w:numId="6">
    <w:abstractNumId w:val="6"/>
  </w:num>
  <w:num w:numId="7">
    <w:abstractNumId w:val="43"/>
  </w:num>
  <w:num w:numId="8">
    <w:abstractNumId w:val="11"/>
  </w:num>
  <w:num w:numId="9">
    <w:abstractNumId w:val="10"/>
  </w:num>
  <w:num w:numId="10">
    <w:abstractNumId w:val="33"/>
  </w:num>
  <w:num w:numId="11">
    <w:abstractNumId w:val="39"/>
  </w:num>
  <w:num w:numId="12">
    <w:abstractNumId w:val="7"/>
  </w:num>
  <w:num w:numId="13">
    <w:abstractNumId w:val="8"/>
  </w:num>
  <w:num w:numId="14">
    <w:abstractNumId w:val="42"/>
  </w:num>
  <w:num w:numId="15">
    <w:abstractNumId w:val="20"/>
  </w:num>
  <w:num w:numId="16">
    <w:abstractNumId w:val="37"/>
  </w:num>
  <w:num w:numId="17">
    <w:abstractNumId w:val="14"/>
  </w:num>
  <w:num w:numId="18">
    <w:abstractNumId w:val="24"/>
  </w:num>
  <w:num w:numId="19">
    <w:abstractNumId w:val="16"/>
  </w:num>
  <w:num w:numId="20">
    <w:abstractNumId w:val="24"/>
  </w:num>
  <w:num w:numId="21">
    <w:abstractNumId w:val="28"/>
  </w:num>
  <w:num w:numId="22">
    <w:abstractNumId w:val="17"/>
    <w:lvlOverride w:ilvl="0">
      <w:lvl w:ilvl="0">
        <w:start w:val="1"/>
        <w:numFmt w:val="bullet"/>
        <w:pStyle w:val="Synthse-Puces"/>
        <w:suff w:val="space"/>
        <w:lvlText w:val=""/>
        <w:lvlJc w:val="left"/>
        <w:pPr>
          <w:ind w:left="851" w:hanging="284"/>
        </w:pPr>
        <w:rPr>
          <w:rFonts w:ascii="Wingdings" w:hAnsi="Wingdings" w:hint="default"/>
          <w:color w:val="9BBB59" w:themeColor="accent3"/>
          <w:sz w:val="24"/>
        </w:rPr>
      </w:lvl>
    </w:lvlOverride>
    <w:lvlOverride w:ilvl="1">
      <w:lvl w:ilvl="1">
        <w:start w:val="1"/>
        <w:numFmt w:val="bullet"/>
        <w:lvlRestart w:val="0"/>
        <w:suff w:val="space"/>
        <w:lvlText w:val="–"/>
        <w:lvlJc w:val="left"/>
        <w:pPr>
          <w:ind w:left="1418" w:hanging="284"/>
        </w:pPr>
        <w:rPr>
          <w:rFonts w:ascii="Arial" w:hAnsi="Arial" w:hint="default"/>
          <w:color w:val="9BBB59" w:themeColor="accent3"/>
          <w:sz w:val="24"/>
        </w:rPr>
      </w:lvl>
    </w:lvlOverride>
    <w:lvlOverride w:ilvl="2">
      <w:lvl w:ilvl="2">
        <w:start w:val="1"/>
        <w:numFmt w:val="bullet"/>
        <w:suff w:val="space"/>
        <w:lvlText w:val="o"/>
        <w:lvlJc w:val="left"/>
        <w:pPr>
          <w:ind w:left="1985" w:hanging="284"/>
        </w:pPr>
        <w:rPr>
          <w:rFonts w:ascii="Courier New" w:hAnsi="Courier New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3">
    <w:abstractNumId w:val="44"/>
  </w:num>
  <w:num w:numId="24">
    <w:abstractNumId w:val="21"/>
  </w:num>
  <w:num w:numId="25">
    <w:abstractNumId w:val="4"/>
  </w:num>
  <w:num w:numId="26">
    <w:abstractNumId w:val="1"/>
  </w:num>
  <w:num w:numId="27">
    <w:abstractNumId w:val="0"/>
  </w:num>
  <w:num w:numId="28">
    <w:abstractNumId w:val="5"/>
  </w:num>
  <w:num w:numId="29">
    <w:abstractNumId w:val="3"/>
  </w:num>
  <w:num w:numId="30">
    <w:abstractNumId w:val="2"/>
  </w:num>
  <w:num w:numId="31">
    <w:abstractNumId w:val="47"/>
  </w:num>
  <w:num w:numId="32">
    <w:abstractNumId w:val="4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2"/>
  </w:num>
  <w:num w:numId="35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6"/>
  </w:num>
  <w:num w:numId="38">
    <w:abstractNumId w:val="40"/>
  </w:num>
  <w:num w:numId="39">
    <w:abstractNumId w:val="41"/>
  </w:num>
  <w:num w:numId="40">
    <w:abstractNumId w:val="12"/>
  </w:num>
  <w:num w:numId="41">
    <w:abstractNumId w:val="27"/>
  </w:num>
  <w:num w:numId="42">
    <w:abstractNumId w:val="34"/>
  </w:num>
  <w:num w:numId="43">
    <w:abstractNumId w:val="32"/>
  </w:num>
  <w:num w:numId="44">
    <w:abstractNumId w:val="25"/>
  </w:num>
  <w:num w:numId="45">
    <w:abstractNumId w:val="29"/>
  </w:num>
  <w:num w:numId="46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C9"/>
    <w:rsid w:val="00000168"/>
    <w:rsid w:val="00002E78"/>
    <w:rsid w:val="00014D7B"/>
    <w:rsid w:val="000172EC"/>
    <w:rsid w:val="00025BD7"/>
    <w:rsid w:val="000263EE"/>
    <w:rsid w:val="000367B4"/>
    <w:rsid w:val="0004630E"/>
    <w:rsid w:val="0004665D"/>
    <w:rsid w:val="0005768F"/>
    <w:rsid w:val="000629AE"/>
    <w:rsid w:val="000637BE"/>
    <w:rsid w:val="00075F4E"/>
    <w:rsid w:val="00080BC6"/>
    <w:rsid w:val="00081B4D"/>
    <w:rsid w:val="000929EC"/>
    <w:rsid w:val="00097948"/>
    <w:rsid w:val="000B7E3D"/>
    <w:rsid w:val="000C4190"/>
    <w:rsid w:val="000C5F15"/>
    <w:rsid w:val="000D1AFB"/>
    <w:rsid w:val="000D6F29"/>
    <w:rsid w:val="000E0FC9"/>
    <w:rsid w:val="000E1B42"/>
    <w:rsid w:val="000F061D"/>
    <w:rsid w:val="000F06FF"/>
    <w:rsid w:val="000F36C8"/>
    <w:rsid w:val="000F6212"/>
    <w:rsid w:val="001000E1"/>
    <w:rsid w:val="001037CF"/>
    <w:rsid w:val="001123DB"/>
    <w:rsid w:val="00120B76"/>
    <w:rsid w:val="00123680"/>
    <w:rsid w:val="00137EDD"/>
    <w:rsid w:val="00155A31"/>
    <w:rsid w:val="001739D6"/>
    <w:rsid w:val="00176D2C"/>
    <w:rsid w:val="00184D05"/>
    <w:rsid w:val="0018507C"/>
    <w:rsid w:val="001A3C60"/>
    <w:rsid w:val="001B3661"/>
    <w:rsid w:val="001D4A8D"/>
    <w:rsid w:val="001D76F2"/>
    <w:rsid w:val="001E1BCD"/>
    <w:rsid w:val="001F32F0"/>
    <w:rsid w:val="001F3DEA"/>
    <w:rsid w:val="001F5156"/>
    <w:rsid w:val="001F6D9F"/>
    <w:rsid w:val="00201943"/>
    <w:rsid w:val="002131AF"/>
    <w:rsid w:val="00222B55"/>
    <w:rsid w:val="00227BD9"/>
    <w:rsid w:val="002329CD"/>
    <w:rsid w:val="002333C2"/>
    <w:rsid w:val="002341A0"/>
    <w:rsid w:val="0023444F"/>
    <w:rsid w:val="00242F3B"/>
    <w:rsid w:val="00254015"/>
    <w:rsid w:val="002575D6"/>
    <w:rsid w:val="00260E74"/>
    <w:rsid w:val="002816A8"/>
    <w:rsid w:val="0028270C"/>
    <w:rsid w:val="002846CF"/>
    <w:rsid w:val="002849A8"/>
    <w:rsid w:val="0029181D"/>
    <w:rsid w:val="00294203"/>
    <w:rsid w:val="002A7B7E"/>
    <w:rsid w:val="002B4C33"/>
    <w:rsid w:val="002B7ABA"/>
    <w:rsid w:val="002C152E"/>
    <w:rsid w:val="002C3482"/>
    <w:rsid w:val="002D0537"/>
    <w:rsid w:val="002E02F0"/>
    <w:rsid w:val="002E32F5"/>
    <w:rsid w:val="002E5268"/>
    <w:rsid w:val="002F55B6"/>
    <w:rsid w:val="002F68D7"/>
    <w:rsid w:val="003032D9"/>
    <w:rsid w:val="00305DAB"/>
    <w:rsid w:val="00321231"/>
    <w:rsid w:val="00323F2F"/>
    <w:rsid w:val="003250D8"/>
    <w:rsid w:val="00326FE3"/>
    <w:rsid w:val="00330D45"/>
    <w:rsid w:val="0033104F"/>
    <w:rsid w:val="00340AD2"/>
    <w:rsid w:val="00353169"/>
    <w:rsid w:val="003538B3"/>
    <w:rsid w:val="00356152"/>
    <w:rsid w:val="00356DE5"/>
    <w:rsid w:val="003912F9"/>
    <w:rsid w:val="003A21EC"/>
    <w:rsid w:val="003C151B"/>
    <w:rsid w:val="003C65AB"/>
    <w:rsid w:val="003D2164"/>
    <w:rsid w:val="003D77DE"/>
    <w:rsid w:val="003E0D00"/>
    <w:rsid w:val="003E4055"/>
    <w:rsid w:val="003F2017"/>
    <w:rsid w:val="003F6027"/>
    <w:rsid w:val="004019C5"/>
    <w:rsid w:val="00413126"/>
    <w:rsid w:val="004223C6"/>
    <w:rsid w:val="00424828"/>
    <w:rsid w:val="004303A3"/>
    <w:rsid w:val="00433531"/>
    <w:rsid w:val="00440E4F"/>
    <w:rsid w:val="00445118"/>
    <w:rsid w:val="0045388E"/>
    <w:rsid w:val="0045588A"/>
    <w:rsid w:val="0046189D"/>
    <w:rsid w:val="004677D8"/>
    <w:rsid w:val="00473832"/>
    <w:rsid w:val="00482E60"/>
    <w:rsid w:val="0048425B"/>
    <w:rsid w:val="00494ADB"/>
    <w:rsid w:val="00496027"/>
    <w:rsid w:val="004B2C99"/>
    <w:rsid w:val="004B3774"/>
    <w:rsid w:val="004B3AC8"/>
    <w:rsid w:val="004B51A9"/>
    <w:rsid w:val="004C1A14"/>
    <w:rsid w:val="004D3654"/>
    <w:rsid w:val="004D6279"/>
    <w:rsid w:val="004D6A6A"/>
    <w:rsid w:val="004D7B21"/>
    <w:rsid w:val="004E37A4"/>
    <w:rsid w:val="004F254D"/>
    <w:rsid w:val="00501D7B"/>
    <w:rsid w:val="005026C9"/>
    <w:rsid w:val="00517543"/>
    <w:rsid w:val="0052333E"/>
    <w:rsid w:val="005240F8"/>
    <w:rsid w:val="00532441"/>
    <w:rsid w:val="00532BC3"/>
    <w:rsid w:val="00535D85"/>
    <w:rsid w:val="0055137C"/>
    <w:rsid w:val="005563FE"/>
    <w:rsid w:val="0058140D"/>
    <w:rsid w:val="005853CB"/>
    <w:rsid w:val="005A72C2"/>
    <w:rsid w:val="005B01B3"/>
    <w:rsid w:val="005B1227"/>
    <w:rsid w:val="005B14DE"/>
    <w:rsid w:val="005D4BF1"/>
    <w:rsid w:val="005E3157"/>
    <w:rsid w:val="005E5D99"/>
    <w:rsid w:val="005E7626"/>
    <w:rsid w:val="005F5733"/>
    <w:rsid w:val="005F6522"/>
    <w:rsid w:val="005F6651"/>
    <w:rsid w:val="00607D66"/>
    <w:rsid w:val="006101B5"/>
    <w:rsid w:val="0061200C"/>
    <w:rsid w:val="00616A5C"/>
    <w:rsid w:val="00633177"/>
    <w:rsid w:val="00636102"/>
    <w:rsid w:val="0064167B"/>
    <w:rsid w:val="00644162"/>
    <w:rsid w:val="00645F16"/>
    <w:rsid w:val="00647A34"/>
    <w:rsid w:val="0066037D"/>
    <w:rsid w:val="00672C7E"/>
    <w:rsid w:val="006862E7"/>
    <w:rsid w:val="006975B9"/>
    <w:rsid w:val="006B4BD2"/>
    <w:rsid w:val="006C1E29"/>
    <w:rsid w:val="006C2EA2"/>
    <w:rsid w:val="006C78CD"/>
    <w:rsid w:val="006D08F5"/>
    <w:rsid w:val="006E3B6D"/>
    <w:rsid w:val="006E4D5B"/>
    <w:rsid w:val="006E4F38"/>
    <w:rsid w:val="006E5A7E"/>
    <w:rsid w:val="006F6217"/>
    <w:rsid w:val="00700705"/>
    <w:rsid w:val="007045C4"/>
    <w:rsid w:val="00704F3B"/>
    <w:rsid w:val="00715BF3"/>
    <w:rsid w:val="00716714"/>
    <w:rsid w:val="00726A56"/>
    <w:rsid w:val="00733819"/>
    <w:rsid w:val="00741FB7"/>
    <w:rsid w:val="00752575"/>
    <w:rsid w:val="0075574A"/>
    <w:rsid w:val="007610B1"/>
    <w:rsid w:val="007620BB"/>
    <w:rsid w:val="00766BEB"/>
    <w:rsid w:val="00780BC1"/>
    <w:rsid w:val="0079046C"/>
    <w:rsid w:val="007909AE"/>
    <w:rsid w:val="007A1656"/>
    <w:rsid w:val="007A2DC6"/>
    <w:rsid w:val="007B61E4"/>
    <w:rsid w:val="007C1A5F"/>
    <w:rsid w:val="007D06D3"/>
    <w:rsid w:val="007E0225"/>
    <w:rsid w:val="007F0C3A"/>
    <w:rsid w:val="00803A0C"/>
    <w:rsid w:val="008238A4"/>
    <w:rsid w:val="008321F9"/>
    <w:rsid w:val="00836497"/>
    <w:rsid w:val="00836C28"/>
    <w:rsid w:val="00844C37"/>
    <w:rsid w:val="0085165B"/>
    <w:rsid w:val="00855B1F"/>
    <w:rsid w:val="008774AA"/>
    <w:rsid w:val="008804FB"/>
    <w:rsid w:val="00897621"/>
    <w:rsid w:val="008A6FBE"/>
    <w:rsid w:val="008B3102"/>
    <w:rsid w:val="008C2D08"/>
    <w:rsid w:val="008C6A67"/>
    <w:rsid w:val="008D142A"/>
    <w:rsid w:val="008D3727"/>
    <w:rsid w:val="008D6240"/>
    <w:rsid w:val="008D6869"/>
    <w:rsid w:val="008E2F82"/>
    <w:rsid w:val="008F0A70"/>
    <w:rsid w:val="008F5600"/>
    <w:rsid w:val="009060E1"/>
    <w:rsid w:val="0091097B"/>
    <w:rsid w:val="00915094"/>
    <w:rsid w:val="00922CCD"/>
    <w:rsid w:val="0093357C"/>
    <w:rsid w:val="00937F10"/>
    <w:rsid w:val="009400B1"/>
    <w:rsid w:val="00947857"/>
    <w:rsid w:val="00951B2C"/>
    <w:rsid w:val="00963301"/>
    <w:rsid w:val="009652E0"/>
    <w:rsid w:val="0098213D"/>
    <w:rsid w:val="00982490"/>
    <w:rsid w:val="00987972"/>
    <w:rsid w:val="00990383"/>
    <w:rsid w:val="009A0849"/>
    <w:rsid w:val="009A46A9"/>
    <w:rsid w:val="009A52E5"/>
    <w:rsid w:val="009B0B0F"/>
    <w:rsid w:val="009E28E8"/>
    <w:rsid w:val="009E39EF"/>
    <w:rsid w:val="009E6023"/>
    <w:rsid w:val="00A0115A"/>
    <w:rsid w:val="00A011E8"/>
    <w:rsid w:val="00A01A54"/>
    <w:rsid w:val="00A12774"/>
    <w:rsid w:val="00A1374A"/>
    <w:rsid w:val="00A30EB0"/>
    <w:rsid w:val="00A37E4A"/>
    <w:rsid w:val="00A40B22"/>
    <w:rsid w:val="00A4166E"/>
    <w:rsid w:val="00A43547"/>
    <w:rsid w:val="00A46B87"/>
    <w:rsid w:val="00AA1FF7"/>
    <w:rsid w:val="00AB47BA"/>
    <w:rsid w:val="00AB79A4"/>
    <w:rsid w:val="00AB7CB4"/>
    <w:rsid w:val="00AC0F29"/>
    <w:rsid w:val="00AC1C28"/>
    <w:rsid w:val="00AC7A5F"/>
    <w:rsid w:val="00AF2106"/>
    <w:rsid w:val="00AF2F37"/>
    <w:rsid w:val="00AF3844"/>
    <w:rsid w:val="00AF3C09"/>
    <w:rsid w:val="00AF7BD7"/>
    <w:rsid w:val="00B22F3D"/>
    <w:rsid w:val="00B24954"/>
    <w:rsid w:val="00B36F2A"/>
    <w:rsid w:val="00B37D1C"/>
    <w:rsid w:val="00B433E8"/>
    <w:rsid w:val="00B45F52"/>
    <w:rsid w:val="00B467CA"/>
    <w:rsid w:val="00B513DF"/>
    <w:rsid w:val="00B52206"/>
    <w:rsid w:val="00B57EDC"/>
    <w:rsid w:val="00B656A5"/>
    <w:rsid w:val="00B66264"/>
    <w:rsid w:val="00B7156F"/>
    <w:rsid w:val="00B7246F"/>
    <w:rsid w:val="00B73257"/>
    <w:rsid w:val="00B7591A"/>
    <w:rsid w:val="00B76601"/>
    <w:rsid w:val="00B915B3"/>
    <w:rsid w:val="00B96578"/>
    <w:rsid w:val="00B969B5"/>
    <w:rsid w:val="00BA21FF"/>
    <w:rsid w:val="00BB51B7"/>
    <w:rsid w:val="00BC6D9A"/>
    <w:rsid w:val="00BC752C"/>
    <w:rsid w:val="00BD05B4"/>
    <w:rsid w:val="00BD7E4B"/>
    <w:rsid w:val="00BE5AA2"/>
    <w:rsid w:val="00C10B63"/>
    <w:rsid w:val="00C10CC9"/>
    <w:rsid w:val="00C14EDF"/>
    <w:rsid w:val="00C35D3F"/>
    <w:rsid w:val="00C46B36"/>
    <w:rsid w:val="00C51F57"/>
    <w:rsid w:val="00C84046"/>
    <w:rsid w:val="00C95B8E"/>
    <w:rsid w:val="00C96DA6"/>
    <w:rsid w:val="00C976E5"/>
    <w:rsid w:val="00CB2E31"/>
    <w:rsid w:val="00CB7650"/>
    <w:rsid w:val="00CE37D9"/>
    <w:rsid w:val="00CF250C"/>
    <w:rsid w:val="00D03C04"/>
    <w:rsid w:val="00D11C0B"/>
    <w:rsid w:val="00D15335"/>
    <w:rsid w:val="00D239CE"/>
    <w:rsid w:val="00D258D1"/>
    <w:rsid w:val="00D51801"/>
    <w:rsid w:val="00D569A3"/>
    <w:rsid w:val="00D6665E"/>
    <w:rsid w:val="00D77C4B"/>
    <w:rsid w:val="00D81C61"/>
    <w:rsid w:val="00D90E8D"/>
    <w:rsid w:val="00DA74A1"/>
    <w:rsid w:val="00DB3505"/>
    <w:rsid w:val="00DB491C"/>
    <w:rsid w:val="00DB4AD5"/>
    <w:rsid w:val="00DB6321"/>
    <w:rsid w:val="00DC3A98"/>
    <w:rsid w:val="00DC4AD0"/>
    <w:rsid w:val="00DC6100"/>
    <w:rsid w:val="00DD1F0C"/>
    <w:rsid w:val="00DE2246"/>
    <w:rsid w:val="00E136EF"/>
    <w:rsid w:val="00E15423"/>
    <w:rsid w:val="00E235ED"/>
    <w:rsid w:val="00E236B9"/>
    <w:rsid w:val="00E23AED"/>
    <w:rsid w:val="00E27687"/>
    <w:rsid w:val="00E31BC7"/>
    <w:rsid w:val="00E36028"/>
    <w:rsid w:val="00E469F5"/>
    <w:rsid w:val="00E54764"/>
    <w:rsid w:val="00E57C6E"/>
    <w:rsid w:val="00E6294A"/>
    <w:rsid w:val="00E648FE"/>
    <w:rsid w:val="00E650E9"/>
    <w:rsid w:val="00E80360"/>
    <w:rsid w:val="00E810D3"/>
    <w:rsid w:val="00EA01E4"/>
    <w:rsid w:val="00EA6397"/>
    <w:rsid w:val="00EB33D0"/>
    <w:rsid w:val="00EB706F"/>
    <w:rsid w:val="00EC1BD6"/>
    <w:rsid w:val="00ED60D5"/>
    <w:rsid w:val="00ED6AB1"/>
    <w:rsid w:val="00EE0FF2"/>
    <w:rsid w:val="00EE3B05"/>
    <w:rsid w:val="00EE5075"/>
    <w:rsid w:val="00EF434E"/>
    <w:rsid w:val="00EF6B60"/>
    <w:rsid w:val="00F031A2"/>
    <w:rsid w:val="00F073F9"/>
    <w:rsid w:val="00F100B2"/>
    <w:rsid w:val="00F14A88"/>
    <w:rsid w:val="00F15951"/>
    <w:rsid w:val="00F33506"/>
    <w:rsid w:val="00F422C2"/>
    <w:rsid w:val="00F64555"/>
    <w:rsid w:val="00F72E3A"/>
    <w:rsid w:val="00F814C8"/>
    <w:rsid w:val="00F83002"/>
    <w:rsid w:val="00F9228A"/>
    <w:rsid w:val="00FB1A99"/>
    <w:rsid w:val="00FD1237"/>
    <w:rsid w:val="00FD3388"/>
    <w:rsid w:val="00FD33B4"/>
    <w:rsid w:val="00FD647D"/>
    <w:rsid w:val="00FE3AAB"/>
    <w:rsid w:val="00FF023D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31BC7"/>
    <w:pPr>
      <w:spacing w:after="120"/>
      <w:jc w:val="both"/>
    </w:pPr>
    <w:rPr>
      <w:rFonts w:eastAsia="Arial" w:cs="Calibr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5B1227"/>
    <w:pPr>
      <w:keepNext/>
      <w:keepLines/>
      <w:numPr>
        <w:numId w:val="34"/>
      </w:numPr>
      <w:pBdr>
        <w:bottom w:val="single" w:sz="12" w:space="2" w:color="88B4DC"/>
      </w:pBdr>
      <w:shd w:val="clear" w:color="404446" w:fill="auto"/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qFormat/>
    <w:rsid w:val="005B1227"/>
    <w:pPr>
      <w:keepNext/>
      <w:keepLines/>
      <w:numPr>
        <w:ilvl w:val="1"/>
        <w:numId w:val="34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5B1227"/>
    <w:pPr>
      <w:keepNext/>
      <w:keepLines/>
      <w:numPr>
        <w:ilvl w:val="2"/>
        <w:numId w:val="34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5B1227"/>
    <w:pPr>
      <w:keepNext/>
      <w:keepLines/>
      <w:numPr>
        <w:ilvl w:val="3"/>
        <w:numId w:val="34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700705"/>
    <w:pPr>
      <w:keepNext/>
      <w:keepLines/>
      <w:numPr>
        <w:ilvl w:val="4"/>
        <w:numId w:val="34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8321F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321F9"/>
    <w:pPr>
      <w:keepNext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321F9"/>
    <w:pPr>
      <w:keepNext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321F9"/>
    <w:pPr>
      <w:keepNext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marquecolonne">
    <w:name w:val="Remarque colonne"/>
    <w:autoRedefine/>
    <w:rsid w:val="007929BC"/>
    <w:rPr>
      <w:vanish/>
    </w:rPr>
  </w:style>
  <w:style w:type="character" w:customStyle="1" w:styleId="Titre1Car">
    <w:name w:val="Titre 1 Car"/>
    <w:link w:val="Titre1"/>
    <w:rsid w:val="005B1227"/>
    <w:rPr>
      <w:rFonts w:eastAsia="Arial"/>
      <w:b/>
      <w:bCs/>
      <w:smallCaps/>
      <w:color w:val="005AA2"/>
      <w:sz w:val="40"/>
      <w:szCs w:val="28"/>
      <w:shd w:val="clear" w:color="404446" w:fill="auto"/>
      <w:lang w:val="x-none" w:eastAsia="x-none"/>
    </w:rPr>
  </w:style>
  <w:style w:type="character" w:customStyle="1" w:styleId="Titre2Car">
    <w:name w:val="Titre 2 Car"/>
    <w:link w:val="Titre2"/>
    <w:uiPriority w:val="9"/>
    <w:rsid w:val="005B1227"/>
    <w:rPr>
      <w:rFonts w:eastAsia="Times New Roman"/>
      <w:b/>
      <w:bCs/>
      <w:color w:val="88B4DC"/>
      <w:sz w:val="32"/>
      <w:szCs w:val="26"/>
      <w:lang w:val="x-none" w:eastAsia="x-none"/>
    </w:rPr>
  </w:style>
  <w:style w:type="character" w:customStyle="1" w:styleId="Titre3Car">
    <w:name w:val="Titre 3 Car"/>
    <w:link w:val="Titre3"/>
    <w:rsid w:val="005B1227"/>
    <w:rPr>
      <w:rFonts w:eastAsia="Times New Roman"/>
      <w:b/>
      <w:bCs/>
      <w:color w:val="005AA2"/>
      <w:sz w:val="28"/>
      <w:lang w:val="x-none" w:eastAsia="x-none"/>
    </w:rPr>
  </w:style>
  <w:style w:type="character" w:customStyle="1" w:styleId="Titre4Car">
    <w:name w:val="Titre 4 Car"/>
    <w:link w:val="Titre4"/>
    <w:rsid w:val="005B1227"/>
    <w:rPr>
      <w:rFonts w:eastAsia="Times New Roman"/>
      <w:b/>
      <w:bCs/>
      <w:iCs/>
      <w:sz w:val="24"/>
      <w:lang w:val="x-none" w:eastAsia="x-none"/>
    </w:rPr>
  </w:style>
  <w:style w:type="character" w:customStyle="1" w:styleId="Titre5Car">
    <w:name w:val="Titre 5 Car"/>
    <w:link w:val="Titre5"/>
    <w:rsid w:val="00700705"/>
    <w:rPr>
      <w:rFonts w:eastAsia="Times New Roman"/>
      <w:i/>
      <w:color w:val="404446"/>
      <w:sz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2329CD"/>
    <w:pPr>
      <w:tabs>
        <w:tab w:val="center" w:pos="4536"/>
        <w:tab w:val="right" w:pos="9072"/>
      </w:tabs>
      <w:spacing w:after="0"/>
    </w:pPr>
    <w:rPr>
      <w:rFonts w:cs="Times New Roman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AB47BA"/>
    <w:rPr>
      <w:rFonts w:ascii="Calibri" w:eastAsia="Arial" w:hAnsi="Calibri" w:cs="Calibri"/>
      <w:sz w:val="24"/>
    </w:rPr>
  </w:style>
  <w:style w:type="table" w:customStyle="1" w:styleId="Trameclaire-Accent11">
    <w:name w:val="Trame claire - Accent 11"/>
    <w:basedOn w:val="TableauNormal"/>
    <w:uiPriority w:val="60"/>
    <w:locked/>
    <w:rsid w:val="002329CD"/>
    <w:pPr>
      <w:jc w:val="center"/>
    </w:pPr>
    <w:rPr>
      <w:color w:val="004379"/>
    </w:rPr>
    <w:tblPr>
      <w:tblStyleRowBandSize w:val="1"/>
      <w:tblStyleColBandSize w:val="1"/>
      <w:tblInd w:w="0" w:type="dxa"/>
      <w:tblBorders>
        <w:top w:val="single" w:sz="8" w:space="0" w:color="005AA2"/>
        <w:bottom w:val="single" w:sz="8" w:space="0" w:color="005A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</w:style>
  <w:style w:type="paragraph" w:customStyle="1" w:styleId="EncadrChapitre-Texte">
    <w:name w:val="Encadré Chapitre - Texte"/>
    <w:basedOn w:val="Normal"/>
    <w:link w:val="EncadrChapitre-TexteCar"/>
    <w:qFormat/>
    <w:rsid w:val="002329CD"/>
    <w:rPr>
      <w:rFonts w:cs="Times New Roman"/>
      <w:b/>
      <w:color w:val="005AA2"/>
      <w:sz w:val="28"/>
      <w:szCs w:val="20"/>
      <w:lang w:val="x-none" w:eastAsia="x-none"/>
    </w:rPr>
  </w:style>
  <w:style w:type="paragraph" w:customStyle="1" w:styleId="EncadrChapitre-Premireligne">
    <w:name w:val="Encadré Chapitre - Première ligne"/>
    <w:basedOn w:val="EncadrChapitre-Texte"/>
    <w:next w:val="EncadrChapitre-Texte"/>
    <w:link w:val="EncadrChapitre-PremireligneCar"/>
    <w:qFormat/>
    <w:rsid w:val="00075F4E"/>
    <w:rPr>
      <w:smallCaps/>
      <w:color w:val="D64B13"/>
      <w:sz w:val="36"/>
    </w:rPr>
  </w:style>
  <w:style w:type="paragraph" w:customStyle="1" w:styleId="EncadrChapitre-Puces">
    <w:name w:val="Encadré Chapitre- Puces"/>
    <w:basedOn w:val="EncadrChapitre-Texte"/>
    <w:link w:val="EncadrChapitre-PucesCar"/>
    <w:qFormat/>
    <w:rsid w:val="00726A56"/>
    <w:pPr>
      <w:numPr>
        <w:numId w:val="18"/>
      </w:numPr>
      <w:spacing w:after="0"/>
    </w:pPr>
  </w:style>
  <w:style w:type="table" w:customStyle="1" w:styleId="TableauSII">
    <w:name w:val="Tableau SII"/>
    <w:basedOn w:val="TableauNormal"/>
    <w:uiPriority w:val="99"/>
    <w:rsid w:val="0061200C"/>
    <w:pPr>
      <w:jc w:val="center"/>
    </w:pPr>
    <w:rPr>
      <w:color w:val="000000"/>
    </w:rPr>
    <w:tblPr>
      <w:tblStyleRowBandSize w:val="1"/>
      <w:tblStyleColBandSize w:val="1"/>
      <w:jc w:val="center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suppressAutoHyphens/>
        <w:wordWrap/>
        <w:contextualSpacing w:val="0"/>
        <w:mirrorIndents w:val="0"/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005AA2"/>
      </w:tcPr>
    </w:tblStylePr>
    <w:tblStylePr w:type="firstCol">
      <w:rPr>
        <w:b/>
      </w:rPr>
    </w:tblStylePr>
    <w:tblStylePr w:type="band1Horz">
      <w:tblPr/>
      <w:tcPr>
        <w:shd w:val="clear" w:color="auto" w:fill="BCD5EC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Tableau-gauche">
    <w:name w:val="Tableau - gauche"/>
    <w:basedOn w:val="Normal"/>
    <w:uiPriority w:val="99"/>
    <w:rsid w:val="002329CD"/>
    <w:pPr>
      <w:spacing w:after="0"/>
    </w:pPr>
  </w:style>
  <w:style w:type="paragraph" w:customStyle="1" w:styleId="Tableau-centr">
    <w:name w:val="Tableau - centré"/>
    <w:basedOn w:val="Normal"/>
    <w:uiPriority w:val="99"/>
    <w:rsid w:val="002329CD"/>
    <w:pPr>
      <w:spacing w:after="0"/>
      <w:jc w:val="center"/>
    </w:pPr>
  </w:style>
  <w:style w:type="paragraph" w:styleId="TM1">
    <w:name w:val="toc 1"/>
    <w:basedOn w:val="Normal"/>
    <w:next w:val="Normal"/>
    <w:uiPriority w:val="39"/>
    <w:qFormat/>
    <w:rsid w:val="004B2C99"/>
    <w:pPr>
      <w:shd w:val="clear" w:color="B9DFFF" w:fill="FFFFFF"/>
      <w:tabs>
        <w:tab w:val="left" w:leader="dot" w:pos="9214"/>
      </w:tabs>
      <w:spacing w:before="120" w:line="276" w:lineRule="auto"/>
    </w:pPr>
    <w:rPr>
      <w:b/>
      <w:noProof/>
      <w:color w:val="8D3589"/>
    </w:rPr>
  </w:style>
  <w:style w:type="paragraph" w:styleId="TM2">
    <w:name w:val="toc 2"/>
    <w:basedOn w:val="Normal"/>
    <w:next w:val="Normal"/>
    <w:autoRedefine/>
    <w:uiPriority w:val="39"/>
    <w:qFormat/>
    <w:rsid w:val="004B2C99"/>
    <w:pPr>
      <w:pBdr>
        <w:top w:val="single" w:sz="12" w:space="1" w:color="000000"/>
        <w:bottom w:val="single" w:sz="12" w:space="1" w:color="000000"/>
      </w:pBdr>
      <w:shd w:val="clear" w:color="auto" w:fill="BCD5EC"/>
      <w:tabs>
        <w:tab w:val="left" w:pos="660"/>
        <w:tab w:val="right" w:pos="9356"/>
      </w:tabs>
      <w:spacing w:line="276" w:lineRule="auto"/>
    </w:pPr>
    <w:rPr>
      <w:b/>
      <w:noProof/>
      <w:color w:val="000000"/>
    </w:rPr>
  </w:style>
  <w:style w:type="paragraph" w:styleId="TM3">
    <w:name w:val="toc 3"/>
    <w:basedOn w:val="Normal"/>
    <w:next w:val="Normal"/>
    <w:autoRedefine/>
    <w:uiPriority w:val="39"/>
    <w:qFormat/>
    <w:rsid w:val="002333C2"/>
    <w:pPr>
      <w:tabs>
        <w:tab w:val="left" w:pos="227"/>
        <w:tab w:val="right" w:leader="dot" w:pos="9356"/>
      </w:tabs>
      <w:spacing w:before="120"/>
      <w:jc w:val="left"/>
    </w:pPr>
    <w:rPr>
      <w:noProof/>
      <w:color w:val="005AA2"/>
      <w:sz w:val="28"/>
    </w:rPr>
  </w:style>
  <w:style w:type="paragraph" w:customStyle="1" w:styleId="Pagedetitre-Titredelaproposition">
    <w:name w:val="Page de titre - Titre de la proposition"/>
    <w:basedOn w:val="Normal"/>
    <w:qFormat/>
    <w:rsid w:val="0045388E"/>
    <w:rPr>
      <w:b/>
      <w:smallCaps/>
      <w:color w:val="005AA2"/>
      <w:sz w:val="72"/>
    </w:rPr>
  </w:style>
  <w:style w:type="paragraph" w:customStyle="1" w:styleId="Pieddepage-centr">
    <w:name w:val="Pied de page - centré"/>
    <w:basedOn w:val="Pieddepage"/>
    <w:link w:val="Pieddepage-centrCar"/>
    <w:rsid w:val="00CF250C"/>
  </w:style>
  <w:style w:type="paragraph" w:customStyle="1" w:styleId="Pieddepage-droite">
    <w:name w:val="Pied de page - droite"/>
    <w:basedOn w:val="Pieddepage-gauche"/>
    <w:link w:val="Pieddepage-droiteCar"/>
    <w:rsid w:val="00CF250C"/>
    <w:pPr>
      <w:jc w:val="right"/>
    </w:pPr>
    <w:rPr>
      <w:rFonts w:cs="Times New Roman"/>
      <w:b/>
      <w:bCs w:val="0"/>
      <w:lang w:val="x-none" w:eastAsia="x-none"/>
    </w:rPr>
  </w:style>
  <w:style w:type="paragraph" w:customStyle="1" w:styleId="Tableau-Entteniveau2">
    <w:name w:val="Tableau - En tête niveau 2"/>
    <w:basedOn w:val="Normal"/>
    <w:next w:val="Normal"/>
    <w:uiPriority w:val="99"/>
    <w:rsid w:val="002329CD"/>
    <w:pPr>
      <w:spacing w:after="0"/>
      <w:jc w:val="center"/>
    </w:pPr>
    <w:rPr>
      <w:b/>
    </w:rPr>
  </w:style>
  <w:style w:type="paragraph" w:customStyle="1" w:styleId="Pagedetitre-Nomclient">
    <w:name w:val="Page de titre - Nom client"/>
    <w:basedOn w:val="Pagedetitre-Titredelaproposition"/>
    <w:qFormat/>
    <w:rsid w:val="0045388E"/>
    <w:pPr>
      <w:jc w:val="right"/>
    </w:pPr>
    <w:rPr>
      <w:smallCaps w:val="0"/>
      <w:sz w:val="48"/>
    </w:rPr>
  </w:style>
  <w:style w:type="paragraph" w:customStyle="1" w:styleId="Privacy">
    <w:name w:val="Privacy"/>
    <w:basedOn w:val="Normal"/>
    <w:qFormat/>
    <w:rsid w:val="002329CD"/>
    <w:rPr>
      <w:i/>
      <w:color w:val="88B4DC"/>
      <w:sz w:val="32"/>
    </w:rPr>
  </w:style>
  <w:style w:type="paragraph" w:customStyle="1" w:styleId="Tableau-droite">
    <w:name w:val="Tableau - droite"/>
    <w:basedOn w:val="Normal"/>
    <w:uiPriority w:val="99"/>
    <w:rsid w:val="002329CD"/>
    <w:pPr>
      <w:spacing w:after="0"/>
      <w:jc w:val="right"/>
    </w:pPr>
    <w:rPr>
      <w:bCs/>
    </w:rPr>
  </w:style>
  <w:style w:type="paragraph" w:customStyle="1" w:styleId="Pagedetitre-Rfrence">
    <w:name w:val="Page de titre - Référence"/>
    <w:basedOn w:val="Pagedetitre-Titredelaproposition"/>
    <w:qFormat/>
    <w:rsid w:val="0045388E"/>
    <w:rPr>
      <w:smallCaps w:val="0"/>
      <w:sz w:val="36"/>
    </w:rPr>
  </w:style>
  <w:style w:type="paragraph" w:customStyle="1" w:styleId="Pagedetitre-Soustitre">
    <w:name w:val="Page de titre - Sous titre"/>
    <w:basedOn w:val="Pagedetitre-Titredelaproposition"/>
    <w:qFormat/>
    <w:rsid w:val="0045388E"/>
    <w:rPr>
      <w:i/>
      <w:sz w:val="52"/>
    </w:rPr>
  </w:style>
  <w:style w:type="paragraph" w:customStyle="1" w:styleId="Annexe-Titre1">
    <w:name w:val="Annexe - Titre 1"/>
    <w:basedOn w:val="Titre1"/>
    <w:next w:val="Normal"/>
    <w:qFormat/>
    <w:rsid w:val="008C6A67"/>
    <w:pPr>
      <w:numPr>
        <w:ilvl w:val="1"/>
        <w:numId w:val="12"/>
      </w:numPr>
    </w:pPr>
  </w:style>
  <w:style w:type="paragraph" w:customStyle="1" w:styleId="Titreintercalaire">
    <w:name w:val="Titre intercalaire"/>
    <w:basedOn w:val="Normal"/>
    <w:qFormat/>
    <w:rsid w:val="002329CD"/>
    <w:pPr>
      <w:spacing w:after="0"/>
      <w:ind w:right="-1"/>
      <w:jc w:val="right"/>
    </w:pPr>
    <w:rPr>
      <w:b/>
      <w:color w:val="005AA2"/>
      <w:sz w:val="68"/>
    </w:rPr>
  </w:style>
  <w:style w:type="paragraph" w:customStyle="1" w:styleId="Tabledesmatires">
    <w:name w:val="Table des matières"/>
    <w:link w:val="TabledesmatiresCar"/>
    <w:qFormat/>
    <w:rsid w:val="002329CD"/>
    <w:pPr>
      <w:pBdr>
        <w:bottom w:val="single" w:sz="12" w:space="1" w:color="88B4DC"/>
      </w:pBdr>
      <w:spacing w:after="840" w:line="276" w:lineRule="auto"/>
    </w:pPr>
    <w:rPr>
      <w:rFonts w:eastAsia="Arial"/>
      <w:b/>
      <w:noProof/>
      <w:color w:val="005AA2"/>
      <w:sz w:val="44"/>
      <w:szCs w:val="28"/>
    </w:rPr>
  </w:style>
  <w:style w:type="paragraph" w:customStyle="1" w:styleId="TitreChapitre">
    <w:name w:val="Titre Chapitre"/>
    <w:basedOn w:val="Titre"/>
    <w:link w:val="TitreChapitreCar"/>
    <w:qFormat/>
    <w:rsid w:val="002329CD"/>
    <w:pPr>
      <w:pageBreakBefore/>
      <w:pBdr>
        <w:bottom w:val="none" w:sz="0" w:space="0" w:color="auto"/>
      </w:pBdr>
      <w:spacing w:before="200"/>
      <w:ind w:right="-1133"/>
      <w:jc w:val="left"/>
    </w:pPr>
    <w:rPr>
      <w:b/>
      <w:i/>
      <w:noProof/>
      <w:color w:val="005AA2"/>
      <w:sz w:val="60"/>
      <w:szCs w:val="60"/>
      <w:lang w:eastAsia="fr-FR"/>
    </w:rPr>
  </w:style>
  <w:style w:type="character" w:customStyle="1" w:styleId="TabledesmatiresCar">
    <w:name w:val="Table des matières Car"/>
    <w:link w:val="Tabledesmatires"/>
    <w:rsid w:val="00AB47BA"/>
    <w:rPr>
      <w:rFonts w:eastAsia="Arial"/>
      <w:b/>
      <w:noProof/>
      <w:color w:val="005AA2"/>
      <w:sz w:val="44"/>
      <w:szCs w:val="28"/>
      <w:lang w:eastAsia="fr-FR" w:bidi="ar-SA"/>
    </w:rPr>
  </w:style>
  <w:style w:type="numbering" w:customStyle="1" w:styleId="ListeSIIencadrchapitre">
    <w:name w:val="Liste SII encadré chapitre"/>
    <w:uiPriority w:val="99"/>
    <w:rsid w:val="00726A56"/>
    <w:pPr>
      <w:numPr>
        <w:numId w:val="1"/>
      </w:numPr>
    </w:pPr>
  </w:style>
  <w:style w:type="character" w:customStyle="1" w:styleId="TitreChapitreCar">
    <w:name w:val="Titre Chapitre Car"/>
    <w:link w:val="TitreChapitre"/>
    <w:rsid w:val="00AB47BA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Puces">
    <w:name w:val="Puces"/>
    <w:basedOn w:val="Paragraphedeliste"/>
    <w:link w:val="PucesCar"/>
    <w:qFormat/>
    <w:rsid w:val="00ED60D5"/>
    <w:pPr>
      <w:numPr>
        <w:numId w:val="8"/>
      </w:numPr>
      <w:spacing w:after="0" w:line="276" w:lineRule="auto"/>
    </w:pPr>
    <w:rPr>
      <w:rFonts w:cs="Times New Roman"/>
      <w:szCs w:val="20"/>
      <w:lang w:val="x-none" w:eastAsia="x-none"/>
    </w:rPr>
  </w:style>
  <w:style w:type="paragraph" w:customStyle="1" w:styleId="Puce2">
    <w:name w:val="Puce 2"/>
    <w:basedOn w:val="Paragraphedeliste"/>
    <w:link w:val="Puce2Car"/>
    <w:rsid w:val="00FB1A99"/>
    <w:pPr>
      <w:spacing w:before="240" w:after="240"/>
      <w:ind w:left="0"/>
    </w:pPr>
    <w:rPr>
      <w:rFonts w:cs="Times New Roman"/>
      <w:szCs w:val="20"/>
      <w:lang w:val="x-none" w:eastAsia="x-none"/>
    </w:rPr>
  </w:style>
  <w:style w:type="character" w:customStyle="1" w:styleId="PucesCar">
    <w:name w:val="Puces Car"/>
    <w:link w:val="Puces"/>
    <w:rsid w:val="00ED60D5"/>
    <w:rPr>
      <w:rFonts w:ascii="Calibri" w:eastAsia="Arial" w:hAnsi="Calibri" w:cs="Calibri"/>
      <w:sz w:val="24"/>
    </w:rPr>
  </w:style>
  <w:style w:type="paragraph" w:customStyle="1" w:styleId="Puce3">
    <w:name w:val="Puce 3"/>
    <w:basedOn w:val="Puce2"/>
    <w:link w:val="Puce3Car"/>
    <w:rsid w:val="00FB1A99"/>
    <w:pPr>
      <w:numPr>
        <w:ilvl w:val="2"/>
      </w:numPr>
    </w:pPr>
  </w:style>
  <w:style w:type="character" w:customStyle="1" w:styleId="Puce2Car">
    <w:name w:val="Puce 2 Car"/>
    <w:link w:val="Puce2"/>
    <w:rsid w:val="00FB1A99"/>
    <w:rPr>
      <w:rFonts w:ascii="Calibri" w:eastAsia="Arial" w:hAnsi="Calibri" w:cs="Calibri"/>
      <w:sz w:val="24"/>
    </w:rPr>
  </w:style>
  <w:style w:type="paragraph" w:styleId="TM4">
    <w:name w:val="toc 4"/>
    <w:basedOn w:val="Normal"/>
    <w:next w:val="Normal"/>
    <w:autoRedefine/>
    <w:uiPriority w:val="39"/>
    <w:qFormat/>
    <w:rsid w:val="002329CD"/>
    <w:pPr>
      <w:tabs>
        <w:tab w:val="left" w:pos="426"/>
        <w:tab w:val="right" w:leader="dot" w:pos="9356"/>
      </w:tabs>
      <w:spacing w:before="120"/>
      <w:jc w:val="left"/>
    </w:pPr>
    <w:rPr>
      <w:noProof/>
    </w:rPr>
  </w:style>
  <w:style w:type="character" w:customStyle="1" w:styleId="Puce3Car">
    <w:name w:val="Puce 3 Car"/>
    <w:link w:val="Puce3"/>
    <w:rsid w:val="00FB1A99"/>
    <w:rPr>
      <w:rFonts w:ascii="Calibri" w:eastAsia="Arial" w:hAnsi="Calibri" w:cs="Calibri"/>
      <w:sz w:val="24"/>
    </w:rPr>
  </w:style>
  <w:style w:type="paragraph" w:styleId="TM5">
    <w:name w:val="toc 5"/>
    <w:basedOn w:val="Normal"/>
    <w:next w:val="Normal"/>
    <w:autoRedefine/>
    <w:uiPriority w:val="39"/>
    <w:qFormat/>
    <w:rsid w:val="002329CD"/>
    <w:pPr>
      <w:tabs>
        <w:tab w:val="left" w:pos="624"/>
        <w:tab w:val="right" w:leader="dot" w:pos="9356"/>
      </w:tabs>
      <w:spacing w:before="120"/>
      <w:jc w:val="left"/>
    </w:pPr>
    <w:rPr>
      <w:noProof/>
    </w:rPr>
  </w:style>
  <w:style w:type="paragraph" w:styleId="TM6">
    <w:name w:val="toc 6"/>
    <w:basedOn w:val="Normal"/>
    <w:next w:val="Normal"/>
    <w:autoRedefine/>
    <w:uiPriority w:val="39"/>
    <w:qFormat/>
    <w:rsid w:val="002329CD"/>
    <w:pPr>
      <w:tabs>
        <w:tab w:val="left" w:pos="794"/>
        <w:tab w:val="right" w:leader="dot" w:pos="9356"/>
      </w:tabs>
      <w:spacing w:before="120"/>
      <w:jc w:val="left"/>
    </w:pPr>
  </w:style>
  <w:style w:type="paragraph" w:styleId="TM7">
    <w:name w:val="toc 7"/>
    <w:basedOn w:val="Normal"/>
    <w:next w:val="Normal"/>
    <w:autoRedefine/>
    <w:uiPriority w:val="39"/>
    <w:qFormat/>
    <w:rsid w:val="004B2C99"/>
    <w:pPr>
      <w:tabs>
        <w:tab w:val="left" w:pos="1021"/>
        <w:tab w:val="right" w:leader="dot" w:pos="9356"/>
      </w:tabs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CF250C"/>
    <w:pPr>
      <w:tabs>
        <w:tab w:val="center" w:pos="4536"/>
        <w:tab w:val="right" w:pos="9072"/>
      </w:tabs>
      <w:spacing w:after="0"/>
      <w:jc w:val="center"/>
    </w:pPr>
    <w:rPr>
      <w:rFonts w:cs="Times New Roman"/>
      <w:i/>
      <w:color w:val="FFFFFF"/>
      <w:sz w:val="18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CF250C"/>
    <w:rPr>
      <w:rFonts w:ascii="Calibri" w:eastAsia="Arial" w:hAnsi="Calibri" w:cs="Calibri"/>
      <w:i/>
      <w:color w:val="FFFFFF"/>
      <w:sz w:val="18"/>
    </w:rPr>
  </w:style>
  <w:style w:type="paragraph" w:styleId="Titre">
    <w:name w:val="Title"/>
    <w:basedOn w:val="Normal"/>
    <w:next w:val="Normal"/>
    <w:link w:val="TitreCar"/>
    <w:uiPriority w:val="99"/>
    <w:qFormat/>
    <w:rsid w:val="002329CD"/>
    <w:pPr>
      <w:pBdr>
        <w:bottom w:val="single" w:sz="8" w:space="4" w:color="005AA2"/>
      </w:pBdr>
      <w:spacing w:after="300"/>
      <w:contextualSpacing/>
    </w:pPr>
    <w:rPr>
      <w:rFonts w:eastAsia="Times New Roman" w:cs="Times New Roman"/>
      <w:color w:val="004379"/>
      <w:spacing w:val="5"/>
      <w:kern w:val="28"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99"/>
    <w:rsid w:val="00AB47BA"/>
    <w:rPr>
      <w:rFonts w:ascii="Calibri" w:eastAsia="Times New Roman" w:hAnsi="Calibri" w:cs="Times New Roman"/>
      <w:color w:val="004379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32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CD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B47BA"/>
    <w:rPr>
      <w:rFonts w:ascii="Tahoma" w:eastAsia="Arial" w:hAnsi="Tahoma" w:cs="Tahoma"/>
      <w:sz w:val="16"/>
      <w:szCs w:val="16"/>
    </w:rPr>
  </w:style>
  <w:style w:type="numbering" w:customStyle="1" w:styleId="TitresSII">
    <w:name w:val="Titres SII"/>
    <w:uiPriority w:val="99"/>
    <w:rsid w:val="007F0C3A"/>
    <w:pPr>
      <w:numPr>
        <w:numId w:val="2"/>
      </w:numPr>
    </w:pPr>
  </w:style>
  <w:style w:type="numbering" w:customStyle="1" w:styleId="ListeSII">
    <w:name w:val="Liste SII"/>
    <w:uiPriority w:val="99"/>
    <w:rsid w:val="00726A56"/>
    <w:pPr>
      <w:numPr>
        <w:numId w:val="3"/>
      </w:numPr>
    </w:pPr>
  </w:style>
  <w:style w:type="table" w:styleId="Grilledutableau">
    <w:name w:val="Table Grid"/>
    <w:basedOn w:val="TableauNormal"/>
    <w:uiPriority w:val="59"/>
    <w:rsid w:val="00A46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right">
    <w:name w:val="Copyright"/>
    <w:basedOn w:val="Pieddepage-droite"/>
    <w:link w:val="CopyrightCar"/>
    <w:qFormat/>
    <w:rsid w:val="00A46B87"/>
    <w:rPr>
      <w:b w:val="0"/>
      <w:i/>
      <w:color w:val="80888C"/>
      <w:sz w:val="19"/>
      <w:szCs w:val="19"/>
    </w:rPr>
  </w:style>
  <w:style w:type="paragraph" w:customStyle="1" w:styleId="Pieddepagestandard">
    <w:name w:val="Pied de page standard"/>
    <w:basedOn w:val="Pieddepage-centr"/>
    <w:link w:val="PieddepagestandardCar"/>
    <w:rsid w:val="0058140D"/>
    <w:rPr>
      <w:color w:val="80888C"/>
      <w:sz w:val="20"/>
    </w:rPr>
  </w:style>
  <w:style w:type="character" w:customStyle="1" w:styleId="Pieddepage-droiteCar">
    <w:name w:val="Pied de page - droite Car"/>
    <w:link w:val="Pieddepage-droite"/>
    <w:rsid w:val="00CF250C"/>
    <w:rPr>
      <w:rFonts w:ascii="Calibri" w:eastAsia="Arial" w:hAnsi="Calibri" w:cs="Calibri"/>
      <w:b/>
      <w:color w:val="FFFFFF"/>
    </w:rPr>
  </w:style>
  <w:style w:type="character" w:customStyle="1" w:styleId="CopyrightCar">
    <w:name w:val="Copyright Car"/>
    <w:link w:val="Copyright"/>
    <w:rsid w:val="00A46B87"/>
    <w:rPr>
      <w:rFonts w:ascii="Calibri" w:eastAsia="Arial" w:hAnsi="Calibri" w:cs="Calibri"/>
      <w:b w:val="0"/>
      <w:bCs w:val="0"/>
      <w:i/>
      <w:color w:val="80888C"/>
      <w:sz w:val="19"/>
      <w:szCs w:val="19"/>
    </w:rPr>
  </w:style>
  <w:style w:type="paragraph" w:customStyle="1" w:styleId="Annexe-Titre">
    <w:name w:val="Annexe - Titre"/>
    <w:basedOn w:val="TitreChapitre"/>
    <w:link w:val="Annexe-TitreCar"/>
    <w:qFormat/>
    <w:rsid w:val="008C6A67"/>
    <w:pPr>
      <w:pageBreakBefore w:val="0"/>
      <w:numPr>
        <w:numId w:val="12"/>
      </w:numPr>
      <w:ind w:right="0"/>
    </w:pPr>
  </w:style>
  <w:style w:type="character" w:customStyle="1" w:styleId="Pieddepage-centrCar">
    <w:name w:val="Pied de page - centré Car"/>
    <w:link w:val="Pieddepage-centr"/>
    <w:rsid w:val="00CF250C"/>
    <w:rPr>
      <w:rFonts w:ascii="Calibri" w:eastAsia="Arial" w:hAnsi="Calibri" w:cs="Calibri"/>
      <w:i/>
      <w:color w:val="FFFFFF"/>
      <w:sz w:val="18"/>
    </w:rPr>
  </w:style>
  <w:style w:type="character" w:customStyle="1" w:styleId="PieddepagestandardCar">
    <w:name w:val="Pied de page standard Car"/>
    <w:link w:val="Pieddepagestandard"/>
    <w:rsid w:val="0058140D"/>
    <w:rPr>
      <w:rFonts w:ascii="Calibri" w:eastAsia="Arial" w:hAnsi="Calibri" w:cs="Calibri"/>
      <w:bCs w:val="0"/>
      <w:i/>
      <w:color w:val="80888C"/>
      <w:sz w:val="20"/>
    </w:rPr>
  </w:style>
  <w:style w:type="paragraph" w:customStyle="1" w:styleId="Annexe-Titre2">
    <w:name w:val="Annexe - Titre 2"/>
    <w:basedOn w:val="Titre2"/>
    <w:link w:val="Annexe-Titre2Car"/>
    <w:qFormat/>
    <w:rsid w:val="008C6A67"/>
    <w:pPr>
      <w:numPr>
        <w:ilvl w:val="2"/>
        <w:numId w:val="12"/>
      </w:numPr>
    </w:pPr>
  </w:style>
  <w:style w:type="character" w:customStyle="1" w:styleId="Annexe-TitreCar">
    <w:name w:val="Annexe - Titre Car"/>
    <w:link w:val="Annexe-Titre"/>
    <w:rsid w:val="008C6A67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Annexe-Titre3">
    <w:name w:val="Annexe - Titre 3"/>
    <w:basedOn w:val="Titre3"/>
    <w:link w:val="Annexe-Titre3Car"/>
    <w:qFormat/>
    <w:rsid w:val="008C6A67"/>
    <w:pPr>
      <w:numPr>
        <w:ilvl w:val="3"/>
        <w:numId w:val="12"/>
      </w:numPr>
    </w:pPr>
  </w:style>
  <w:style w:type="character" w:customStyle="1" w:styleId="Annexe-Titre2Car">
    <w:name w:val="Annexe - Titre 2 Car"/>
    <w:link w:val="Annexe-Titre2"/>
    <w:rsid w:val="008C6A67"/>
    <w:rPr>
      <w:rFonts w:ascii="Calibri" w:eastAsia="Times New Roman" w:hAnsi="Calibri" w:cs="Calibri"/>
      <w:b/>
      <w:bCs/>
      <w:color w:val="88B4DC"/>
      <w:sz w:val="32"/>
      <w:szCs w:val="26"/>
    </w:rPr>
  </w:style>
  <w:style w:type="paragraph" w:customStyle="1" w:styleId="Annexe-Titre4">
    <w:name w:val="Annexe - Titre 4"/>
    <w:basedOn w:val="Titre4"/>
    <w:link w:val="Annexe-Titre4Car"/>
    <w:qFormat/>
    <w:rsid w:val="008C6A67"/>
    <w:pPr>
      <w:numPr>
        <w:ilvl w:val="4"/>
        <w:numId w:val="12"/>
      </w:numPr>
    </w:pPr>
  </w:style>
  <w:style w:type="character" w:customStyle="1" w:styleId="Annexe-Titre3Car">
    <w:name w:val="Annexe - Titre 3 Car"/>
    <w:link w:val="Annexe-Titre3"/>
    <w:rsid w:val="008C6A67"/>
    <w:rPr>
      <w:rFonts w:ascii="Calibri" w:eastAsia="Times New Roman" w:hAnsi="Calibri" w:cs="Calibri"/>
      <w:b/>
      <w:bCs/>
      <w:color w:val="005AA2"/>
      <w:sz w:val="28"/>
    </w:rPr>
  </w:style>
  <w:style w:type="paragraph" w:customStyle="1" w:styleId="Annexe-Titre5">
    <w:name w:val="Annexe - Titre 5"/>
    <w:basedOn w:val="Titre5"/>
    <w:link w:val="Annexe-Titre5Car"/>
    <w:qFormat/>
    <w:rsid w:val="008C6A67"/>
    <w:pPr>
      <w:numPr>
        <w:ilvl w:val="5"/>
        <w:numId w:val="12"/>
      </w:numPr>
    </w:pPr>
    <w:rPr>
      <w:color w:val="80888C"/>
    </w:rPr>
  </w:style>
  <w:style w:type="character" w:customStyle="1" w:styleId="Annexe-Titre4Car">
    <w:name w:val="Annexe - Titre 4 Car"/>
    <w:link w:val="Annexe-Titre4"/>
    <w:rsid w:val="008C6A67"/>
    <w:rPr>
      <w:rFonts w:ascii="Calibri" w:eastAsia="Times New Roman" w:hAnsi="Calibri" w:cs="Times New Roman"/>
      <w:b/>
      <w:bCs/>
      <w:iCs/>
      <w:sz w:val="24"/>
    </w:rPr>
  </w:style>
  <w:style w:type="numbering" w:customStyle="1" w:styleId="AnnexesSII">
    <w:name w:val="Annexes SII"/>
    <w:uiPriority w:val="99"/>
    <w:rsid w:val="008C6A67"/>
    <w:pPr>
      <w:numPr>
        <w:numId w:val="5"/>
      </w:numPr>
    </w:pPr>
  </w:style>
  <w:style w:type="character" w:customStyle="1" w:styleId="Annexe-Titre5Car">
    <w:name w:val="Annexe - Titre 5 Car"/>
    <w:link w:val="Annexe-Titre5"/>
    <w:rsid w:val="008C6A67"/>
    <w:rPr>
      <w:rFonts w:ascii="Calibri" w:eastAsia="Times New Roman" w:hAnsi="Calibri" w:cs="Times New Roman"/>
      <w:i/>
      <w:color w:val="80888C"/>
      <w:sz w:val="24"/>
    </w:rPr>
  </w:style>
  <w:style w:type="paragraph" w:customStyle="1" w:styleId="Synthse-texte">
    <w:name w:val="Synthèse - texte"/>
    <w:basedOn w:val="Normal"/>
    <w:link w:val="Synthse-texteCar"/>
    <w:qFormat/>
    <w:rsid w:val="005F5733"/>
    <w:pPr>
      <w:spacing w:after="0" w:line="276" w:lineRule="auto"/>
      <w:ind w:right="-992"/>
    </w:pPr>
    <w:rPr>
      <w:rFonts w:eastAsia="Calibri" w:cs="Times New Roman"/>
      <w:color w:val="005AA2"/>
      <w:szCs w:val="20"/>
      <w:lang w:val="x-none" w:eastAsia="x-none"/>
    </w:rPr>
  </w:style>
  <w:style w:type="paragraph" w:customStyle="1" w:styleId="Synthse-Puces">
    <w:name w:val="Synthèse - Puces"/>
    <w:basedOn w:val="Synthse-texte"/>
    <w:qFormat/>
    <w:rsid w:val="00AC7A5F"/>
    <w:pPr>
      <w:numPr>
        <w:numId w:val="22"/>
      </w:numPr>
      <w:spacing w:line="240" w:lineRule="auto"/>
    </w:pPr>
  </w:style>
  <w:style w:type="numbering" w:customStyle="1" w:styleId="ListeSIISynthse">
    <w:name w:val="Liste SII Synthèse"/>
    <w:uiPriority w:val="99"/>
    <w:rsid w:val="009B0B0F"/>
    <w:pPr>
      <w:numPr>
        <w:numId w:val="10"/>
      </w:numPr>
    </w:pPr>
  </w:style>
  <w:style w:type="character" w:styleId="Lienhypertexte">
    <w:name w:val="Hyperlink"/>
    <w:uiPriority w:val="99"/>
    <w:qFormat/>
    <w:rsid w:val="00294203"/>
    <w:rPr>
      <w:color w:val="005AA2"/>
      <w:u w:val="single"/>
    </w:rPr>
  </w:style>
  <w:style w:type="paragraph" w:customStyle="1" w:styleId="Cartedevisite-Nom">
    <w:name w:val="Carte de visite - Nom"/>
    <w:basedOn w:val="Normal"/>
    <w:link w:val="Cartedevisite-NomCar"/>
    <w:qFormat/>
    <w:rsid w:val="00294203"/>
    <w:pPr>
      <w:spacing w:after="0"/>
      <w:jc w:val="center"/>
    </w:pPr>
    <w:rPr>
      <w:rFonts w:cs="Times New Roman"/>
      <w:b/>
      <w:color w:val="005AA2"/>
      <w:szCs w:val="20"/>
      <w:lang w:val="x-none" w:eastAsia="x-none"/>
    </w:rPr>
  </w:style>
  <w:style w:type="paragraph" w:customStyle="1" w:styleId="Cartedevisite-Titre">
    <w:name w:val="Carte de visite - Titre"/>
    <w:basedOn w:val="Normal"/>
    <w:link w:val="Cartedevisite-TitreCar"/>
    <w:qFormat/>
    <w:rsid w:val="00294203"/>
    <w:pPr>
      <w:spacing w:after="0"/>
      <w:jc w:val="center"/>
    </w:pPr>
    <w:rPr>
      <w:rFonts w:cs="Times New Roman"/>
      <w:b/>
      <w:color w:val="005AA2"/>
      <w:sz w:val="20"/>
      <w:szCs w:val="20"/>
      <w:lang w:val="x-none" w:eastAsia="x-none"/>
    </w:rPr>
  </w:style>
  <w:style w:type="character" w:customStyle="1" w:styleId="Cartedevisite-NomCar">
    <w:name w:val="Carte de visite - Nom Car"/>
    <w:link w:val="Cartedevisite-Nom"/>
    <w:rsid w:val="00294203"/>
    <w:rPr>
      <w:rFonts w:ascii="Calibri" w:eastAsia="Arial" w:hAnsi="Calibri" w:cs="Calibri"/>
      <w:b/>
      <w:color w:val="005AA2"/>
      <w:sz w:val="24"/>
    </w:rPr>
  </w:style>
  <w:style w:type="paragraph" w:customStyle="1" w:styleId="Cartedevisite-coordonnes">
    <w:name w:val="Carte de visite - coordonnées"/>
    <w:basedOn w:val="Normal"/>
    <w:link w:val="Cartedevisite-coordonnesCar"/>
    <w:qFormat/>
    <w:rsid w:val="00294203"/>
    <w:pPr>
      <w:spacing w:after="0"/>
      <w:jc w:val="center"/>
    </w:pPr>
    <w:rPr>
      <w:rFonts w:cs="Times New Roman"/>
      <w:color w:val="005AA2"/>
      <w:sz w:val="20"/>
      <w:szCs w:val="20"/>
      <w:lang w:val="x-none" w:eastAsia="x-none"/>
    </w:rPr>
  </w:style>
  <w:style w:type="character" w:customStyle="1" w:styleId="Cartedevisite-TitreCar">
    <w:name w:val="Carte de visite - Titre Car"/>
    <w:link w:val="Cartedevisite-Titre"/>
    <w:rsid w:val="00294203"/>
    <w:rPr>
      <w:rFonts w:ascii="Calibri" w:eastAsia="Arial" w:hAnsi="Calibri" w:cs="Calibri"/>
      <w:b/>
      <w:color w:val="005AA2"/>
    </w:rPr>
  </w:style>
  <w:style w:type="paragraph" w:customStyle="1" w:styleId="EncadrNonChapitre-Premireligne">
    <w:name w:val="Encadré Non Chapitre - Première ligne"/>
    <w:basedOn w:val="EncadrChapitre-Premireligne"/>
    <w:link w:val="EncadrNonChapitre-PremireligneCar"/>
    <w:qFormat/>
    <w:rsid w:val="005F5733"/>
    <w:rPr>
      <w:smallCaps w:val="0"/>
      <w:color w:val="005AA2"/>
      <w:sz w:val="28"/>
      <w:u w:val="single"/>
    </w:rPr>
  </w:style>
  <w:style w:type="character" w:customStyle="1" w:styleId="Cartedevisite-coordonnesCar">
    <w:name w:val="Carte de visite - coordonnées Car"/>
    <w:link w:val="Cartedevisite-coordonnes"/>
    <w:rsid w:val="00294203"/>
    <w:rPr>
      <w:rFonts w:ascii="Calibri" w:eastAsia="Arial" w:hAnsi="Calibri" w:cs="Calibri"/>
      <w:color w:val="005AA2"/>
    </w:rPr>
  </w:style>
  <w:style w:type="paragraph" w:customStyle="1" w:styleId="EncadrNonChapitre-Puces">
    <w:name w:val="Encadré Non Chapitre - Puces"/>
    <w:basedOn w:val="EncadrChapitre-Puces"/>
    <w:link w:val="EncadrNonChapitre-PucesCar"/>
    <w:qFormat/>
    <w:rsid w:val="005F5733"/>
  </w:style>
  <w:style w:type="character" w:customStyle="1" w:styleId="EncadrChapitre-TexteCar">
    <w:name w:val="Encadré Chapitre - Texte Car"/>
    <w:link w:val="EncadrChapitre-Texte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Chapitre-PremireligneCar">
    <w:name w:val="Encadré Chapitre - Première ligne Car"/>
    <w:link w:val="EncadrChapitre-Premireligne"/>
    <w:rsid w:val="00075F4E"/>
    <w:rPr>
      <w:rFonts w:ascii="Calibri" w:eastAsia="Arial" w:hAnsi="Calibri" w:cs="Calibri"/>
      <w:b/>
      <w:smallCaps/>
      <w:color w:val="D64B13"/>
      <w:sz w:val="36"/>
    </w:rPr>
  </w:style>
  <w:style w:type="character" w:customStyle="1" w:styleId="EncadrNonChapitre-PremireligneCar">
    <w:name w:val="Encadré Non Chapitre - Première ligne Car"/>
    <w:link w:val="EncadrNonChapitre-Premireligne"/>
    <w:rsid w:val="005F5733"/>
    <w:rPr>
      <w:rFonts w:ascii="Calibri" w:eastAsia="Arial" w:hAnsi="Calibri" w:cs="Calibri"/>
      <w:b/>
      <w:smallCaps w:val="0"/>
      <w:color w:val="005AA2"/>
      <w:sz w:val="28"/>
      <w:u w:val="single"/>
    </w:rPr>
  </w:style>
  <w:style w:type="paragraph" w:customStyle="1" w:styleId="EncadrNonChapitre-Texte">
    <w:name w:val="Encadré Non Chapitre - Texte"/>
    <w:basedOn w:val="EncadrChapitre-Texte"/>
    <w:link w:val="EncadrNonChapitre-TexteCar"/>
    <w:qFormat/>
    <w:rsid w:val="00075F4E"/>
    <w:rPr>
      <w:sz w:val="24"/>
    </w:rPr>
  </w:style>
  <w:style w:type="character" w:customStyle="1" w:styleId="EncadrChapitre-PucesCar">
    <w:name w:val="Encadré Chapitre- Puces Car"/>
    <w:link w:val="EncadrChapitre-Puces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NonChapitre-PucesCar">
    <w:name w:val="Encadré Non Chapitre - Puces Car"/>
    <w:link w:val="EncadrNonChapitre-Puces"/>
    <w:rsid w:val="005F5733"/>
    <w:rPr>
      <w:rFonts w:ascii="Calibri" w:eastAsia="Arial" w:hAnsi="Calibri" w:cs="Calibri"/>
      <w:b/>
      <w:color w:val="005AA2"/>
      <w:sz w:val="28"/>
    </w:rPr>
  </w:style>
  <w:style w:type="paragraph" w:customStyle="1" w:styleId="NormalCentr">
    <w:name w:val="Normal Centré"/>
    <w:basedOn w:val="Normal"/>
    <w:link w:val="NormalCentrCar"/>
    <w:qFormat/>
    <w:rsid w:val="00075F4E"/>
    <w:pPr>
      <w:jc w:val="center"/>
    </w:pPr>
    <w:rPr>
      <w:rFonts w:cs="Times New Roman"/>
      <w:szCs w:val="20"/>
      <w:lang w:val="x-none" w:eastAsia="x-none"/>
    </w:rPr>
  </w:style>
  <w:style w:type="character" w:customStyle="1" w:styleId="EncadrNonChapitre-TexteCar">
    <w:name w:val="Encadré Non Chapitre - Texte Car"/>
    <w:link w:val="EncadrNonChapitre-Texte"/>
    <w:rsid w:val="00075F4E"/>
    <w:rPr>
      <w:rFonts w:ascii="Calibri" w:eastAsia="Arial" w:hAnsi="Calibri" w:cs="Calibri"/>
      <w:b/>
      <w:color w:val="005AA2"/>
      <w:sz w:val="24"/>
    </w:rPr>
  </w:style>
  <w:style w:type="character" w:customStyle="1" w:styleId="NormalCentrCar">
    <w:name w:val="Normal Centré Car"/>
    <w:link w:val="NormalCentr"/>
    <w:rsid w:val="00075F4E"/>
    <w:rPr>
      <w:rFonts w:ascii="Calibri" w:eastAsia="Arial" w:hAnsi="Calibri" w:cs="Calibri"/>
      <w:sz w:val="24"/>
    </w:rPr>
  </w:style>
  <w:style w:type="paragraph" w:customStyle="1" w:styleId="Synthse-Titre">
    <w:name w:val="Synthèse - Titre"/>
    <w:basedOn w:val="Synthse-texte"/>
    <w:link w:val="Synthse-TitreCar"/>
    <w:qFormat/>
    <w:rsid w:val="003912F9"/>
    <w:pPr>
      <w:pBdr>
        <w:bottom w:val="single" w:sz="18" w:space="5" w:color="8D3589"/>
      </w:pBdr>
      <w:spacing w:line="240" w:lineRule="auto"/>
    </w:pPr>
    <w:rPr>
      <w:b/>
      <w:color w:val="8D3589"/>
      <w:sz w:val="36"/>
    </w:rPr>
  </w:style>
  <w:style w:type="paragraph" w:customStyle="1" w:styleId="Gras">
    <w:name w:val="Gras"/>
    <w:basedOn w:val="Normal"/>
    <w:link w:val="GrasCar"/>
    <w:qFormat/>
    <w:rsid w:val="00B513DF"/>
    <w:rPr>
      <w:rFonts w:cs="Times New Roman"/>
      <w:b/>
      <w:szCs w:val="20"/>
      <w:lang w:val="x-none" w:eastAsia="x-none"/>
    </w:rPr>
  </w:style>
  <w:style w:type="character" w:customStyle="1" w:styleId="Synthse-texteCar">
    <w:name w:val="Synthèse - texte Car"/>
    <w:link w:val="Synthse-texte"/>
    <w:rsid w:val="005F5733"/>
    <w:rPr>
      <w:rFonts w:cs="Calibri"/>
      <w:color w:val="005AA2"/>
      <w:sz w:val="24"/>
    </w:rPr>
  </w:style>
  <w:style w:type="character" w:customStyle="1" w:styleId="Synthse-TitreCar">
    <w:name w:val="Synthèse - Titre Car"/>
    <w:link w:val="Synthse-Titre"/>
    <w:rsid w:val="003912F9"/>
    <w:rPr>
      <w:rFonts w:cs="Calibri"/>
      <w:b/>
      <w:color w:val="8D3589"/>
      <w:sz w:val="36"/>
    </w:rPr>
  </w:style>
  <w:style w:type="paragraph" w:customStyle="1" w:styleId="Italique">
    <w:name w:val="Italique"/>
    <w:basedOn w:val="Normal"/>
    <w:link w:val="ItaliqueCar"/>
    <w:qFormat/>
    <w:rsid w:val="00B513DF"/>
    <w:rPr>
      <w:rFonts w:cs="Times New Roman"/>
      <w:i/>
      <w:szCs w:val="20"/>
      <w:lang w:val="x-none" w:eastAsia="x-none"/>
    </w:rPr>
  </w:style>
  <w:style w:type="character" w:customStyle="1" w:styleId="GrasCar">
    <w:name w:val="Gras Car"/>
    <w:link w:val="Gras"/>
    <w:rsid w:val="00B513DF"/>
    <w:rPr>
      <w:rFonts w:ascii="Calibri" w:eastAsia="Arial" w:hAnsi="Calibri" w:cs="Calibri"/>
      <w:b/>
      <w:sz w:val="24"/>
    </w:rPr>
  </w:style>
  <w:style w:type="character" w:customStyle="1" w:styleId="ItaliqueCar">
    <w:name w:val="Italique Car"/>
    <w:link w:val="Italique"/>
    <w:rsid w:val="00B513DF"/>
    <w:rPr>
      <w:rFonts w:ascii="Calibri" w:eastAsia="Arial" w:hAnsi="Calibri" w:cs="Calibri"/>
      <w:i/>
      <w:sz w:val="24"/>
    </w:rPr>
  </w:style>
  <w:style w:type="numbering" w:customStyle="1" w:styleId="ListeSIISynthse1">
    <w:name w:val="Liste SII Synthèse1"/>
    <w:next w:val="ListeSIISynthse"/>
    <w:uiPriority w:val="99"/>
    <w:rsid w:val="009B0B0F"/>
  </w:style>
  <w:style w:type="paragraph" w:customStyle="1" w:styleId="Pieddepage-gauche">
    <w:name w:val="Pied de page - gauche"/>
    <w:link w:val="Pieddepage-gaucheCar"/>
    <w:rsid w:val="004223C6"/>
    <w:rPr>
      <w:rFonts w:eastAsia="Arial" w:cs="Calibri"/>
      <w:bCs/>
      <w:color w:val="FFFFFF"/>
    </w:rPr>
  </w:style>
  <w:style w:type="paragraph" w:customStyle="1" w:styleId="Pieddepage-Coordonnes">
    <w:name w:val="Pied de page - Coordonnées"/>
    <w:link w:val="Pieddepage-CoordonnesCar"/>
    <w:rsid w:val="008321F9"/>
    <w:rPr>
      <w:rFonts w:eastAsia="Arial" w:cs="Calibri"/>
      <w:bCs/>
      <w:color w:val="FFFFFF"/>
    </w:rPr>
  </w:style>
  <w:style w:type="character" w:customStyle="1" w:styleId="Pieddepage-gaucheCar">
    <w:name w:val="Pied de page - gauche Car"/>
    <w:link w:val="Pieddepage-gauche"/>
    <w:rsid w:val="004223C6"/>
    <w:rPr>
      <w:rFonts w:eastAsia="Arial" w:cs="Calibri"/>
      <w:bCs/>
      <w:color w:val="FFFFFF"/>
      <w:lang w:val="fr-FR" w:eastAsia="fr-FR" w:bidi="ar-SA"/>
    </w:rPr>
  </w:style>
  <w:style w:type="character" w:customStyle="1" w:styleId="Titre6Car">
    <w:name w:val="Titre 6 Car"/>
    <w:link w:val="Titre6"/>
    <w:uiPriority w:val="99"/>
    <w:semiHidden/>
    <w:rsid w:val="008321F9"/>
    <w:rPr>
      <w:rFonts w:ascii="Calibri" w:eastAsia="Times New Roman" w:hAnsi="Calibri" w:cs="Times New Roman"/>
      <w:i/>
      <w:iCs/>
      <w:color w:val="002C50"/>
      <w:sz w:val="24"/>
    </w:rPr>
  </w:style>
  <w:style w:type="character" w:customStyle="1" w:styleId="Pieddepage-CoordonnesCar">
    <w:name w:val="Pied de page - Coordonnées Car"/>
    <w:link w:val="Pieddepage-Coordonnes"/>
    <w:rsid w:val="008321F9"/>
    <w:rPr>
      <w:rFonts w:eastAsia="Arial" w:cs="Calibri"/>
      <w:bCs/>
      <w:color w:val="FFFFFF"/>
      <w:lang w:val="fr-FR" w:eastAsia="fr-FR" w:bidi="ar-SA"/>
    </w:rPr>
  </w:style>
  <w:style w:type="character" w:customStyle="1" w:styleId="Titre7Car">
    <w:name w:val="Titre 7 Car"/>
    <w:link w:val="Titre7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9"/>
    <w:semiHidden/>
    <w:rsid w:val="008321F9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4B2C99"/>
    <w:pPr>
      <w:tabs>
        <w:tab w:val="right" w:leader="dot" w:pos="9356"/>
      </w:tabs>
      <w:spacing w:after="100"/>
      <w:ind w:left="1680" w:hanging="1680"/>
    </w:pPr>
    <w:rPr>
      <w:noProof/>
    </w:rPr>
  </w:style>
  <w:style w:type="paragraph" w:styleId="En-ttedetabledesmatires">
    <w:name w:val="TOC Heading"/>
    <w:basedOn w:val="Titre1"/>
    <w:next w:val="Normal"/>
    <w:uiPriority w:val="39"/>
    <w:qFormat/>
    <w:rsid w:val="004B2C99"/>
    <w:pPr>
      <w:numPr>
        <w:numId w:val="0"/>
      </w:numPr>
      <w:pBdr>
        <w:bottom w:val="none" w:sz="0" w:space="0" w:color="auto"/>
      </w:pBdr>
      <w:shd w:val="clear" w:color="auto" w:fill="auto"/>
      <w:spacing w:after="0" w:line="276" w:lineRule="auto"/>
      <w:outlineLvl w:val="9"/>
    </w:pPr>
    <w:rPr>
      <w:rFonts w:eastAsia="Times New Roman"/>
      <w:smallCaps w:val="0"/>
      <w:color w:val="004379"/>
      <w:sz w:val="28"/>
      <w:lang w:eastAsia="fr-FR"/>
    </w:rPr>
  </w:style>
  <w:style w:type="paragraph" w:customStyle="1" w:styleId="Nom">
    <w:name w:val="Nom"/>
    <w:basedOn w:val="Normal"/>
    <w:rsid w:val="001123DB"/>
    <w:pPr>
      <w:suppressLineNumbers/>
      <w:spacing w:after="240"/>
      <w:ind w:left="567" w:right="567"/>
      <w:jc w:val="right"/>
    </w:pPr>
    <w:rPr>
      <w:rFonts w:ascii="Verdana" w:eastAsia="Times New Roman" w:hAnsi="Verdana" w:cs="Times New Roman"/>
      <w:b/>
      <w:color w:val="0079C2"/>
      <w:sz w:val="44"/>
      <w:szCs w:val="20"/>
      <w:lang w:eastAsia="fr-FR"/>
    </w:rPr>
  </w:style>
  <w:style w:type="paragraph" w:customStyle="1" w:styleId="adresse">
    <w:name w:val="adresse"/>
    <w:basedOn w:val="Normal"/>
    <w:rsid w:val="00323F2F"/>
    <w:pPr>
      <w:spacing w:after="0"/>
      <w:jc w:val="center"/>
      <w:outlineLvl w:val="0"/>
    </w:pPr>
    <w:rPr>
      <w:rFonts w:ascii="Arial" w:eastAsia="Times New Roman" w:hAnsi="Arial" w:cs="Times New Roman"/>
      <w:b/>
      <w:i/>
      <w:iCs/>
      <w:noProof/>
      <w:color w:val="000080"/>
      <w:sz w:val="22"/>
      <w:szCs w:val="24"/>
      <w:lang w:eastAsia="fr-FR"/>
    </w:rPr>
  </w:style>
  <w:style w:type="paragraph" w:styleId="Listenumros">
    <w:name w:val="List Number"/>
    <w:basedOn w:val="Normal"/>
    <w:uiPriority w:val="99"/>
    <w:unhideWhenUsed/>
    <w:rsid w:val="002131AF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unhideWhenUsed/>
    <w:rsid w:val="002131AF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2131AF"/>
    <w:pPr>
      <w:numPr>
        <w:numId w:val="27"/>
      </w:numPr>
      <w:contextualSpacing/>
    </w:pPr>
  </w:style>
  <w:style w:type="paragraph" w:styleId="Listepuces">
    <w:name w:val="List Bullet"/>
    <w:basedOn w:val="Normal"/>
    <w:uiPriority w:val="99"/>
    <w:unhideWhenUsed/>
    <w:rsid w:val="002131AF"/>
    <w:pPr>
      <w:numPr>
        <w:numId w:val="28"/>
      </w:numPr>
      <w:contextualSpacing/>
    </w:pPr>
  </w:style>
  <w:style w:type="paragraph" w:styleId="Listepuces2">
    <w:name w:val="List Bullet 2"/>
    <w:basedOn w:val="Normal"/>
    <w:uiPriority w:val="99"/>
    <w:unhideWhenUsed/>
    <w:rsid w:val="002131AF"/>
    <w:pPr>
      <w:numPr>
        <w:numId w:val="29"/>
      </w:numPr>
      <w:contextualSpacing/>
    </w:pPr>
  </w:style>
  <w:style w:type="paragraph" w:styleId="Listepuces3">
    <w:name w:val="List Bullet 3"/>
    <w:basedOn w:val="Normal"/>
    <w:uiPriority w:val="99"/>
    <w:unhideWhenUsed/>
    <w:rsid w:val="002131AF"/>
    <w:pPr>
      <w:numPr>
        <w:numId w:val="30"/>
      </w:numPr>
      <w:contextualSpacing/>
    </w:pPr>
  </w:style>
  <w:style w:type="paragraph" w:styleId="Sansinterligne">
    <w:name w:val="No Spacing"/>
    <w:uiPriority w:val="1"/>
    <w:qFormat/>
    <w:rsid w:val="002131AF"/>
    <w:pPr>
      <w:jc w:val="both"/>
    </w:pPr>
    <w:rPr>
      <w:rFonts w:eastAsia="Arial" w:cs="Calibri"/>
      <w:sz w:val="24"/>
      <w:szCs w:val="22"/>
      <w:lang w:eastAsia="en-US"/>
    </w:rPr>
  </w:style>
  <w:style w:type="character" w:styleId="Emphaseple">
    <w:name w:val="Subtle Emphasis"/>
    <w:uiPriority w:val="19"/>
    <w:qFormat/>
    <w:rsid w:val="002131AF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2131AF"/>
    <w:rPr>
      <w:rFonts w:cs="Times New Roman"/>
      <w:i/>
      <w:iCs/>
      <w:color w:val="000000"/>
      <w:lang w:val="x-none"/>
    </w:rPr>
  </w:style>
  <w:style w:type="character" w:customStyle="1" w:styleId="CitationCar">
    <w:name w:val="Citation Car"/>
    <w:link w:val="Citation"/>
    <w:uiPriority w:val="29"/>
    <w:rsid w:val="002131AF"/>
    <w:rPr>
      <w:rFonts w:eastAsia="Arial" w:cs="Calibri"/>
      <w:i/>
      <w:iCs/>
      <w:color w:val="000000"/>
      <w:sz w:val="24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1A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CitationintenseCar">
    <w:name w:val="Citation intense Car"/>
    <w:link w:val="Citationintense"/>
    <w:uiPriority w:val="30"/>
    <w:rsid w:val="002131AF"/>
    <w:rPr>
      <w:rFonts w:eastAsia="Arial" w:cs="Calibri"/>
      <w:b/>
      <w:bCs/>
      <w:i/>
      <w:iCs/>
      <w:color w:val="4F81BD"/>
      <w:sz w:val="24"/>
      <w:szCs w:val="22"/>
      <w:lang w:eastAsia="en-US"/>
    </w:rPr>
  </w:style>
  <w:style w:type="character" w:styleId="Rfrenceple">
    <w:name w:val="Subtle Reference"/>
    <w:uiPriority w:val="31"/>
    <w:qFormat/>
    <w:rsid w:val="00A1374A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1374A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1374A"/>
    <w:rPr>
      <w:b/>
      <w:bCs/>
      <w:smallCaps/>
      <w:spacing w:val="5"/>
    </w:rPr>
  </w:style>
  <w:style w:type="character" w:styleId="Accentuation">
    <w:name w:val="Emphasis"/>
    <w:uiPriority w:val="99"/>
    <w:qFormat/>
    <w:rsid w:val="00A1374A"/>
    <w:rPr>
      <w:i/>
      <w:iCs/>
    </w:rPr>
  </w:style>
  <w:style w:type="character" w:styleId="lev">
    <w:name w:val="Strong"/>
    <w:uiPriority w:val="99"/>
    <w:qFormat/>
    <w:rsid w:val="00A1374A"/>
    <w:rPr>
      <w:b/>
      <w:bCs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374A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x-none"/>
    </w:rPr>
  </w:style>
  <w:style w:type="character" w:customStyle="1" w:styleId="Sous-titreCar">
    <w:name w:val="Sous-titre Car"/>
    <w:link w:val="Sous-titre"/>
    <w:uiPriority w:val="99"/>
    <w:rsid w:val="00A1374A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econtinue">
    <w:name w:val="List Continue"/>
    <w:basedOn w:val="Normal"/>
    <w:uiPriority w:val="99"/>
    <w:unhideWhenUsed/>
    <w:rsid w:val="008D6869"/>
    <w:pPr>
      <w:ind w:left="283"/>
      <w:contextualSpacing/>
    </w:pPr>
  </w:style>
  <w:style w:type="paragraph" w:styleId="Listecontinue2">
    <w:name w:val="List Continue 2"/>
    <w:basedOn w:val="Normal"/>
    <w:uiPriority w:val="99"/>
    <w:unhideWhenUsed/>
    <w:rsid w:val="008D6869"/>
    <w:pPr>
      <w:ind w:left="566"/>
      <w:contextualSpacing/>
    </w:pPr>
  </w:style>
  <w:style w:type="paragraph" w:customStyle="1" w:styleId="Tableau-ligne">
    <w:name w:val="Tableau-ligne"/>
    <w:basedOn w:val="Normal"/>
    <w:link w:val="Tableau-ligneCar1"/>
    <w:rsid w:val="00B57EDC"/>
    <w:pPr>
      <w:suppressLineNumbers/>
      <w:spacing w:before="20" w:after="20"/>
      <w:ind w:left="2" w:right="113"/>
      <w:jc w:val="left"/>
    </w:pPr>
    <w:rPr>
      <w:rFonts w:ascii="Arial Narrow" w:eastAsia="Times New Roman" w:hAnsi="Arial Narrow" w:cs="Times New Roman"/>
      <w:sz w:val="20"/>
      <w:szCs w:val="20"/>
      <w:lang w:val="x-none" w:eastAsia="x-none"/>
    </w:rPr>
  </w:style>
  <w:style w:type="character" w:customStyle="1" w:styleId="Tableau-ligneCar1">
    <w:name w:val="Tableau-ligne Car1"/>
    <w:link w:val="Tableau-ligne"/>
    <w:rsid w:val="00B57EDC"/>
    <w:rPr>
      <w:rFonts w:ascii="Arial Narrow" w:eastAsia="Times New Roman" w:hAnsi="Arial Narrow"/>
    </w:rPr>
  </w:style>
  <w:style w:type="paragraph" w:customStyle="1" w:styleId="Listenumrote">
    <w:name w:val="Liste numérotée"/>
    <w:basedOn w:val="Normal"/>
    <w:link w:val="ListenumroteCar"/>
    <w:qFormat/>
    <w:rsid w:val="00E31BC7"/>
    <w:pPr>
      <w:numPr>
        <w:numId w:val="39"/>
      </w:numPr>
    </w:pPr>
  </w:style>
  <w:style w:type="character" w:customStyle="1" w:styleId="ListenumroteCar">
    <w:name w:val="Liste numérotée Car"/>
    <w:basedOn w:val="Policepardfaut"/>
    <w:link w:val="Listenumrote"/>
    <w:rsid w:val="00E31BC7"/>
    <w:rPr>
      <w:rFonts w:eastAsia="Arial" w:cs="Calibri"/>
      <w:sz w:val="24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41FB7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31BC7"/>
    <w:pPr>
      <w:spacing w:after="120"/>
      <w:jc w:val="both"/>
    </w:pPr>
    <w:rPr>
      <w:rFonts w:eastAsia="Arial" w:cs="Calibr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5B1227"/>
    <w:pPr>
      <w:keepNext/>
      <w:keepLines/>
      <w:numPr>
        <w:numId w:val="34"/>
      </w:numPr>
      <w:pBdr>
        <w:bottom w:val="single" w:sz="12" w:space="2" w:color="88B4DC"/>
      </w:pBdr>
      <w:shd w:val="clear" w:color="404446" w:fill="auto"/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qFormat/>
    <w:rsid w:val="005B1227"/>
    <w:pPr>
      <w:keepNext/>
      <w:keepLines/>
      <w:numPr>
        <w:ilvl w:val="1"/>
        <w:numId w:val="34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5B1227"/>
    <w:pPr>
      <w:keepNext/>
      <w:keepLines/>
      <w:numPr>
        <w:ilvl w:val="2"/>
        <w:numId w:val="34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5B1227"/>
    <w:pPr>
      <w:keepNext/>
      <w:keepLines/>
      <w:numPr>
        <w:ilvl w:val="3"/>
        <w:numId w:val="34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700705"/>
    <w:pPr>
      <w:keepNext/>
      <w:keepLines/>
      <w:numPr>
        <w:ilvl w:val="4"/>
        <w:numId w:val="34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8321F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321F9"/>
    <w:pPr>
      <w:keepNext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321F9"/>
    <w:pPr>
      <w:keepNext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321F9"/>
    <w:pPr>
      <w:keepNext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marquecolonne">
    <w:name w:val="Remarque colonne"/>
    <w:autoRedefine/>
    <w:rsid w:val="007929BC"/>
    <w:rPr>
      <w:vanish/>
    </w:rPr>
  </w:style>
  <w:style w:type="character" w:customStyle="1" w:styleId="Titre1Car">
    <w:name w:val="Titre 1 Car"/>
    <w:link w:val="Titre1"/>
    <w:rsid w:val="005B1227"/>
    <w:rPr>
      <w:rFonts w:eastAsia="Arial"/>
      <w:b/>
      <w:bCs/>
      <w:smallCaps/>
      <w:color w:val="005AA2"/>
      <w:sz w:val="40"/>
      <w:szCs w:val="28"/>
      <w:shd w:val="clear" w:color="404446" w:fill="auto"/>
      <w:lang w:val="x-none" w:eastAsia="x-none"/>
    </w:rPr>
  </w:style>
  <w:style w:type="character" w:customStyle="1" w:styleId="Titre2Car">
    <w:name w:val="Titre 2 Car"/>
    <w:link w:val="Titre2"/>
    <w:uiPriority w:val="9"/>
    <w:rsid w:val="005B1227"/>
    <w:rPr>
      <w:rFonts w:eastAsia="Times New Roman"/>
      <w:b/>
      <w:bCs/>
      <w:color w:val="88B4DC"/>
      <w:sz w:val="32"/>
      <w:szCs w:val="26"/>
      <w:lang w:val="x-none" w:eastAsia="x-none"/>
    </w:rPr>
  </w:style>
  <w:style w:type="character" w:customStyle="1" w:styleId="Titre3Car">
    <w:name w:val="Titre 3 Car"/>
    <w:link w:val="Titre3"/>
    <w:rsid w:val="005B1227"/>
    <w:rPr>
      <w:rFonts w:eastAsia="Times New Roman"/>
      <w:b/>
      <w:bCs/>
      <w:color w:val="005AA2"/>
      <w:sz w:val="28"/>
      <w:lang w:val="x-none" w:eastAsia="x-none"/>
    </w:rPr>
  </w:style>
  <w:style w:type="character" w:customStyle="1" w:styleId="Titre4Car">
    <w:name w:val="Titre 4 Car"/>
    <w:link w:val="Titre4"/>
    <w:rsid w:val="005B1227"/>
    <w:rPr>
      <w:rFonts w:eastAsia="Times New Roman"/>
      <w:b/>
      <w:bCs/>
      <w:iCs/>
      <w:sz w:val="24"/>
      <w:lang w:val="x-none" w:eastAsia="x-none"/>
    </w:rPr>
  </w:style>
  <w:style w:type="character" w:customStyle="1" w:styleId="Titre5Car">
    <w:name w:val="Titre 5 Car"/>
    <w:link w:val="Titre5"/>
    <w:rsid w:val="00700705"/>
    <w:rPr>
      <w:rFonts w:eastAsia="Times New Roman"/>
      <w:i/>
      <w:color w:val="404446"/>
      <w:sz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2329CD"/>
    <w:pPr>
      <w:tabs>
        <w:tab w:val="center" w:pos="4536"/>
        <w:tab w:val="right" w:pos="9072"/>
      </w:tabs>
      <w:spacing w:after="0"/>
    </w:pPr>
    <w:rPr>
      <w:rFonts w:cs="Times New Roman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AB47BA"/>
    <w:rPr>
      <w:rFonts w:ascii="Calibri" w:eastAsia="Arial" w:hAnsi="Calibri" w:cs="Calibri"/>
      <w:sz w:val="24"/>
    </w:rPr>
  </w:style>
  <w:style w:type="table" w:customStyle="1" w:styleId="Trameclaire-Accent11">
    <w:name w:val="Trame claire - Accent 11"/>
    <w:basedOn w:val="TableauNormal"/>
    <w:uiPriority w:val="60"/>
    <w:locked/>
    <w:rsid w:val="002329CD"/>
    <w:pPr>
      <w:jc w:val="center"/>
    </w:pPr>
    <w:rPr>
      <w:color w:val="004379"/>
    </w:rPr>
    <w:tblPr>
      <w:tblStyleRowBandSize w:val="1"/>
      <w:tblStyleColBandSize w:val="1"/>
      <w:tblInd w:w="0" w:type="dxa"/>
      <w:tblBorders>
        <w:top w:val="single" w:sz="8" w:space="0" w:color="005AA2"/>
        <w:bottom w:val="single" w:sz="8" w:space="0" w:color="005A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</w:style>
  <w:style w:type="paragraph" w:customStyle="1" w:styleId="EncadrChapitre-Texte">
    <w:name w:val="Encadré Chapitre - Texte"/>
    <w:basedOn w:val="Normal"/>
    <w:link w:val="EncadrChapitre-TexteCar"/>
    <w:qFormat/>
    <w:rsid w:val="002329CD"/>
    <w:rPr>
      <w:rFonts w:cs="Times New Roman"/>
      <w:b/>
      <w:color w:val="005AA2"/>
      <w:sz w:val="28"/>
      <w:szCs w:val="20"/>
      <w:lang w:val="x-none" w:eastAsia="x-none"/>
    </w:rPr>
  </w:style>
  <w:style w:type="paragraph" w:customStyle="1" w:styleId="EncadrChapitre-Premireligne">
    <w:name w:val="Encadré Chapitre - Première ligne"/>
    <w:basedOn w:val="EncadrChapitre-Texte"/>
    <w:next w:val="EncadrChapitre-Texte"/>
    <w:link w:val="EncadrChapitre-PremireligneCar"/>
    <w:qFormat/>
    <w:rsid w:val="00075F4E"/>
    <w:rPr>
      <w:smallCaps/>
      <w:color w:val="D64B13"/>
      <w:sz w:val="36"/>
    </w:rPr>
  </w:style>
  <w:style w:type="paragraph" w:customStyle="1" w:styleId="EncadrChapitre-Puces">
    <w:name w:val="Encadré Chapitre- Puces"/>
    <w:basedOn w:val="EncadrChapitre-Texte"/>
    <w:link w:val="EncadrChapitre-PucesCar"/>
    <w:qFormat/>
    <w:rsid w:val="00726A56"/>
    <w:pPr>
      <w:numPr>
        <w:numId w:val="18"/>
      </w:numPr>
      <w:spacing w:after="0"/>
    </w:pPr>
  </w:style>
  <w:style w:type="table" w:customStyle="1" w:styleId="TableauSII">
    <w:name w:val="Tableau SII"/>
    <w:basedOn w:val="TableauNormal"/>
    <w:uiPriority w:val="99"/>
    <w:rsid w:val="0061200C"/>
    <w:pPr>
      <w:jc w:val="center"/>
    </w:pPr>
    <w:rPr>
      <w:color w:val="000000"/>
    </w:rPr>
    <w:tblPr>
      <w:tblStyleRowBandSize w:val="1"/>
      <w:tblStyleColBandSize w:val="1"/>
      <w:jc w:val="center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suppressAutoHyphens/>
        <w:wordWrap/>
        <w:contextualSpacing w:val="0"/>
        <w:mirrorIndents w:val="0"/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005AA2"/>
      </w:tcPr>
    </w:tblStylePr>
    <w:tblStylePr w:type="firstCol">
      <w:rPr>
        <w:b/>
      </w:rPr>
    </w:tblStylePr>
    <w:tblStylePr w:type="band1Horz">
      <w:tblPr/>
      <w:tcPr>
        <w:shd w:val="clear" w:color="auto" w:fill="BCD5EC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Tableau-gauche">
    <w:name w:val="Tableau - gauche"/>
    <w:basedOn w:val="Normal"/>
    <w:uiPriority w:val="99"/>
    <w:rsid w:val="002329CD"/>
    <w:pPr>
      <w:spacing w:after="0"/>
    </w:pPr>
  </w:style>
  <w:style w:type="paragraph" w:customStyle="1" w:styleId="Tableau-centr">
    <w:name w:val="Tableau - centré"/>
    <w:basedOn w:val="Normal"/>
    <w:uiPriority w:val="99"/>
    <w:rsid w:val="002329CD"/>
    <w:pPr>
      <w:spacing w:after="0"/>
      <w:jc w:val="center"/>
    </w:pPr>
  </w:style>
  <w:style w:type="paragraph" w:styleId="TM1">
    <w:name w:val="toc 1"/>
    <w:basedOn w:val="Normal"/>
    <w:next w:val="Normal"/>
    <w:uiPriority w:val="39"/>
    <w:qFormat/>
    <w:rsid w:val="004B2C99"/>
    <w:pPr>
      <w:shd w:val="clear" w:color="B9DFFF" w:fill="FFFFFF"/>
      <w:tabs>
        <w:tab w:val="left" w:leader="dot" w:pos="9214"/>
      </w:tabs>
      <w:spacing w:before="120" w:line="276" w:lineRule="auto"/>
    </w:pPr>
    <w:rPr>
      <w:b/>
      <w:noProof/>
      <w:color w:val="8D3589"/>
    </w:rPr>
  </w:style>
  <w:style w:type="paragraph" w:styleId="TM2">
    <w:name w:val="toc 2"/>
    <w:basedOn w:val="Normal"/>
    <w:next w:val="Normal"/>
    <w:autoRedefine/>
    <w:uiPriority w:val="39"/>
    <w:qFormat/>
    <w:rsid w:val="004B2C99"/>
    <w:pPr>
      <w:pBdr>
        <w:top w:val="single" w:sz="12" w:space="1" w:color="000000"/>
        <w:bottom w:val="single" w:sz="12" w:space="1" w:color="000000"/>
      </w:pBdr>
      <w:shd w:val="clear" w:color="auto" w:fill="BCD5EC"/>
      <w:tabs>
        <w:tab w:val="left" w:pos="660"/>
        <w:tab w:val="right" w:pos="9356"/>
      </w:tabs>
      <w:spacing w:line="276" w:lineRule="auto"/>
    </w:pPr>
    <w:rPr>
      <w:b/>
      <w:noProof/>
      <w:color w:val="000000"/>
    </w:rPr>
  </w:style>
  <w:style w:type="paragraph" w:styleId="TM3">
    <w:name w:val="toc 3"/>
    <w:basedOn w:val="Normal"/>
    <w:next w:val="Normal"/>
    <w:autoRedefine/>
    <w:uiPriority w:val="39"/>
    <w:qFormat/>
    <w:rsid w:val="002333C2"/>
    <w:pPr>
      <w:tabs>
        <w:tab w:val="left" w:pos="227"/>
        <w:tab w:val="right" w:leader="dot" w:pos="9356"/>
      </w:tabs>
      <w:spacing w:before="120"/>
      <w:jc w:val="left"/>
    </w:pPr>
    <w:rPr>
      <w:noProof/>
      <w:color w:val="005AA2"/>
      <w:sz w:val="28"/>
    </w:rPr>
  </w:style>
  <w:style w:type="paragraph" w:customStyle="1" w:styleId="Pagedetitre-Titredelaproposition">
    <w:name w:val="Page de titre - Titre de la proposition"/>
    <w:basedOn w:val="Normal"/>
    <w:qFormat/>
    <w:rsid w:val="0045388E"/>
    <w:rPr>
      <w:b/>
      <w:smallCaps/>
      <w:color w:val="005AA2"/>
      <w:sz w:val="72"/>
    </w:rPr>
  </w:style>
  <w:style w:type="paragraph" w:customStyle="1" w:styleId="Pieddepage-centr">
    <w:name w:val="Pied de page - centré"/>
    <w:basedOn w:val="Pieddepage"/>
    <w:link w:val="Pieddepage-centrCar"/>
    <w:rsid w:val="00CF250C"/>
  </w:style>
  <w:style w:type="paragraph" w:customStyle="1" w:styleId="Pieddepage-droite">
    <w:name w:val="Pied de page - droite"/>
    <w:basedOn w:val="Pieddepage-gauche"/>
    <w:link w:val="Pieddepage-droiteCar"/>
    <w:rsid w:val="00CF250C"/>
    <w:pPr>
      <w:jc w:val="right"/>
    </w:pPr>
    <w:rPr>
      <w:rFonts w:cs="Times New Roman"/>
      <w:b/>
      <w:bCs w:val="0"/>
      <w:lang w:val="x-none" w:eastAsia="x-none"/>
    </w:rPr>
  </w:style>
  <w:style w:type="paragraph" w:customStyle="1" w:styleId="Tableau-Entteniveau2">
    <w:name w:val="Tableau - En tête niveau 2"/>
    <w:basedOn w:val="Normal"/>
    <w:next w:val="Normal"/>
    <w:uiPriority w:val="99"/>
    <w:rsid w:val="002329CD"/>
    <w:pPr>
      <w:spacing w:after="0"/>
      <w:jc w:val="center"/>
    </w:pPr>
    <w:rPr>
      <w:b/>
    </w:rPr>
  </w:style>
  <w:style w:type="paragraph" w:customStyle="1" w:styleId="Pagedetitre-Nomclient">
    <w:name w:val="Page de titre - Nom client"/>
    <w:basedOn w:val="Pagedetitre-Titredelaproposition"/>
    <w:qFormat/>
    <w:rsid w:val="0045388E"/>
    <w:pPr>
      <w:jc w:val="right"/>
    </w:pPr>
    <w:rPr>
      <w:smallCaps w:val="0"/>
      <w:sz w:val="48"/>
    </w:rPr>
  </w:style>
  <w:style w:type="paragraph" w:customStyle="1" w:styleId="Privacy">
    <w:name w:val="Privacy"/>
    <w:basedOn w:val="Normal"/>
    <w:qFormat/>
    <w:rsid w:val="002329CD"/>
    <w:rPr>
      <w:i/>
      <w:color w:val="88B4DC"/>
      <w:sz w:val="32"/>
    </w:rPr>
  </w:style>
  <w:style w:type="paragraph" w:customStyle="1" w:styleId="Tableau-droite">
    <w:name w:val="Tableau - droite"/>
    <w:basedOn w:val="Normal"/>
    <w:uiPriority w:val="99"/>
    <w:rsid w:val="002329CD"/>
    <w:pPr>
      <w:spacing w:after="0"/>
      <w:jc w:val="right"/>
    </w:pPr>
    <w:rPr>
      <w:bCs/>
    </w:rPr>
  </w:style>
  <w:style w:type="paragraph" w:customStyle="1" w:styleId="Pagedetitre-Rfrence">
    <w:name w:val="Page de titre - Référence"/>
    <w:basedOn w:val="Pagedetitre-Titredelaproposition"/>
    <w:qFormat/>
    <w:rsid w:val="0045388E"/>
    <w:rPr>
      <w:smallCaps w:val="0"/>
      <w:sz w:val="36"/>
    </w:rPr>
  </w:style>
  <w:style w:type="paragraph" w:customStyle="1" w:styleId="Pagedetitre-Soustitre">
    <w:name w:val="Page de titre - Sous titre"/>
    <w:basedOn w:val="Pagedetitre-Titredelaproposition"/>
    <w:qFormat/>
    <w:rsid w:val="0045388E"/>
    <w:rPr>
      <w:i/>
      <w:sz w:val="52"/>
    </w:rPr>
  </w:style>
  <w:style w:type="paragraph" w:customStyle="1" w:styleId="Annexe-Titre1">
    <w:name w:val="Annexe - Titre 1"/>
    <w:basedOn w:val="Titre1"/>
    <w:next w:val="Normal"/>
    <w:qFormat/>
    <w:rsid w:val="008C6A67"/>
    <w:pPr>
      <w:numPr>
        <w:ilvl w:val="1"/>
        <w:numId w:val="12"/>
      </w:numPr>
    </w:pPr>
  </w:style>
  <w:style w:type="paragraph" w:customStyle="1" w:styleId="Titreintercalaire">
    <w:name w:val="Titre intercalaire"/>
    <w:basedOn w:val="Normal"/>
    <w:qFormat/>
    <w:rsid w:val="002329CD"/>
    <w:pPr>
      <w:spacing w:after="0"/>
      <w:ind w:right="-1"/>
      <w:jc w:val="right"/>
    </w:pPr>
    <w:rPr>
      <w:b/>
      <w:color w:val="005AA2"/>
      <w:sz w:val="68"/>
    </w:rPr>
  </w:style>
  <w:style w:type="paragraph" w:customStyle="1" w:styleId="Tabledesmatires">
    <w:name w:val="Table des matières"/>
    <w:link w:val="TabledesmatiresCar"/>
    <w:qFormat/>
    <w:rsid w:val="002329CD"/>
    <w:pPr>
      <w:pBdr>
        <w:bottom w:val="single" w:sz="12" w:space="1" w:color="88B4DC"/>
      </w:pBdr>
      <w:spacing w:after="840" w:line="276" w:lineRule="auto"/>
    </w:pPr>
    <w:rPr>
      <w:rFonts w:eastAsia="Arial"/>
      <w:b/>
      <w:noProof/>
      <w:color w:val="005AA2"/>
      <w:sz w:val="44"/>
      <w:szCs w:val="28"/>
    </w:rPr>
  </w:style>
  <w:style w:type="paragraph" w:customStyle="1" w:styleId="TitreChapitre">
    <w:name w:val="Titre Chapitre"/>
    <w:basedOn w:val="Titre"/>
    <w:link w:val="TitreChapitreCar"/>
    <w:qFormat/>
    <w:rsid w:val="002329CD"/>
    <w:pPr>
      <w:pageBreakBefore/>
      <w:pBdr>
        <w:bottom w:val="none" w:sz="0" w:space="0" w:color="auto"/>
      </w:pBdr>
      <w:spacing w:before="200"/>
      <w:ind w:right="-1133"/>
      <w:jc w:val="left"/>
    </w:pPr>
    <w:rPr>
      <w:b/>
      <w:i/>
      <w:noProof/>
      <w:color w:val="005AA2"/>
      <w:sz w:val="60"/>
      <w:szCs w:val="60"/>
      <w:lang w:eastAsia="fr-FR"/>
    </w:rPr>
  </w:style>
  <w:style w:type="character" w:customStyle="1" w:styleId="TabledesmatiresCar">
    <w:name w:val="Table des matières Car"/>
    <w:link w:val="Tabledesmatires"/>
    <w:rsid w:val="00AB47BA"/>
    <w:rPr>
      <w:rFonts w:eastAsia="Arial"/>
      <w:b/>
      <w:noProof/>
      <w:color w:val="005AA2"/>
      <w:sz w:val="44"/>
      <w:szCs w:val="28"/>
      <w:lang w:eastAsia="fr-FR" w:bidi="ar-SA"/>
    </w:rPr>
  </w:style>
  <w:style w:type="numbering" w:customStyle="1" w:styleId="ListeSIIencadrchapitre">
    <w:name w:val="Liste SII encadré chapitre"/>
    <w:uiPriority w:val="99"/>
    <w:rsid w:val="00726A56"/>
    <w:pPr>
      <w:numPr>
        <w:numId w:val="1"/>
      </w:numPr>
    </w:pPr>
  </w:style>
  <w:style w:type="character" w:customStyle="1" w:styleId="TitreChapitreCar">
    <w:name w:val="Titre Chapitre Car"/>
    <w:link w:val="TitreChapitre"/>
    <w:rsid w:val="00AB47BA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Puces">
    <w:name w:val="Puces"/>
    <w:basedOn w:val="Paragraphedeliste"/>
    <w:link w:val="PucesCar"/>
    <w:qFormat/>
    <w:rsid w:val="00ED60D5"/>
    <w:pPr>
      <w:numPr>
        <w:numId w:val="8"/>
      </w:numPr>
      <w:spacing w:after="0" w:line="276" w:lineRule="auto"/>
    </w:pPr>
    <w:rPr>
      <w:rFonts w:cs="Times New Roman"/>
      <w:szCs w:val="20"/>
      <w:lang w:val="x-none" w:eastAsia="x-none"/>
    </w:rPr>
  </w:style>
  <w:style w:type="paragraph" w:customStyle="1" w:styleId="Puce2">
    <w:name w:val="Puce 2"/>
    <w:basedOn w:val="Paragraphedeliste"/>
    <w:link w:val="Puce2Car"/>
    <w:rsid w:val="00FB1A99"/>
    <w:pPr>
      <w:spacing w:before="240" w:after="240"/>
      <w:ind w:left="0"/>
    </w:pPr>
    <w:rPr>
      <w:rFonts w:cs="Times New Roman"/>
      <w:szCs w:val="20"/>
      <w:lang w:val="x-none" w:eastAsia="x-none"/>
    </w:rPr>
  </w:style>
  <w:style w:type="character" w:customStyle="1" w:styleId="PucesCar">
    <w:name w:val="Puces Car"/>
    <w:link w:val="Puces"/>
    <w:rsid w:val="00ED60D5"/>
    <w:rPr>
      <w:rFonts w:ascii="Calibri" w:eastAsia="Arial" w:hAnsi="Calibri" w:cs="Calibri"/>
      <w:sz w:val="24"/>
    </w:rPr>
  </w:style>
  <w:style w:type="paragraph" w:customStyle="1" w:styleId="Puce3">
    <w:name w:val="Puce 3"/>
    <w:basedOn w:val="Puce2"/>
    <w:link w:val="Puce3Car"/>
    <w:rsid w:val="00FB1A99"/>
    <w:pPr>
      <w:numPr>
        <w:ilvl w:val="2"/>
      </w:numPr>
    </w:pPr>
  </w:style>
  <w:style w:type="character" w:customStyle="1" w:styleId="Puce2Car">
    <w:name w:val="Puce 2 Car"/>
    <w:link w:val="Puce2"/>
    <w:rsid w:val="00FB1A99"/>
    <w:rPr>
      <w:rFonts w:ascii="Calibri" w:eastAsia="Arial" w:hAnsi="Calibri" w:cs="Calibri"/>
      <w:sz w:val="24"/>
    </w:rPr>
  </w:style>
  <w:style w:type="paragraph" w:styleId="TM4">
    <w:name w:val="toc 4"/>
    <w:basedOn w:val="Normal"/>
    <w:next w:val="Normal"/>
    <w:autoRedefine/>
    <w:uiPriority w:val="39"/>
    <w:qFormat/>
    <w:rsid w:val="002329CD"/>
    <w:pPr>
      <w:tabs>
        <w:tab w:val="left" w:pos="426"/>
        <w:tab w:val="right" w:leader="dot" w:pos="9356"/>
      </w:tabs>
      <w:spacing w:before="120"/>
      <w:jc w:val="left"/>
    </w:pPr>
    <w:rPr>
      <w:noProof/>
    </w:rPr>
  </w:style>
  <w:style w:type="character" w:customStyle="1" w:styleId="Puce3Car">
    <w:name w:val="Puce 3 Car"/>
    <w:link w:val="Puce3"/>
    <w:rsid w:val="00FB1A99"/>
    <w:rPr>
      <w:rFonts w:ascii="Calibri" w:eastAsia="Arial" w:hAnsi="Calibri" w:cs="Calibri"/>
      <w:sz w:val="24"/>
    </w:rPr>
  </w:style>
  <w:style w:type="paragraph" w:styleId="TM5">
    <w:name w:val="toc 5"/>
    <w:basedOn w:val="Normal"/>
    <w:next w:val="Normal"/>
    <w:autoRedefine/>
    <w:uiPriority w:val="39"/>
    <w:qFormat/>
    <w:rsid w:val="002329CD"/>
    <w:pPr>
      <w:tabs>
        <w:tab w:val="left" w:pos="624"/>
        <w:tab w:val="right" w:leader="dot" w:pos="9356"/>
      </w:tabs>
      <w:spacing w:before="120"/>
      <w:jc w:val="left"/>
    </w:pPr>
    <w:rPr>
      <w:noProof/>
    </w:rPr>
  </w:style>
  <w:style w:type="paragraph" w:styleId="TM6">
    <w:name w:val="toc 6"/>
    <w:basedOn w:val="Normal"/>
    <w:next w:val="Normal"/>
    <w:autoRedefine/>
    <w:uiPriority w:val="39"/>
    <w:qFormat/>
    <w:rsid w:val="002329CD"/>
    <w:pPr>
      <w:tabs>
        <w:tab w:val="left" w:pos="794"/>
        <w:tab w:val="right" w:leader="dot" w:pos="9356"/>
      </w:tabs>
      <w:spacing w:before="120"/>
      <w:jc w:val="left"/>
    </w:pPr>
  </w:style>
  <w:style w:type="paragraph" w:styleId="TM7">
    <w:name w:val="toc 7"/>
    <w:basedOn w:val="Normal"/>
    <w:next w:val="Normal"/>
    <w:autoRedefine/>
    <w:uiPriority w:val="39"/>
    <w:qFormat/>
    <w:rsid w:val="004B2C99"/>
    <w:pPr>
      <w:tabs>
        <w:tab w:val="left" w:pos="1021"/>
        <w:tab w:val="right" w:leader="dot" w:pos="9356"/>
      </w:tabs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CF250C"/>
    <w:pPr>
      <w:tabs>
        <w:tab w:val="center" w:pos="4536"/>
        <w:tab w:val="right" w:pos="9072"/>
      </w:tabs>
      <w:spacing w:after="0"/>
      <w:jc w:val="center"/>
    </w:pPr>
    <w:rPr>
      <w:rFonts w:cs="Times New Roman"/>
      <w:i/>
      <w:color w:val="FFFFFF"/>
      <w:sz w:val="18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CF250C"/>
    <w:rPr>
      <w:rFonts w:ascii="Calibri" w:eastAsia="Arial" w:hAnsi="Calibri" w:cs="Calibri"/>
      <w:i/>
      <w:color w:val="FFFFFF"/>
      <w:sz w:val="18"/>
    </w:rPr>
  </w:style>
  <w:style w:type="paragraph" w:styleId="Titre">
    <w:name w:val="Title"/>
    <w:basedOn w:val="Normal"/>
    <w:next w:val="Normal"/>
    <w:link w:val="TitreCar"/>
    <w:uiPriority w:val="99"/>
    <w:qFormat/>
    <w:rsid w:val="002329CD"/>
    <w:pPr>
      <w:pBdr>
        <w:bottom w:val="single" w:sz="8" w:space="4" w:color="005AA2"/>
      </w:pBdr>
      <w:spacing w:after="300"/>
      <w:contextualSpacing/>
    </w:pPr>
    <w:rPr>
      <w:rFonts w:eastAsia="Times New Roman" w:cs="Times New Roman"/>
      <w:color w:val="004379"/>
      <w:spacing w:val="5"/>
      <w:kern w:val="28"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99"/>
    <w:rsid w:val="00AB47BA"/>
    <w:rPr>
      <w:rFonts w:ascii="Calibri" w:eastAsia="Times New Roman" w:hAnsi="Calibri" w:cs="Times New Roman"/>
      <w:color w:val="004379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32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CD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B47BA"/>
    <w:rPr>
      <w:rFonts w:ascii="Tahoma" w:eastAsia="Arial" w:hAnsi="Tahoma" w:cs="Tahoma"/>
      <w:sz w:val="16"/>
      <w:szCs w:val="16"/>
    </w:rPr>
  </w:style>
  <w:style w:type="numbering" w:customStyle="1" w:styleId="TitresSII">
    <w:name w:val="Titres SII"/>
    <w:uiPriority w:val="99"/>
    <w:rsid w:val="007F0C3A"/>
    <w:pPr>
      <w:numPr>
        <w:numId w:val="2"/>
      </w:numPr>
    </w:pPr>
  </w:style>
  <w:style w:type="numbering" w:customStyle="1" w:styleId="ListeSII">
    <w:name w:val="Liste SII"/>
    <w:uiPriority w:val="99"/>
    <w:rsid w:val="00726A56"/>
    <w:pPr>
      <w:numPr>
        <w:numId w:val="3"/>
      </w:numPr>
    </w:pPr>
  </w:style>
  <w:style w:type="table" w:styleId="Grilledutableau">
    <w:name w:val="Table Grid"/>
    <w:basedOn w:val="TableauNormal"/>
    <w:uiPriority w:val="59"/>
    <w:rsid w:val="00A46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right">
    <w:name w:val="Copyright"/>
    <w:basedOn w:val="Pieddepage-droite"/>
    <w:link w:val="CopyrightCar"/>
    <w:qFormat/>
    <w:rsid w:val="00A46B87"/>
    <w:rPr>
      <w:b w:val="0"/>
      <w:i/>
      <w:color w:val="80888C"/>
      <w:sz w:val="19"/>
      <w:szCs w:val="19"/>
    </w:rPr>
  </w:style>
  <w:style w:type="paragraph" w:customStyle="1" w:styleId="Pieddepagestandard">
    <w:name w:val="Pied de page standard"/>
    <w:basedOn w:val="Pieddepage-centr"/>
    <w:link w:val="PieddepagestandardCar"/>
    <w:rsid w:val="0058140D"/>
    <w:rPr>
      <w:color w:val="80888C"/>
      <w:sz w:val="20"/>
    </w:rPr>
  </w:style>
  <w:style w:type="character" w:customStyle="1" w:styleId="Pieddepage-droiteCar">
    <w:name w:val="Pied de page - droite Car"/>
    <w:link w:val="Pieddepage-droite"/>
    <w:rsid w:val="00CF250C"/>
    <w:rPr>
      <w:rFonts w:ascii="Calibri" w:eastAsia="Arial" w:hAnsi="Calibri" w:cs="Calibri"/>
      <w:b/>
      <w:color w:val="FFFFFF"/>
    </w:rPr>
  </w:style>
  <w:style w:type="character" w:customStyle="1" w:styleId="CopyrightCar">
    <w:name w:val="Copyright Car"/>
    <w:link w:val="Copyright"/>
    <w:rsid w:val="00A46B87"/>
    <w:rPr>
      <w:rFonts w:ascii="Calibri" w:eastAsia="Arial" w:hAnsi="Calibri" w:cs="Calibri"/>
      <w:b w:val="0"/>
      <w:bCs w:val="0"/>
      <w:i/>
      <w:color w:val="80888C"/>
      <w:sz w:val="19"/>
      <w:szCs w:val="19"/>
    </w:rPr>
  </w:style>
  <w:style w:type="paragraph" w:customStyle="1" w:styleId="Annexe-Titre">
    <w:name w:val="Annexe - Titre"/>
    <w:basedOn w:val="TitreChapitre"/>
    <w:link w:val="Annexe-TitreCar"/>
    <w:qFormat/>
    <w:rsid w:val="008C6A67"/>
    <w:pPr>
      <w:pageBreakBefore w:val="0"/>
      <w:numPr>
        <w:numId w:val="12"/>
      </w:numPr>
      <w:ind w:right="0"/>
    </w:pPr>
  </w:style>
  <w:style w:type="character" w:customStyle="1" w:styleId="Pieddepage-centrCar">
    <w:name w:val="Pied de page - centré Car"/>
    <w:link w:val="Pieddepage-centr"/>
    <w:rsid w:val="00CF250C"/>
    <w:rPr>
      <w:rFonts w:ascii="Calibri" w:eastAsia="Arial" w:hAnsi="Calibri" w:cs="Calibri"/>
      <w:i/>
      <w:color w:val="FFFFFF"/>
      <w:sz w:val="18"/>
    </w:rPr>
  </w:style>
  <w:style w:type="character" w:customStyle="1" w:styleId="PieddepagestandardCar">
    <w:name w:val="Pied de page standard Car"/>
    <w:link w:val="Pieddepagestandard"/>
    <w:rsid w:val="0058140D"/>
    <w:rPr>
      <w:rFonts w:ascii="Calibri" w:eastAsia="Arial" w:hAnsi="Calibri" w:cs="Calibri"/>
      <w:bCs w:val="0"/>
      <w:i/>
      <w:color w:val="80888C"/>
      <w:sz w:val="20"/>
    </w:rPr>
  </w:style>
  <w:style w:type="paragraph" w:customStyle="1" w:styleId="Annexe-Titre2">
    <w:name w:val="Annexe - Titre 2"/>
    <w:basedOn w:val="Titre2"/>
    <w:link w:val="Annexe-Titre2Car"/>
    <w:qFormat/>
    <w:rsid w:val="008C6A67"/>
    <w:pPr>
      <w:numPr>
        <w:ilvl w:val="2"/>
        <w:numId w:val="12"/>
      </w:numPr>
    </w:pPr>
  </w:style>
  <w:style w:type="character" w:customStyle="1" w:styleId="Annexe-TitreCar">
    <w:name w:val="Annexe - Titre Car"/>
    <w:link w:val="Annexe-Titre"/>
    <w:rsid w:val="008C6A67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Annexe-Titre3">
    <w:name w:val="Annexe - Titre 3"/>
    <w:basedOn w:val="Titre3"/>
    <w:link w:val="Annexe-Titre3Car"/>
    <w:qFormat/>
    <w:rsid w:val="008C6A67"/>
    <w:pPr>
      <w:numPr>
        <w:ilvl w:val="3"/>
        <w:numId w:val="12"/>
      </w:numPr>
    </w:pPr>
  </w:style>
  <w:style w:type="character" w:customStyle="1" w:styleId="Annexe-Titre2Car">
    <w:name w:val="Annexe - Titre 2 Car"/>
    <w:link w:val="Annexe-Titre2"/>
    <w:rsid w:val="008C6A67"/>
    <w:rPr>
      <w:rFonts w:ascii="Calibri" w:eastAsia="Times New Roman" w:hAnsi="Calibri" w:cs="Calibri"/>
      <w:b/>
      <w:bCs/>
      <w:color w:val="88B4DC"/>
      <w:sz w:val="32"/>
      <w:szCs w:val="26"/>
    </w:rPr>
  </w:style>
  <w:style w:type="paragraph" w:customStyle="1" w:styleId="Annexe-Titre4">
    <w:name w:val="Annexe - Titre 4"/>
    <w:basedOn w:val="Titre4"/>
    <w:link w:val="Annexe-Titre4Car"/>
    <w:qFormat/>
    <w:rsid w:val="008C6A67"/>
    <w:pPr>
      <w:numPr>
        <w:ilvl w:val="4"/>
        <w:numId w:val="12"/>
      </w:numPr>
    </w:pPr>
  </w:style>
  <w:style w:type="character" w:customStyle="1" w:styleId="Annexe-Titre3Car">
    <w:name w:val="Annexe - Titre 3 Car"/>
    <w:link w:val="Annexe-Titre3"/>
    <w:rsid w:val="008C6A67"/>
    <w:rPr>
      <w:rFonts w:ascii="Calibri" w:eastAsia="Times New Roman" w:hAnsi="Calibri" w:cs="Calibri"/>
      <w:b/>
      <w:bCs/>
      <w:color w:val="005AA2"/>
      <w:sz w:val="28"/>
    </w:rPr>
  </w:style>
  <w:style w:type="paragraph" w:customStyle="1" w:styleId="Annexe-Titre5">
    <w:name w:val="Annexe - Titre 5"/>
    <w:basedOn w:val="Titre5"/>
    <w:link w:val="Annexe-Titre5Car"/>
    <w:qFormat/>
    <w:rsid w:val="008C6A67"/>
    <w:pPr>
      <w:numPr>
        <w:ilvl w:val="5"/>
        <w:numId w:val="12"/>
      </w:numPr>
    </w:pPr>
    <w:rPr>
      <w:color w:val="80888C"/>
    </w:rPr>
  </w:style>
  <w:style w:type="character" w:customStyle="1" w:styleId="Annexe-Titre4Car">
    <w:name w:val="Annexe - Titre 4 Car"/>
    <w:link w:val="Annexe-Titre4"/>
    <w:rsid w:val="008C6A67"/>
    <w:rPr>
      <w:rFonts w:ascii="Calibri" w:eastAsia="Times New Roman" w:hAnsi="Calibri" w:cs="Times New Roman"/>
      <w:b/>
      <w:bCs/>
      <w:iCs/>
      <w:sz w:val="24"/>
    </w:rPr>
  </w:style>
  <w:style w:type="numbering" w:customStyle="1" w:styleId="AnnexesSII">
    <w:name w:val="Annexes SII"/>
    <w:uiPriority w:val="99"/>
    <w:rsid w:val="008C6A67"/>
    <w:pPr>
      <w:numPr>
        <w:numId w:val="5"/>
      </w:numPr>
    </w:pPr>
  </w:style>
  <w:style w:type="character" w:customStyle="1" w:styleId="Annexe-Titre5Car">
    <w:name w:val="Annexe - Titre 5 Car"/>
    <w:link w:val="Annexe-Titre5"/>
    <w:rsid w:val="008C6A67"/>
    <w:rPr>
      <w:rFonts w:ascii="Calibri" w:eastAsia="Times New Roman" w:hAnsi="Calibri" w:cs="Times New Roman"/>
      <w:i/>
      <w:color w:val="80888C"/>
      <w:sz w:val="24"/>
    </w:rPr>
  </w:style>
  <w:style w:type="paragraph" w:customStyle="1" w:styleId="Synthse-texte">
    <w:name w:val="Synthèse - texte"/>
    <w:basedOn w:val="Normal"/>
    <w:link w:val="Synthse-texteCar"/>
    <w:qFormat/>
    <w:rsid w:val="005F5733"/>
    <w:pPr>
      <w:spacing w:after="0" w:line="276" w:lineRule="auto"/>
      <w:ind w:right="-992"/>
    </w:pPr>
    <w:rPr>
      <w:rFonts w:eastAsia="Calibri" w:cs="Times New Roman"/>
      <w:color w:val="005AA2"/>
      <w:szCs w:val="20"/>
      <w:lang w:val="x-none" w:eastAsia="x-none"/>
    </w:rPr>
  </w:style>
  <w:style w:type="paragraph" w:customStyle="1" w:styleId="Synthse-Puces">
    <w:name w:val="Synthèse - Puces"/>
    <w:basedOn w:val="Synthse-texte"/>
    <w:qFormat/>
    <w:rsid w:val="00AC7A5F"/>
    <w:pPr>
      <w:numPr>
        <w:numId w:val="22"/>
      </w:numPr>
      <w:spacing w:line="240" w:lineRule="auto"/>
    </w:pPr>
  </w:style>
  <w:style w:type="numbering" w:customStyle="1" w:styleId="ListeSIISynthse">
    <w:name w:val="Liste SII Synthèse"/>
    <w:uiPriority w:val="99"/>
    <w:rsid w:val="009B0B0F"/>
    <w:pPr>
      <w:numPr>
        <w:numId w:val="10"/>
      </w:numPr>
    </w:pPr>
  </w:style>
  <w:style w:type="character" w:styleId="Lienhypertexte">
    <w:name w:val="Hyperlink"/>
    <w:uiPriority w:val="99"/>
    <w:qFormat/>
    <w:rsid w:val="00294203"/>
    <w:rPr>
      <w:color w:val="005AA2"/>
      <w:u w:val="single"/>
    </w:rPr>
  </w:style>
  <w:style w:type="paragraph" w:customStyle="1" w:styleId="Cartedevisite-Nom">
    <w:name w:val="Carte de visite - Nom"/>
    <w:basedOn w:val="Normal"/>
    <w:link w:val="Cartedevisite-NomCar"/>
    <w:qFormat/>
    <w:rsid w:val="00294203"/>
    <w:pPr>
      <w:spacing w:after="0"/>
      <w:jc w:val="center"/>
    </w:pPr>
    <w:rPr>
      <w:rFonts w:cs="Times New Roman"/>
      <w:b/>
      <w:color w:val="005AA2"/>
      <w:szCs w:val="20"/>
      <w:lang w:val="x-none" w:eastAsia="x-none"/>
    </w:rPr>
  </w:style>
  <w:style w:type="paragraph" w:customStyle="1" w:styleId="Cartedevisite-Titre">
    <w:name w:val="Carte de visite - Titre"/>
    <w:basedOn w:val="Normal"/>
    <w:link w:val="Cartedevisite-TitreCar"/>
    <w:qFormat/>
    <w:rsid w:val="00294203"/>
    <w:pPr>
      <w:spacing w:after="0"/>
      <w:jc w:val="center"/>
    </w:pPr>
    <w:rPr>
      <w:rFonts w:cs="Times New Roman"/>
      <w:b/>
      <w:color w:val="005AA2"/>
      <w:sz w:val="20"/>
      <w:szCs w:val="20"/>
      <w:lang w:val="x-none" w:eastAsia="x-none"/>
    </w:rPr>
  </w:style>
  <w:style w:type="character" w:customStyle="1" w:styleId="Cartedevisite-NomCar">
    <w:name w:val="Carte de visite - Nom Car"/>
    <w:link w:val="Cartedevisite-Nom"/>
    <w:rsid w:val="00294203"/>
    <w:rPr>
      <w:rFonts w:ascii="Calibri" w:eastAsia="Arial" w:hAnsi="Calibri" w:cs="Calibri"/>
      <w:b/>
      <w:color w:val="005AA2"/>
      <w:sz w:val="24"/>
    </w:rPr>
  </w:style>
  <w:style w:type="paragraph" w:customStyle="1" w:styleId="Cartedevisite-coordonnes">
    <w:name w:val="Carte de visite - coordonnées"/>
    <w:basedOn w:val="Normal"/>
    <w:link w:val="Cartedevisite-coordonnesCar"/>
    <w:qFormat/>
    <w:rsid w:val="00294203"/>
    <w:pPr>
      <w:spacing w:after="0"/>
      <w:jc w:val="center"/>
    </w:pPr>
    <w:rPr>
      <w:rFonts w:cs="Times New Roman"/>
      <w:color w:val="005AA2"/>
      <w:sz w:val="20"/>
      <w:szCs w:val="20"/>
      <w:lang w:val="x-none" w:eastAsia="x-none"/>
    </w:rPr>
  </w:style>
  <w:style w:type="character" w:customStyle="1" w:styleId="Cartedevisite-TitreCar">
    <w:name w:val="Carte de visite - Titre Car"/>
    <w:link w:val="Cartedevisite-Titre"/>
    <w:rsid w:val="00294203"/>
    <w:rPr>
      <w:rFonts w:ascii="Calibri" w:eastAsia="Arial" w:hAnsi="Calibri" w:cs="Calibri"/>
      <w:b/>
      <w:color w:val="005AA2"/>
    </w:rPr>
  </w:style>
  <w:style w:type="paragraph" w:customStyle="1" w:styleId="EncadrNonChapitre-Premireligne">
    <w:name w:val="Encadré Non Chapitre - Première ligne"/>
    <w:basedOn w:val="EncadrChapitre-Premireligne"/>
    <w:link w:val="EncadrNonChapitre-PremireligneCar"/>
    <w:qFormat/>
    <w:rsid w:val="005F5733"/>
    <w:rPr>
      <w:smallCaps w:val="0"/>
      <w:color w:val="005AA2"/>
      <w:sz w:val="28"/>
      <w:u w:val="single"/>
    </w:rPr>
  </w:style>
  <w:style w:type="character" w:customStyle="1" w:styleId="Cartedevisite-coordonnesCar">
    <w:name w:val="Carte de visite - coordonnées Car"/>
    <w:link w:val="Cartedevisite-coordonnes"/>
    <w:rsid w:val="00294203"/>
    <w:rPr>
      <w:rFonts w:ascii="Calibri" w:eastAsia="Arial" w:hAnsi="Calibri" w:cs="Calibri"/>
      <w:color w:val="005AA2"/>
    </w:rPr>
  </w:style>
  <w:style w:type="paragraph" w:customStyle="1" w:styleId="EncadrNonChapitre-Puces">
    <w:name w:val="Encadré Non Chapitre - Puces"/>
    <w:basedOn w:val="EncadrChapitre-Puces"/>
    <w:link w:val="EncadrNonChapitre-PucesCar"/>
    <w:qFormat/>
    <w:rsid w:val="005F5733"/>
  </w:style>
  <w:style w:type="character" w:customStyle="1" w:styleId="EncadrChapitre-TexteCar">
    <w:name w:val="Encadré Chapitre - Texte Car"/>
    <w:link w:val="EncadrChapitre-Texte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Chapitre-PremireligneCar">
    <w:name w:val="Encadré Chapitre - Première ligne Car"/>
    <w:link w:val="EncadrChapitre-Premireligne"/>
    <w:rsid w:val="00075F4E"/>
    <w:rPr>
      <w:rFonts w:ascii="Calibri" w:eastAsia="Arial" w:hAnsi="Calibri" w:cs="Calibri"/>
      <w:b/>
      <w:smallCaps/>
      <w:color w:val="D64B13"/>
      <w:sz w:val="36"/>
    </w:rPr>
  </w:style>
  <w:style w:type="character" w:customStyle="1" w:styleId="EncadrNonChapitre-PremireligneCar">
    <w:name w:val="Encadré Non Chapitre - Première ligne Car"/>
    <w:link w:val="EncadrNonChapitre-Premireligne"/>
    <w:rsid w:val="005F5733"/>
    <w:rPr>
      <w:rFonts w:ascii="Calibri" w:eastAsia="Arial" w:hAnsi="Calibri" w:cs="Calibri"/>
      <w:b/>
      <w:smallCaps w:val="0"/>
      <w:color w:val="005AA2"/>
      <w:sz w:val="28"/>
      <w:u w:val="single"/>
    </w:rPr>
  </w:style>
  <w:style w:type="paragraph" w:customStyle="1" w:styleId="EncadrNonChapitre-Texte">
    <w:name w:val="Encadré Non Chapitre - Texte"/>
    <w:basedOn w:val="EncadrChapitre-Texte"/>
    <w:link w:val="EncadrNonChapitre-TexteCar"/>
    <w:qFormat/>
    <w:rsid w:val="00075F4E"/>
    <w:rPr>
      <w:sz w:val="24"/>
    </w:rPr>
  </w:style>
  <w:style w:type="character" w:customStyle="1" w:styleId="EncadrChapitre-PucesCar">
    <w:name w:val="Encadré Chapitre- Puces Car"/>
    <w:link w:val="EncadrChapitre-Puces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NonChapitre-PucesCar">
    <w:name w:val="Encadré Non Chapitre - Puces Car"/>
    <w:link w:val="EncadrNonChapitre-Puces"/>
    <w:rsid w:val="005F5733"/>
    <w:rPr>
      <w:rFonts w:ascii="Calibri" w:eastAsia="Arial" w:hAnsi="Calibri" w:cs="Calibri"/>
      <w:b/>
      <w:color w:val="005AA2"/>
      <w:sz w:val="28"/>
    </w:rPr>
  </w:style>
  <w:style w:type="paragraph" w:customStyle="1" w:styleId="NormalCentr">
    <w:name w:val="Normal Centré"/>
    <w:basedOn w:val="Normal"/>
    <w:link w:val="NormalCentrCar"/>
    <w:qFormat/>
    <w:rsid w:val="00075F4E"/>
    <w:pPr>
      <w:jc w:val="center"/>
    </w:pPr>
    <w:rPr>
      <w:rFonts w:cs="Times New Roman"/>
      <w:szCs w:val="20"/>
      <w:lang w:val="x-none" w:eastAsia="x-none"/>
    </w:rPr>
  </w:style>
  <w:style w:type="character" w:customStyle="1" w:styleId="EncadrNonChapitre-TexteCar">
    <w:name w:val="Encadré Non Chapitre - Texte Car"/>
    <w:link w:val="EncadrNonChapitre-Texte"/>
    <w:rsid w:val="00075F4E"/>
    <w:rPr>
      <w:rFonts w:ascii="Calibri" w:eastAsia="Arial" w:hAnsi="Calibri" w:cs="Calibri"/>
      <w:b/>
      <w:color w:val="005AA2"/>
      <w:sz w:val="24"/>
    </w:rPr>
  </w:style>
  <w:style w:type="character" w:customStyle="1" w:styleId="NormalCentrCar">
    <w:name w:val="Normal Centré Car"/>
    <w:link w:val="NormalCentr"/>
    <w:rsid w:val="00075F4E"/>
    <w:rPr>
      <w:rFonts w:ascii="Calibri" w:eastAsia="Arial" w:hAnsi="Calibri" w:cs="Calibri"/>
      <w:sz w:val="24"/>
    </w:rPr>
  </w:style>
  <w:style w:type="paragraph" w:customStyle="1" w:styleId="Synthse-Titre">
    <w:name w:val="Synthèse - Titre"/>
    <w:basedOn w:val="Synthse-texte"/>
    <w:link w:val="Synthse-TitreCar"/>
    <w:qFormat/>
    <w:rsid w:val="003912F9"/>
    <w:pPr>
      <w:pBdr>
        <w:bottom w:val="single" w:sz="18" w:space="5" w:color="8D3589"/>
      </w:pBdr>
      <w:spacing w:line="240" w:lineRule="auto"/>
    </w:pPr>
    <w:rPr>
      <w:b/>
      <w:color w:val="8D3589"/>
      <w:sz w:val="36"/>
    </w:rPr>
  </w:style>
  <w:style w:type="paragraph" w:customStyle="1" w:styleId="Gras">
    <w:name w:val="Gras"/>
    <w:basedOn w:val="Normal"/>
    <w:link w:val="GrasCar"/>
    <w:qFormat/>
    <w:rsid w:val="00B513DF"/>
    <w:rPr>
      <w:rFonts w:cs="Times New Roman"/>
      <w:b/>
      <w:szCs w:val="20"/>
      <w:lang w:val="x-none" w:eastAsia="x-none"/>
    </w:rPr>
  </w:style>
  <w:style w:type="character" w:customStyle="1" w:styleId="Synthse-texteCar">
    <w:name w:val="Synthèse - texte Car"/>
    <w:link w:val="Synthse-texte"/>
    <w:rsid w:val="005F5733"/>
    <w:rPr>
      <w:rFonts w:cs="Calibri"/>
      <w:color w:val="005AA2"/>
      <w:sz w:val="24"/>
    </w:rPr>
  </w:style>
  <w:style w:type="character" w:customStyle="1" w:styleId="Synthse-TitreCar">
    <w:name w:val="Synthèse - Titre Car"/>
    <w:link w:val="Synthse-Titre"/>
    <w:rsid w:val="003912F9"/>
    <w:rPr>
      <w:rFonts w:cs="Calibri"/>
      <w:b/>
      <w:color w:val="8D3589"/>
      <w:sz w:val="36"/>
    </w:rPr>
  </w:style>
  <w:style w:type="paragraph" w:customStyle="1" w:styleId="Italique">
    <w:name w:val="Italique"/>
    <w:basedOn w:val="Normal"/>
    <w:link w:val="ItaliqueCar"/>
    <w:qFormat/>
    <w:rsid w:val="00B513DF"/>
    <w:rPr>
      <w:rFonts w:cs="Times New Roman"/>
      <w:i/>
      <w:szCs w:val="20"/>
      <w:lang w:val="x-none" w:eastAsia="x-none"/>
    </w:rPr>
  </w:style>
  <w:style w:type="character" w:customStyle="1" w:styleId="GrasCar">
    <w:name w:val="Gras Car"/>
    <w:link w:val="Gras"/>
    <w:rsid w:val="00B513DF"/>
    <w:rPr>
      <w:rFonts w:ascii="Calibri" w:eastAsia="Arial" w:hAnsi="Calibri" w:cs="Calibri"/>
      <w:b/>
      <w:sz w:val="24"/>
    </w:rPr>
  </w:style>
  <w:style w:type="character" w:customStyle="1" w:styleId="ItaliqueCar">
    <w:name w:val="Italique Car"/>
    <w:link w:val="Italique"/>
    <w:rsid w:val="00B513DF"/>
    <w:rPr>
      <w:rFonts w:ascii="Calibri" w:eastAsia="Arial" w:hAnsi="Calibri" w:cs="Calibri"/>
      <w:i/>
      <w:sz w:val="24"/>
    </w:rPr>
  </w:style>
  <w:style w:type="numbering" w:customStyle="1" w:styleId="ListeSIISynthse1">
    <w:name w:val="Liste SII Synthèse1"/>
    <w:next w:val="ListeSIISynthse"/>
    <w:uiPriority w:val="99"/>
    <w:rsid w:val="009B0B0F"/>
  </w:style>
  <w:style w:type="paragraph" w:customStyle="1" w:styleId="Pieddepage-gauche">
    <w:name w:val="Pied de page - gauche"/>
    <w:link w:val="Pieddepage-gaucheCar"/>
    <w:rsid w:val="004223C6"/>
    <w:rPr>
      <w:rFonts w:eastAsia="Arial" w:cs="Calibri"/>
      <w:bCs/>
      <w:color w:val="FFFFFF"/>
    </w:rPr>
  </w:style>
  <w:style w:type="paragraph" w:customStyle="1" w:styleId="Pieddepage-Coordonnes">
    <w:name w:val="Pied de page - Coordonnées"/>
    <w:link w:val="Pieddepage-CoordonnesCar"/>
    <w:rsid w:val="008321F9"/>
    <w:rPr>
      <w:rFonts w:eastAsia="Arial" w:cs="Calibri"/>
      <w:bCs/>
      <w:color w:val="FFFFFF"/>
    </w:rPr>
  </w:style>
  <w:style w:type="character" w:customStyle="1" w:styleId="Pieddepage-gaucheCar">
    <w:name w:val="Pied de page - gauche Car"/>
    <w:link w:val="Pieddepage-gauche"/>
    <w:rsid w:val="004223C6"/>
    <w:rPr>
      <w:rFonts w:eastAsia="Arial" w:cs="Calibri"/>
      <w:bCs/>
      <w:color w:val="FFFFFF"/>
      <w:lang w:val="fr-FR" w:eastAsia="fr-FR" w:bidi="ar-SA"/>
    </w:rPr>
  </w:style>
  <w:style w:type="character" w:customStyle="1" w:styleId="Titre6Car">
    <w:name w:val="Titre 6 Car"/>
    <w:link w:val="Titre6"/>
    <w:uiPriority w:val="99"/>
    <w:semiHidden/>
    <w:rsid w:val="008321F9"/>
    <w:rPr>
      <w:rFonts w:ascii="Calibri" w:eastAsia="Times New Roman" w:hAnsi="Calibri" w:cs="Times New Roman"/>
      <w:i/>
      <w:iCs/>
      <w:color w:val="002C50"/>
      <w:sz w:val="24"/>
    </w:rPr>
  </w:style>
  <w:style w:type="character" w:customStyle="1" w:styleId="Pieddepage-CoordonnesCar">
    <w:name w:val="Pied de page - Coordonnées Car"/>
    <w:link w:val="Pieddepage-Coordonnes"/>
    <w:rsid w:val="008321F9"/>
    <w:rPr>
      <w:rFonts w:eastAsia="Arial" w:cs="Calibri"/>
      <w:bCs/>
      <w:color w:val="FFFFFF"/>
      <w:lang w:val="fr-FR" w:eastAsia="fr-FR" w:bidi="ar-SA"/>
    </w:rPr>
  </w:style>
  <w:style w:type="character" w:customStyle="1" w:styleId="Titre7Car">
    <w:name w:val="Titre 7 Car"/>
    <w:link w:val="Titre7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9"/>
    <w:semiHidden/>
    <w:rsid w:val="008321F9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4B2C99"/>
    <w:pPr>
      <w:tabs>
        <w:tab w:val="right" w:leader="dot" w:pos="9356"/>
      </w:tabs>
      <w:spacing w:after="100"/>
      <w:ind w:left="1680" w:hanging="1680"/>
    </w:pPr>
    <w:rPr>
      <w:noProof/>
    </w:rPr>
  </w:style>
  <w:style w:type="paragraph" w:styleId="En-ttedetabledesmatires">
    <w:name w:val="TOC Heading"/>
    <w:basedOn w:val="Titre1"/>
    <w:next w:val="Normal"/>
    <w:uiPriority w:val="39"/>
    <w:qFormat/>
    <w:rsid w:val="004B2C99"/>
    <w:pPr>
      <w:numPr>
        <w:numId w:val="0"/>
      </w:numPr>
      <w:pBdr>
        <w:bottom w:val="none" w:sz="0" w:space="0" w:color="auto"/>
      </w:pBdr>
      <w:shd w:val="clear" w:color="auto" w:fill="auto"/>
      <w:spacing w:after="0" w:line="276" w:lineRule="auto"/>
      <w:outlineLvl w:val="9"/>
    </w:pPr>
    <w:rPr>
      <w:rFonts w:eastAsia="Times New Roman"/>
      <w:smallCaps w:val="0"/>
      <w:color w:val="004379"/>
      <w:sz w:val="28"/>
      <w:lang w:eastAsia="fr-FR"/>
    </w:rPr>
  </w:style>
  <w:style w:type="paragraph" w:customStyle="1" w:styleId="Nom">
    <w:name w:val="Nom"/>
    <w:basedOn w:val="Normal"/>
    <w:rsid w:val="001123DB"/>
    <w:pPr>
      <w:suppressLineNumbers/>
      <w:spacing w:after="240"/>
      <w:ind w:left="567" w:right="567"/>
      <w:jc w:val="right"/>
    </w:pPr>
    <w:rPr>
      <w:rFonts w:ascii="Verdana" w:eastAsia="Times New Roman" w:hAnsi="Verdana" w:cs="Times New Roman"/>
      <w:b/>
      <w:color w:val="0079C2"/>
      <w:sz w:val="44"/>
      <w:szCs w:val="20"/>
      <w:lang w:eastAsia="fr-FR"/>
    </w:rPr>
  </w:style>
  <w:style w:type="paragraph" w:customStyle="1" w:styleId="adresse">
    <w:name w:val="adresse"/>
    <w:basedOn w:val="Normal"/>
    <w:rsid w:val="00323F2F"/>
    <w:pPr>
      <w:spacing w:after="0"/>
      <w:jc w:val="center"/>
      <w:outlineLvl w:val="0"/>
    </w:pPr>
    <w:rPr>
      <w:rFonts w:ascii="Arial" w:eastAsia="Times New Roman" w:hAnsi="Arial" w:cs="Times New Roman"/>
      <w:b/>
      <w:i/>
      <w:iCs/>
      <w:noProof/>
      <w:color w:val="000080"/>
      <w:sz w:val="22"/>
      <w:szCs w:val="24"/>
      <w:lang w:eastAsia="fr-FR"/>
    </w:rPr>
  </w:style>
  <w:style w:type="paragraph" w:styleId="Listenumros">
    <w:name w:val="List Number"/>
    <w:basedOn w:val="Normal"/>
    <w:uiPriority w:val="99"/>
    <w:unhideWhenUsed/>
    <w:rsid w:val="002131AF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unhideWhenUsed/>
    <w:rsid w:val="002131AF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2131AF"/>
    <w:pPr>
      <w:numPr>
        <w:numId w:val="27"/>
      </w:numPr>
      <w:contextualSpacing/>
    </w:pPr>
  </w:style>
  <w:style w:type="paragraph" w:styleId="Listepuces">
    <w:name w:val="List Bullet"/>
    <w:basedOn w:val="Normal"/>
    <w:uiPriority w:val="99"/>
    <w:unhideWhenUsed/>
    <w:rsid w:val="002131AF"/>
    <w:pPr>
      <w:numPr>
        <w:numId w:val="28"/>
      </w:numPr>
      <w:contextualSpacing/>
    </w:pPr>
  </w:style>
  <w:style w:type="paragraph" w:styleId="Listepuces2">
    <w:name w:val="List Bullet 2"/>
    <w:basedOn w:val="Normal"/>
    <w:uiPriority w:val="99"/>
    <w:unhideWhenUsed/>
    <w:rsid w:val="002131AF"/>
    <w:pPr>
      <w:numPr>
        <w:numId w:val="29"/>
      </w:numPr>
      <w:contextualSpacing/>
    </w:pPr>
  </w:style>
  <w:style w:type="paragraph" w:styleId="Listepuces3">
    <w:name w:val="List Bullet 3"/>
    <w:basedOn w:val="Normal"/>
    <w:uiPriority w:val="99"/>
    <w:unhideWhenUsed/>
    <w:rsid w:val="002131AF"/>
    <w:pPr>
      <w:numPr>
        <w:numId w:val="30"/>
      </w:numPr>
      <w:contextualSpacing/>
    </w:pPr>
  </w:style>
  <w:style w:type="paragraph" w:styleId="Sansinterligne">
    <w:name w:val="No Spacing"/>
    <w:uiPriority w:val="1"/>
    <w:qFormat/>
    <w:rsid w:val="002131AF"/>
    <w:pPr>
      <w:jc w:val="both"/>
    </w:pPr>
    <w:rPr>
      <w:rFonts w:eastAsia="Arial" w:cs="Calibri"/>
      <w:sz w:val="24"/>
      <w:szCs w:val="22"/>
      <w:lang w:eastAsia="en-US"/>
    </w:rPr>
  </w:style>
  <w:style w:type="character" w:styleId="Emphaseple">
    <w:name w:val="Subtle Emphasis"/>
    <w:uiPriority w:val="19"/>
    <w:qFormat/>
    <w:rsid w:val="002131AF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2131AF"/>
    <w:rPr>
      <w:rFonts w:cs="Times New Roman"/>
      <w:i/>
      <w:iCs/>
      <w:color w:val="000000"/>
      <w:lang w:val="x-none"/>
    </w:rPr>
  </w:style>
  <w:style w:type="character" w:customStyle="1" w:styleId="CitationCar">
    <w:name w:val="Citation Car"/>
    <w:link w:val="Citation"/>
    <w:uiPriority w:val="29"/>
    <w:rsid w:val="002131AF"/>
    <w:rPr>
      <w:rFonts w:eastAsia="Arial" w:cs="Calibri"/>
      <w:i/>
      <w:iCs/>
      <w:color w:val="000000"/>
      <w:sz w:val="24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1A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CitationintenseCar">
    <w:name w:val="Citation intense Car"/>
    <w:link w:val="Citationintense"/>
    <w:uiPriority w:val="30"/>
    <w:rsid w:val="002131AF"/>
    <w:rPr>
      <w:rFonts w:eastAsia="Arial" w:cs="Calibri"/>
      <w:b/>
      <w:bCs/>
      <w:i/>
      <w:iCs/>
      <w:color w:val="4F81BD"/>
      <w:sz w:val="24"/>
      <w:szCs w:val="22"/>
      <w:lang w:eastAsia="en-US"/>
    </w:rPr>
  </w:style>
  <w:style w:type="character" w:styleId="Rfrenceple">
    <w:name w:val="Subtle Reference"/>
    <w:uiPriority w:val="31"/>
    <w:qFormat/>
    <w:rsid w:val="00A1374A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1374A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1374A"/>
    <w:rPr>
      <w:b/>
      <w:bCs/>
      <w:smallCaps/>
      <w:spacing w:val="5"/>
    </w:rPr>
  </w:style>
  <w:style w:type="character" w:styleId="Accentuation">
    <w:name w:val="Emphasis"/>
    <w:uiPriority w:val="99"/>
    <w:qFormat/>
    <w:rsid w:val="00A1374A"/>
    <w:rPr>
      <w:i/>
      <w:iCs/>
    </w:rPr>
  </w:style>
  <w:style w:type="character" w:styleId="lev">
    <w:name w:val="Strong"/>
    <w:uiPriority w:val="99"/>
    <w:qFormat/>
    <w:rsid w:val="00A1374A"/>
    <w:rPr>
      <w:b/>
      <w:bCs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374A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x-none"/>
    </w:rPr>
  </w:style>
  <w:style w:type="character" w:customStyle="1" w:styleId="Sous-titreCar">
    <w:name w:val="Sous-titre Car"/>
    <w:link w:val="Sous-titre"/>
    <w:uiPriority w:val="99"/>
    <w:rsid w:val="00A1374A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econtinue">
    <w:name w:val="List Continue"/>
    <w:basedOn w:val="Normal"/>
    <w:uiPriority w:val="99"/>
    <w:unhideWhenUsed/>
    <w:rsid w:val="008D6869"/>
    <w:pPr>
      <w:ind w:left="283"/>
      <w:contextualSpacing/>
    </w:pPr>
  </w:style>
  <w:style w:type="paragraph" w:styleId="Listecontinue2">
    <w:name w:val="List Continue 2"/>
    <w:basedOn w:val="Normal"/>
    <w:uiPriority w:val="99"/>
    <w:unhideWhenUsed/>
    <w:rsid w:val="008D6869"/>
    <w:pPr>
      <w:ind w:left="566"/>
      <w:contextualSpacing/>
    </w:pPr>
  </w:style>
  <w:style w:type="paragraph" w:customStyle="1" w:styleId="Tableau-ligne">
    <w:name w:val="Tableau-ligne"/>
    <w:basedOn w:val="Normal"/>
    <w:link w:val="Tableau-ligneCar1"/>
    <w:rsid w:val="00B57EDC"/>
    <w:pPr>
      <w:suppressLineNumbers/>
      <w:spacing w:before="20" w:after="20"/>
      <w:ind w:left="2" w:right="113"/>
      <w:jc w:val="left"/>
    </w:pPr>
    <w:rPr>
      <w:rFonts w:ascii="Arial Narrow" w:eastAsia="Times New Roman" w:hAnsi="Arial Narrow" w:cs="Times New Roman"/>
      <w:sz w:val="20"/>
      <w:szCs w:val="20"/>
      <w:lang w:val="x-none" w:eastAsia="x-none"/>
    </w:rPr>
  </w:style>
  <w:style w:type="character" w:customStyle="1" w:styleId="Tableau-ligneCar1">
    <w:name w:val="Tableau-ligne Car1"/>
    <w:link w:val="Tableau-ligne"/>
    <w:rsid w:val="00B57EDC"/>
    <w:rPr>
      <w:rFonts w:ascii="Arial Narrow" w:eastAsia="Times New Roman" w:hAnsi="Arial Narrow"/>
    </w:rPr>
  </w:style>
  <w:style w:type="paragraph" w:customStyle="1" w:styleId="Listenumrote">
    <w:name w:val="Liste numérotée"/>
    <w:basedOn w:val="Normal"/>
    <w:link w:val="ListenumroteCar"/>
    <w:qFormat/>
    <w:rsid w:val="00E31BC7"/>
    <w:pPr>
      <w:numPr>
        <w:numId w:val="39"/>
      </w:numPr>
    </w:pPr>
  </w:style>
  <w:style w:type="character" w:customStyle="1" w:styleId="ListenumroteCar">
    <w:name w:val="Liste numérotée Car"/>
    <w:basedOn w:val="Policepardfaut"/>
    <w:link w:val="Listenumrote"/>
    <w:rsid w:val="00E31BC7"/>
    <w:rPr>
      <w:rFonts w:eastAsia="Arial" w:cs="Calibri"/>
      <w:sz w:val="24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41FB7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1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4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2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4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4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9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9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2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1.jpe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iridjee\Documents\_Templates\S4_0072_FR_Modele_plan_type_document_Word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97E80-3F14-43FB-B6DF-F81FC7383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S4_0072_FR_Modele_plan_type_document_Word.dotm</Template>
  <TotalTime>424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 du client - Nom du Projet</vt:lpstr>
      <vt:lpstr>CLIENT TEST - PROJET TEST</vt:lpstr>
    </vt:vector>
  </TitlesOfParts>
  <Company>Microsoft</Company>
  <LinksUpToDate>false</LinksUpToDate>
  <CharactersWithSpaces>1383</CharactersWithSpaces>
  <SharedDoc>false</SharedDoc>
  <HLinks>
    <vt:vector size="6" baseType="variant">
      <vt:variant>
        <vt:i4>7929894</vt:i4>
      </vt:variant>
      <vt:variant>
        <vt:i4>18</vt:i4>
      </vt:variant>
      <vt:variant>
        <vt:i4>0</vt:i4>
      </vt:variant>
      <vt:variant>
        <vt:i4>5</vt:i4>
      </vt:variant>
      <vt:variant>
        <vt:lpwstr>http://www.groupe-sii.com/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client - Nom du Projet</dc:title>
  <dc:subject>Modèle de plan type de document</dc:subject>
  <dc:creator>DHI</dc:creator>
  <cp:lastModifiedBy>DHI</cp:lastModifiedBy>
  <cp:revision>20</cp:revision>
  <cp:lastPrinted>2015-09-03T14:41:00Z</cp:lastPrinted>
  <dcterms:created xsi:type="dcterms:W3CDTF">2015-08-13T09:44:00Z</dcterms:created>
  <dcterms:modified xsi:type="dcterms:W3CDTF">2015-09-08T10:12:00Z</dcterms:modified>
  <cp:category>Proposition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-modele">
    <vt:lpwstr>S4-0072-18</vt:lpwstr>
  </property>
  <property fmtid="{D5CDD505-2E9C-101B-9397-08002B2CF9AE}" pid="3" name="Client">
    <vt:lpwstr>Nom du client</vt:lpwstr>
  </property>
  <property fmtid="{D5CDD505-2E9C-101B-9397-08002B2CF9AE}" pid="4" name="Référence">
    <vt:lpwstr>N° de Référence Client</vt:lpwstr>
  </property>
  <property fmtid="{D5CDD505-2E9C-101B-9397-08002B2CF9AE}" pid="5" name="Projet">
    <vt:lpwstr>Nom du Projet</vt:lpwstr>
  </property>
  <property fmtid="{D5CDD505-2E9C-101B-9397-08002B2CF9AE}" pid="6" name="Date de référence">
    <vt:lpwstr>Date Référence</vt:lpwstr>
  </property>
  <property fmtid="{D5CDD505-2E9C-101B-9397-08002B2CF9AE}" pid="7" name="Site">
    <vt:lpwstr>Siège</vt:lpwstr>
  </property>
  <property fmtid="{D5CDD505-2E9C-101B-9397-08002B2CF9AE}" pid="8" name="Notre Référence">
    <vt:lpwstr>TTTT-PPPP-AA-XX-NNNN</vt:lpwstr>
  </property>
  <property fmtid="{D5CDD505-2E9C-101B-9397-08002B2CF9AE}" pid="9" name="Contact Client">
    <vt:lpwstr>Nom Interlocuteur Client</vt:lpwstr>
  </property>
  <property fmtid="{D5CDD505-2E9C-101B-9397-08002B2CF9AE}" pid="10" name="de du d' des">
    <vt:lpwstr>de </vt:lpwstr>
  </property>
  <property fmtid="{D5CDD505-2E9C-101B-9397-08002B2CF9AE}" pid="11" name="le la l' les">
    <vt:lpwstr>du</vt:lpwstr>
  </property>
  <property fmtid="{D5CDD505-2E9C-101B-9397-08002B2CF9AE}" pid="12" name="à au aux">
    <vt:lpwstr>TEST</vt:lpwstr>
  </property>
  <property fmtid="{D5CDD505-2E9C-101B-9397-08002B2CF9AE}" pid="13" name="VersionDocument">
    <vt:lpwstr>VV</vt:lpwstr>
  </property>
  <property fmtid="{D5CDD505-2E9C-101B-9397-08002B2CF9AE}" pid="14" name="NomRedacteur">
    <vt:lpwstr>Rédacteur</vt:lpwstr>
  </property>
  <property fmtid="{D5CDD505-2E9C-101B-9397-08002B2CF9AE}" pid="15" name="NomVerificateur">
    <vt:lpwstr>Vérificateur</vt:lpwstr>
  </property>
  <property fmtid="{D5CDD505-2E9C-101B-9397-08002B2CF9AE}" pid="16" name="NomApprobateur">
    <vt:lpwstr>Approbateur</vt:lpwstr>
  </property>
  <property fmtid="{D5CDD505-2E9C-101B-9397-08002B2CF9AE}" pid="17" name="Adresse">
    <vt:lpwstr>65 rue de Bercy</vt:lpwstr>
  </property>
  <property fmtid="{D5CDD505-2E9C-101B-9397-08002B2CF9AE}" pid="18" name="Ville">
    <vt:lpwstr>75012  PARIS </vt:lpwstr>
  </property>
  <property fmtid="{D5CDD505-2E9C-101B-9397-08002B2CF9AE}" pid="19" name="Tél">
    <vt:lpwstr>01.42.84.82.22</vt:lpwstr>
  </property>
  <property fmtid="{D5CDD505-2E9C-101B-9397-08002B2CF9AE}" pid="20" name="Fax">
    <vt:lpwstr>01.42.84.30.82</vt:lpwstr>
  </property>
  <property fmtid="{D5CDD505-2E9C-101B-9397-08002B2CF9AE}" pid="21" name="Adresse2">
    <vt:lpwstr>  </vt:lpwstr>
  </property>
  <property fmtid="{D5CDD505-2E9C-101B-9397-08002B2CF9AE}" pid="22" name="Nom société">
    <vt:lpwstr>Nom société</vt:lpwstr>
  </property>
  <property fmtid="{D5CDD505-2E9C-101B-9397-08002B2CF9AE}" pid="23" name="DateRedaction">
    <vt:lpwstr>Date Rédaction</vt:lpwstr>
  </property>
  <property fmtid="{D5CDD505-2E9C-101B-9397-08002B2CF9AE}" pid="24" name="DateVerification">
    <vt:lpwstr>Date Vérification</vt:lpwstr>
  </property>
  <property fmtid="{D5CDD505-2E9C-101B-9397-08002B2CF9AE}" pid="25" name="DateApprobation">
    <vt:lpwstr>Date Approbation</vt:lpwstr>
  </property>
  <property fmtid="{D5CDD505-2E9C-101B-9397-08002B2CF9AE}" pid="26" name="Type de document">
    <vt:lpwstr>Modèle de plan type de document</vt:lpwstr>
  </property>
  <property fmtid="{D5CDD505-2E9C-101B-9397-08002B2CF9AE}" pid="27" name="Subject">
    <vt:lpwstr>Public</vt:lpwstr>
  </property>
  <property fmtid="{D5CDD505-2E9C-101B-9397-08002B2CF9AE}" pid="28" name="Security">
    <vt:lpwstr>Usage interne SII</vt:lpwstr>
  </property>
  <property fmtid="{D5CDD505-2E9C-101B-9397-08002B2CF9AE}" pid="29" name="SecurityHigh">
    <vt:lpwstr>  </vt:lpwstr>
  </property>
</Properties>
</file>
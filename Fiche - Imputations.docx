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C9" w:rsidRDefault="0018507C" w:rsidP="00C10CC9">
      <w:bookmarkStart w:id="0" w:name="_Toc329615036"/>
      <w:bookmarkStart w:id="1" w:name="_Toc329615468"/>
      <w:bookmarkStart w:id="2" w:name="_Toc329621779"/>
      <w:bookmarkStart w:id="3" w:name="_Toc329621916"/>
      <w:bookmarkStart w:id="4" w:name="_Toc329622100"/>
      <w:bookmarkStart w:id="5" w:name="_Toc334111685"/>
      <w:bookmarkStart w:id="6" w:name="_Toc334116036"/>
      <w:bookmarkStart w:id="7" w:name="_Toc334116052"/>
      <w:bookmarkStart w:id="8" w:name="_Toc365995774"/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34ABC35C" wp14:editId="3C725E03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2732405" cy="1632585"/>
            <wp:effectExtent l="0" t="0" r="0" b="5715"/>
            <wp:wrapThrough wrapText="bothSides">
              <wp:wrapPolygon edited="0">
                <wp:start x="0" y="0"/>
                <wp:lineTo x="0" y="21424"/>
                <wp:lineTo x="21384" y="21424"/>
                <wp:lineTo x="21384" y="0"/>
                <wp:lineTo x="0" y="0"/>
              </wp:wrapPolygon>
            </wp:wrapThrough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23"/>
                    <a:stretch/>
                  </pic:blipFill>
                  <pic:spPr bwMode="auto">
                    <a:xfrm>
                      <a:off x="0" y="0"/>
                      <a:ext cx="27324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CC9" w:rsidRDefault="009652E0" w:rsidP="00C10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D7EC5" wp14:editId="714511B2">
                <wp:simplePos x="0" y="0"/>
                <wp:positionH relativeFrom="column">
                  <wp:posOffset>222250</wp:posOffset>
                </wp:positionH>
                <wp:positionV relativeFrom="paragraph">
                  <wp:posOffset>127797</wp:posOffset>
                </wp:positionV>
                <wp:extent cx="3461356" cy="584200"/>
                <wp:effectExtent l="57150" t="38100" r="82550" b="10160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356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E0" w:rsidRDefault="009652E0" w:rsidP="009652E0">
                            <w:r>
                              <w:t xml:space="preserve">Vous ne pouvez imputer sur une activité que si elle vous a été assignée au préalable. </w:t>
                            </w:r>
                          </w:p>
                          <w:p w:rsidR="009652E0" w:rsidRDefault="009652E0" w:rsidP="00965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0" o:spid="_x0000_s1026" style="position:absolute;left:0;text-align:left;margin-left:17.5pt;margin-top:10.05pt;width:272.55pt;height:4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652E0" w:rsidRDefault="009652E0" w:rsidP="009652E0">
                      <w:r>
                        <w:t xml:space="preserve">Vous ne pouvez imputer sur une activité que si elle vous a été assignée au préalable. </w:t>
                      </w:r>
                    </w:p>
                    <w:p w:rsidR="009652E0" w:rsidRDefault="009652E0" w:rsidP="009652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66BEB" w:rsidRDefault="00766BEB" w:rsidP="00C10CC9"/>
    <w:p w:rsidR="00766BEB" w:rsidRDefault="00766BEB" w:rsidP="00C10CC9"/>
    <w:p w:rsidR="00766BEB" w:rsidRDefault="009652E0" w:rsidP="00C10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4DA78" wp14:editId="77FDEA5C">
                <wp:simplePos x="0" y="0"/>
                <wp:positionH relativeFrom="column">
                  <wp:posOffset>233045</wp:posOffset>
                </wp:positionH>
                <wp:positionV relativeFrom="paragraph">
                  <wp:posOffset>31912</wp:posOffset>
                </wp:positionV>
                <wp:extent cx="3461356" cy="584200"/>
                <wp:effectExtent l="57150" t="38100" r="82550" b="101600"/>
                <wp:wrapNone/>
                <wp:docPr id="289" name="Rectangle à coins arrondi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356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E0" w:rsidRDefault="009652E0" w:rsidP="009652E0">
                            <w:r>
                              <w:t>Les pointages se font à la journée : 1.0 = 1 jour.</w:t>
                            </w:r>
                            <w:r>
                              <w:br/>
                              <w:t>Eviter de descendre à un détail plus fin que 0.25 j.</w:t>
                            </w:r>
                          </w:p>
                          <w:p w:rsidR="009652E0" w:rsidRDefault="009652E0" w:rsidP="00965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89" o:spid="_x0000_s1027" style="position:absolute;left:0;text-align:left;margin-left:18.35pt;margin-top:2.5pt;width:272.55pt;height:4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652E0" w:rsidRDefault="009652E0" w:rsidP="009652E0">
                      <w:r>
                        <w:t>Les pointages se font à la journée : 1.0 = 1 jour.</w:t>
                      </w:r>
                      <w:r>
                        <w:br/>
                        <w:t>Eviter de descendre à un détail plus fin que 0.25 j.</w:t>
                      </w:r>
                    </w:p>
                    <w:p w:rsidR="009652E0" w:rsidRDefault="009652E0" w:rsidP="009652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66BEB" w:rsidRDefault="00645F16" w:rsidP="00C10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4B12D" wp14:editId="2BDDEF61">
                <wp:simplePos x="0" y="0"/>
                <wp:positionH relativeFrom="column">
                  <wp:posOffset>-2322830</wp:posOffset>
                </wp:positionH>
                <wp:positionV relativeFrom="paragraph">
                  <wp:posOffset>40830</wp:posOffset>
                </wp:positionV>
                <wp:extent cx="1077595" cy="260985"/>
                <wp:effectExtent l="19050" t="19050" r="27305" b="24765"/>
                <wp:wrapNone/>
                <wp:docPr id="24" name="Rectangle à coins arrondi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7595" cy="260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24" o:spid="_x0000_s1026" style="position:absolute;margin-left:-182.9pt;margin-top:3.2pt;width:84.85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" filled="f" strokecolor="red" strokeweight="3pt"/>
            </w:pict>
          </mc:Fallback>
        </mc:AlternateContent>
      </w:r>
    </w:p>
    <w:p w:rsidR="00766BEB" w:rsidRDefault="00766BEB" w:rsidP="00C10CC9"/>
    <w:p w:rsidR="00C10CC9" w:rsidRDefault="00C10CC9" w:rsidP="00C10CC9"/>
    <w:bookmarkStart w:id="9" w:name="_GoBack"/>
    <w:bookmarkEnd w:id="9"/>
    <w:p w:rsidR="00C10CC9" w:rsidRDefault="00234064" w:rsidP="00C10CC9">
      <w:r w:rsidRPr="00AD7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A84EA9" wp14:editId="00DE75C0">
                <wp:simplePos x="0" y="0"/>
                <wp:positionH relativeFrom="margin">
                  <wp:posOffset>1264285</wp:posOffset>
                </wp:positionH>
                <wp:positionV relativeFrom="margin">
                  <wp:posOffset>2053590</wp:posOffset>
                </wp:positionV>
                <wp:extent cx="287655" cy="270510"/>
                <wp:effectExtent l="76200" t="38100" r="36195" b="110490"/>
                <wp:wrapThrough wrapText="bothSides">
                  <wp:wrapPolygon edited="0">
                    <wp:start x="2861" y="-3042"/>
                    <wp:lineTo x="-5722" y="0"/>
                    <wp:lineTo x="-5722" y="19775"/>
                    <wp:lineTo x="5722" y="27380"/>
                    <wp:lineTo x="7152" y="28901"/>
                    <wp:lineTo x="14305" y="28901"/>
                    <wp:lineTo x="22887" y="24338"/>
                    <wp:lineTo x="18596" y="1521"/>
                    <wp:lineTo x="18596" y="-3042"/>
                    <wp:lineTo x="2861" y="-3042"/>
                  </wp:wrapPolygon>
                </wp:wrapThrough>
                <wp:docPr id="3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1B9" w:rsidRPr="00234064" w:rsidRDefault="00AD71B9" w:rsidP="00AD71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406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8" style="position:absolute;left:0;text-align:left;margin-left:99.55pt;margin-top:161.7pt;width:22.65pt;height:21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AD71B9" w:rsidRPr="00234064" w:rsidRDefault="00AD71B9" w:rsidP="00AD71B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3406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  <w:r w:rsidRPr="00AD7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6D1376" wp14:editId="389044B3">
                <wp:simplePos x="0" y="0"/>
                <wp:positionH relativeFrom="margin">
                  <wp:posOffset>6135370</wp:posOffset>
                </wp:positionH>
                <wp:positionV relativeFrom="margin">
                  <wp:posOffset>2778125</wp:posOffset>
                </wp:positionV>
                <wp:extent cx="287655" cy="270510"/>
                <wp:effectExtent l="76200" t="38100" r="36195" b="110490"/>
                <wp:wrapThrough wrapText="bothSides">
                  <wp:wrapPolygon edited="0">
                    <wp:start x="2861" y="-3042"/>
                    <wp:lineTo x="-5722" y="0"/>
                    <wp:lineTo x="-5722" y="19775"/>
                    <wp:lineTo x="5722" y="27380"/>
                    <wp:lineTo x="7152" y="28901"/>
                    <wp:lineTo x="14305" y="28901"/>
                    <wp:lineTo x="22887" y="24338"/>
                    <wp:lineTo x="18596" y="1521"/>
                    <wp:lineTo x="18596" y="-3042"/>
                    <wp:lineTo x="2861" y="-3042"/>
                  </wp:wrapPolygon>
                </wp:wrapThrough>
                <wp:docPr id="5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F8C" w:rsidRPr="00234064" w:rsidRDefault="00236F8C" w:rsidP="00236F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406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left:0;text-align:left;margin-left:483.1pt;margin-top:218.75pt;width:22.65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236F8C" w:rsidRPr="00234064" w:rsidRDefault="00236F8C" w:rsidP="00236F8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3406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  <w:r w:rsidR="00236F8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547203" wp14:editId="2CA6D607">
                <wp:simplePos x="0" y="0"/>
                <wp:positionH relativeFrom="column">
                  <wp:posOffset>1310591</wp:posOffset>
                </wp:positionH>
                <wp:positionV relativeFrom="paragraph">
                  <wp:posOffset>46446</wp:posOffset>
                </wp:positionV>
                <wp:extent cx="5259070" cy="3895090"/>
                <wp:effectExtent l="57150" t="38100" r="74930" b="8636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9070" cy="3895090"/>
                          <a:chOff x="3182" y="2173"/>
                          <a:chExt cx="8282" cy="6134"/>
                        </a:xfrm>
                      </wpg:grpSpPr>
                      <wps:wsp>
                        <wps:cNvPr id="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12" y="2173"/>
                            <a:ext cx="3331" cy="41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Pr="00020DF1" w:rsidRDefault="00C10CC9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20DF1">
                                <w:rPr>
                                  <w:sz w:val="20"/>
                                </w:rPr>
                                <w:t>Sélection</w:t>
                              </w:r>
                              <w:r w:rsidR="00236F8C">
                                <w:rPr>
                                  <w:sz w:val="20"/>
                                </w:rPr>
                                <w:t>nez</w:t>
                              </w:r>
                              <w:r w:rsidRPr="00020DF1">
                                <w:rPr>
                                  <w:sz w:val="20"/>
                                </w:rPr>
                                <w:t xml:space="preserve"> la semaine </w:t>
                              </w:r>
                              <w:r w:rsidR="00236F8C">
                                <w:rPr>
                                  <w:sz w:val="20"/>
                                </w:rPr>
                                <w:t>à afficher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182" y="5128"/>
                            <a:ext cx="2256" cy="64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Default="00236F8C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Entrez vos i</w:t>
                              </w:r>
                              <w:r w:rsidR="00C10CC9">
                                <w:rPr>
                                  <w:sz w:val="20"/>
                                </w:rPr>
                                <w:t>mputations sur projet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182" y="5901"/>
                            <a:ext cx="2256" cy="6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Default="00236F8C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Entrez vos i</w:t>
                              </w:r>
                              <w:r w:rsidR="00C10CC9">
                                <w:rPr>
                                  <w:sz w:val="20"/>
                                </w:rPr>
                                <w:t>mputations hors projet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7682"/>
                            <a:ext cx="4641" cy="6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Default="00C10CC9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Totaux par jour</w:t>
                              </w:r>
                              <w:r w:rsidR="00A30EB0">
                                <w:rPr>
                                  <w:sz w:val="20"/>
                                </w:rPr>
                                <w:t xml:space="preserve"> : </w:t>
                              </w:r>
                              <w:r w:rsidR="00A30EB0" w:rsidRPr="00645F16">
                                <w:rPr>
                                  <w:sz w:val="20"/>
                                </w:rPr>
                                <w:t>Le total de chaque journée doit toujours être à 1.0 (sauf pour les jours chômés).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642" y="3687"/>
                            <a:ext cx="1822" cy="6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CC9" w:rsidRDefault="00236F8C" w:rsidP="00C10C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Vérifiez et mettez à jour le </w:t>
                              </w:r>
                              <w:r w:rsidR="00C10CC9">
                                <w:rPr>
                                  <w:sz w:val="20"/>
                                </w:rPr>
                                <w:t>RAF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936" y="2584"/>
                            <a:ext cx="200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5438" y="5014"/>
                            <a:ext cx="1158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438" y="6094"/>
                            <a:ext cx="1158" cy="4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30"/>
                        <wps:cNvCnPr>
                          <a:cxnSpLocks noChangeShapeType="1"/>
                          <a:stCxn id="10" idx="2"/>
                        </wps:cNvCnPr>
                        <wps:spPr bwMode="auto">
                          <a:xfrm flipH="1">
                            <a:off x="10067" y="4287"/>
                            <a:ext cx="486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67" y="7521"/>
                            <a:ext cx="0" cy="2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" o:spid="_x0000_s1030" style="position:absolute;left:0;text-align:left;margin-left:103.2pt;margin-top:3.65pt;width:414.1pt;height:306.7pt;z-index:251659264" coordorigin="3182,2173" coordsize="8282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3612;top:2173;width:3331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/PsMA&#10;AADaAAAADwAAAGRycy9kb3ducmV2LnhtbESPQWvCQBSE7wX/w/IEb3VXESnRVURUPNhCowePj+wz&#10;iWbfhuxqYn99t1DwOMzMN8x82dlKPKjxpWMNo6ECQZw5U3Ku4XTcvn+A8AHZYOWYNDzJw3LRe5tj&#10;YlzL3/RIQy4ihH2CGooQ6kRKnxVk0Q9dTRy9i2sshiibXJoG2wi3lRwrNZUWS44LBda0Lii7pXer&#10;Ic2/TurnoD5HWzp318l9tdn5VutBv1vNQATqwiv8394bDVP4uxJv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Z/PsMAAADa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10CC9" w:rsidRPr="00020DF1" w:rsidRDefault="00C10CC9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 w:rsidRPr="00020DF1">
                          <w:rPr>
                            <w:sz w:val="20"/>
                          </w:rPr>
                          <w:t>Sélection</w:t>
                        </w:r>
                        <w:r w:rsidR="00236F8C">
                          <w:rPr>
                            <w:sz w:val="20"/>
                          </w:rPr>
                          <w:t>nez</w:t>
                        </w:r>
                        <w:r w:rsidRPr="00020DF1">
                          <w:rPr>
                            <w:sz w:val="20"/>
                          </w:rPr>
                          <w:t xml:space="preserve"> la semaine </w:t>
                        </w:r>
                        <w:r w:rsidR="00236F8C">
                          <w:rPr>
                            <w:sz w:val="20"/>
                          </w:rPr>
                          <w:t>à afficher</w:t>
                        </w:r>
                      </w:p>
                    </w:txbxContent>
                  </v:textbox>
                </v:shape>
                <v:shape id="Text Box 23" o:spid="_x0000_s1032" type="#_x0000_t202" style="position:absolute;left:3182;top:5128;width:2256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rapcQA&#10;AADaAAAADwAAAGRycy9kb3ducmV2LnhtbESPQWvCQBSE70L/w/IKvdVdpdQSXUMoVTy0QqMHj4/s&#10;M4lm34bsamJ/fbdQ8DjMzDfMIh1sI67U+dqxhslYgSAunKm51LDfrZ7fQPiAbLBxTBpu5CFdPowW&#10;mBjX8zdd81CKCGGfoIYqhDaR0hcVWfRj1xJH7+g6iyHKrpSmwz7CbSOnSr1KizXHhQpbeq+oOOcX&#10;qyEvt3v186m+Jis6DKeXS/ax9r3WT49DNgcRaAj38H97YzTM4O9Kv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62qXEAAAA2g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10CC9" w:rsidRDefault="00236F8C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Entrez vos i</w:t>
                        </w:r>
                        <w:r w:rsidR="00C10CC9">
                          <w:rPr>
                            <w:sz w:val="20"/>
                          </w:rPr>
                          <w:t>mputations sur projet</w:t>
                        </w:r>
                      </w:p>
                    </w:txbxContent>
                  </v:textbox>
                </v:shape>
                <v:shape id="Text Box 24" o:spid="_x0000_s1033" type="#_x0000_t202" style="position:absolute;left:3182;top:5901;width:2256;height: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O18AA&#10;AADaAAAADwAAAGRycy9kb3ducmV2LnhtbERPTYvCMBC9C/6HMII3TRRZpGsUERUP7oLVg8ehmW27&#10;20xKE231128OgsfH+16sOluJOzW+dKxhMlYgiDNnSs41XM670RyED8gGK8ek4UEeVst+b4GJcS2f&#10;6J6GXMQQ9glqKEKoEyl9VpBFP3Y1ceR+XGMxRNjk0jTYxnBbyalSH9JiybGhwJo2BWV/6c1qSPPv&#10;i3oe1ddkR9fud3Zbb/e+1Xo46NafIAJ14S1+uQ9GQ9war8Qb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VO18AAAADa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10CC9" w:rsidRDefault="00236F8C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Entrez vos i</w:t>
                        </w:r>
                        <w:r w:rsidR="00C10CC9">
                          <w:rPr>
                            <w:sz w:val="20"/>
                          </w:rPr>
                          <w:t>mputations hors projet</w:t>
                        </w:r>
                      </w:p>
                    </w:txbxContent>
                  </v:textbox>
                </v:shape>
                <v:shape id="Text Box 25" o:spid="_x0000_s1034" type="#_x0000_t202" style="position:absolute;left:5426;top:7682;width:4641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5OXsMA&#10;AADaAAAADwAAAGRycy9kb3ducmV2LnhtbESPzW7CMBCE70h9B2srcQMHDvykOFFFQYIDB0IeYBsv&#10;SUS8jmIDgafHSJV6HM3MN5pV2ptG3KhztWUFk3EEgriwuuZSQX7ajhYgnEfW2FgmBQ9ykCYfgxXG&#10;2t75SLfMlyJA2MWooPK+jaV0RUUG3di2xME7286gD7Irpe7wHuCmkdMomkmDNYeFCltaV1RcsqtR&#10;sJ/lE/88/E7XPJeP8mezMTnlSg0/++8vEJ56/x/+a++0giW8r4QbIJ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5OXsMAAADa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C10CC9" w:rsidRDefault="00C10CC9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Totaux par jour</w:t>
                        </w:r>
                        <w:r w:rsidR="00A30EB0">
                          <w:rPr>
                            <w:sz w:val="20"/>
                          </w:rPr>
                          <w:t xml:space="preserve"> : </w:t>
                        </w:r>
                        <w:r w:rsidR="00A30EB0" w:rsidRPr="00645F16">
                          <w:rPr>
                            <w:sz w:val="20"/>
                          </w:rPr>
                          <w:t>Le total de chaque journée doit toujours être à 1.0 (sauf pour les jours chômés).</w:t>
                        </w:r>
                      </w:p>
                    </w:txbxContent>
                  </v:textbox>
                </v:shape>
                <v:shape id="Text Box 26" o:spid="_x0000_s1035" type="#_x0000_t202" style="position:absolute;left:9642;top:3687;width:1822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/NQMQA&#10;AADbAAAADwAAAGRycy9kb3ducmV2LnhtbESPT2/CMAzF75P2HSJP4jbScQDUEdA0aRNH/oxpR9N4&#10;TbXGqZIUCp8eH5B2s/We3/t5sRp8q04UUxPYwMu4AEVcBdtwbeBr//E8B5UyssU2MBm4UILV8vFh&#10;gaUNZ97SaZdrJSGcSjTgcu5KrVPlyGMah45YtN8QPWZZY61txLOE+1ZPimKqPTYsDQ47endU/e16&#10;b+Cwmbk6/cTrZLbp+6P7/rzMj96Y0dPw9goq05D/zffrtRV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vzUD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1mm,1mm,1mm,1mm">
                    <w:txbxContent>
                      <w:p w:rsidR="00C10CC9" w:rsidRDefault="00236F8C" w:rsidP="00C10CC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Vérifiez et mettez à jour le </w:t>
                        </w:r>
                        <w:r w:rsidR="00C10CC9">
                          <w:rPr>
                            <w:sz w:val="20"/>
                          </w:rPr>
                          <w:t>RAF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36" type="#_x0000_t32" style="position:absolute;left:6936;top:2584;width:200;height: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28" o:spid="_x0000_s1037" type="#_x0000_t32" style="position:absolute;left:5438;top:5014;width:1158;height: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<v:stroke endarrow="block"/>
                </v:shape>
                <v:shape id="AutoShape 29" o:spid="_x0000_s1038" type="#_x0000_t32" style="position:absolute;left:5438;top:6094;width:1158;height: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30" o:spid="_x0000_s1039" type="#_x0000_t32" style="position:absolute;left:10067;top:4287;width:486;height:4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31" o:spid="_x0000_s1040" type="#_x0000_t32" style="position:absolute;left:7367;top:7521;width:0;height:2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</v:group>
            </w:pict>
          </mc:Fallback>
        </mc:AlternateContent>
      </w:r>
      <w:r w:rsidR="00DA74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AD3BB" wp14:editId="2FE9A559">
                <wp:simplePos x="0" y="0"/>
                <wp:positionH relativeFrom="column">
                  <wp:posOffset>3055620</wp:posOffset>
                </wp:positionH>
                <wp:positionV relativeFrom="paragraph">
                  <wp:posOffset>1022350</wp:posOffset>
                </wp:positionV>
                <wp:extent cx="268605" cy="212090"/>
                <wp:effectExtent l="0" t="38100" r="55245" b="35560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8605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40.6pt;margin-top:80.5pt;width:21.15pt;height:1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">
                <v:stroke endarrow="block"/>
              </v:shape>
            </w:pict>
          </mc:Fallback>
        </mc:AlternateContent>
      </w:r>
      <w:r w:rsidR="00DA74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90DD7" wp14:editId="0C14C807">
                <wp:simplePos x="0" y="0"/>
                <wp:positionH relativeFrom="column">
                  <wp:posOffset>1995170</wp:posOffset>
                </wp:positionH>
                <wp:positionV relativeFrom="paragraph">
                  <wp:posOffset>1128395</wp:posOffset>
                </wp:positionV>
                <wp:extent cx="1059815" cy="260985"/>
                <wp:effectExtent l="57150" t="38100" r="83185" b="100965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CC9" w:rsidRPr="00020DF1" w:rsidRDefault="00C10CC9" w:rsidP="00C10C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Jour chômé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41" type="#_x0000_t202" style="position:absolute;left:0;text-align:left;margin-left:157.1pt;margin-top:88.85pt;width:83.45pt;height:2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10CC9" w:rsidRPr="00020DF1" w:rsidRDefault="00C10CC9" w:rsidP="00C10C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Jour chômé</w:t>
                      </w:r>
                    </w:p>
                  </w:txbxContent>
                </v:textbox>
              </v:shape>
            </w:pict>
          </mc:Fallback>
        </mc:AlternateContent>
      </w:r>
      <w:r w:rsidR="00DA74A1"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 wp14:anchorId="144A5CA2" wp14:editId="03D06D26">
            <wp:simplePos x="0" y="0"/>
            <wp:positionH relativeFrom="column">
              <wp:posOffset>6350</wp:posOffset>
            </wp:positionH>
            <wp:positionV relativeFrom="paragraph">
              <wp:posOffset>437515</wp:posOffset>
            </wp:positionV>
            <wp:extent cx="5975350" cy="3030220"/>
            <wp:effectExtent l="0" t="0" r="6350" b="0"/>
            <wp:wrapThrough wrapText="bothSides">
              <wp:wrapPolygon edited="0">
                <wp:start x="0" y="0"/>
                <wp:lineTo x="0" y="21455"/>
                <wp:lineTo x="21554" y="21455"/>
                <wp:lineTo x="2155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CC9" w:rsidRDefault="00236F8C" w:rsidP="00C10CC9">
      <w:r w:rsidRPr="00AD71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F80A6B" wp14:editId="5FB48CE0">
                <wp:simplePos x="0" y="0"/>
                <wp:positionH relativeFrom="margin">
                  <wp:posOffset>992505</wp:posOffset>
                </wp:positionH>
                <wp:positionV relativeFrom="margin">
                  <wp:posOffset>4309110</wp:posOffset>
                </wp:positionV>
                <wp:extent cx="287655" cy="270510"/>
                <wp:effectExtent l="76200" t="38100" r="36195" b="110490"/>
                <wp:wrapThrough wrapText="bothSides">
                  <wp:wrapPolygon edited="0">
                    <wp:start x="2861" y="-3042"/>
                    <wp:lineTo x="-5722" y="0"/>
                    <wp:lineTo x="-5722" y="19775"/>
                    <wp:lineTo x="5722" y="27380"/>
                    <wp:lineTo x="7152" y="28901"/>
                    <wp:lineTo x="14305" y="28901"/>
                    <wp:lineTo x="22887" y="24338"/>
                    <wp:lineTo x="18596" y="1521"/>
                    <wp:lineTo x="18596" y="-3042"/>
                    <wp:lineTo x="2861" y="-3042"/>
                  </wp:wrapPolygon>
                </wp:wrapThrough>
                <wp:docPr id="4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F8C" w:rsidRPr="00234064" w:rsidRDefault="00236F8C" w:rsidP="00236F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406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left:0;text-align:left;margin-left:78.15pt;margin-top:339.3pt;width:22.65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236F8C" w:rsidRPr="00234064" w:rsidRDefault="00236F8C" w:rsidP="00236F8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3406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</w:p>
    <w:p w:rsidR="00645F16" w:rsidRDefault="00645F16">
      <w:pPr>
        <w:spacing w:after="0"/>
        <w:jc w:val="left"/>
      </w:pPr>
    </w:p>
    <w:p w:rsidR="00645F16" w:rsidRDefault="00DA74A1">
      <w:pPr>
        <w:spacing w:after="0"/>
        <w:jc w:val="left"/>
      </w:pPr>
      <w:r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 wp14:anchorId="2C8D5DB2" wp14:editId="465033DB">
            <wp:simplePos x="0" y="0"/>
            <wp:positionH relativeFrom="column">
              <wp:posOffset>-336550</wp:posOffset>
            </wp:positionH>
            <wp:positionV relativeFrom="paragraph">
              <wp:posOffset>118110</wp:posOffset>
            </wp:positionV>
            <wp:extent cx="321945" cy="470535"/>
            <wp:effectExtent l="38100" t="0" r="135255" b="196215"/>
            <wp:wrapNone/>
            <wp:docPr id="2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470535"/>
                    </a:xfrm>
                    <a:prstGeom prst="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E4B" w:rsidRDefault="00DA74A1" w:rsidP="00645F16">
      <w:r w:rsidRPr="00DA74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DE22942" wp14:editId="38559481">
                <wp:simplePos x="0" y="0"/>
                <wp:positionH relativeFrom="column">
                  <wp:posOffset>118110</wp:posOffset>
                </wp:positionH>
                <wp:positionV relativeFrom="paragraph">
                  <wp:posOffset>26035</wp:posOffset>
                </wp:positionV>
                <wp:extent cx="6394450" cy="1753870"/>
                <wp:effectExtent l="0" t="0" r="25400" b="17780"/>
                <wp:wrapNone/>
                <wp:docPr id="291" name="Rectangle à coins arrondi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1753870"/>
                        </a:xfrm>
                        <a:prstGeom prst="roundRect">
                          <a:avLst>
                            <a:gd name="adj" fmla="val 112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3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45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764" w:rsidRDefault="00E54764" w:rsidP="00E54764">
                            <w:pPr>
                              <w:jc w:val="left"/>
                            </w:pPr>
                            <w:r w:rsidRPr="000D1AFB">
                              <w:rPr>
                                <w:b/>
                                <w:u w:val="single"/>
                              </w:rPr>
                              <w:t>Astuce</w:t>
                            </w:r>
                            <w:r w:rsidRPr="00645F16">
                              <w:rPr>
                                <w:b/>
                              </w:rPr>
                              <w:t xml:space="preserve"> :</w:t>
                            </w:r>
                            <w:r w:rsidR="00AB55B8">
                              <w:t xml:space="preserve"> Affichez</w:t>
                            </w:r>
                            <w:r>
                              <w:t xml:space="preserve"> uniquement vos tâches courantes avec ces options :</w:t>
                            </w:r>
                          </w:p>
                          <w:p w:rsidR="00E54764" w:rsidRDefault="00E54764" w:rsidP="00E54764">
                            <w:pPr>
                              <w:jc w:val="left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0DAF103" wp14:editId="2A5CC759">
                                  <wp:extent cx="5970270" cy="235485"/>
                                  <wp:effectExtent l="0" t="0" r="0" b="0"/>
                                  <wp:docPr id="298" name="Imag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0270" cy="235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4764" w:rsidRDefault="00E54764" w:rsidP="00E547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1" o:spid="_x0000_s1043" style="position:absolute;left:0;text-align:left;margin-left:9.3pt;margin-top:2.05pt;width:503.5pt;height:138.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74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" fillcolor="#8aabd3 [2132]" strokecolor="#4f81bd [3204]" strokeweight="2pt">
                <v:fill color2="#d6e2f0 [756]" rotate="t" colors="0 #9ab5e4;21627f #c2d1ed;29491f #e1e8f5" focus="100%" type="gradient"/>
                <v:textbox>
                  <w:txbxContent>
                    <w:p w:rsidR="00E54764" w:rsidRDefault="00E54764" w:rsidP="00E54764">
                      <w:pPr>
                        <w:jc w:val="left"/>
                      </w:pPr>
                      <w:r w:rsidRPr="000D1AFB">
                        <w:rPr>
                          <w:b/>
                          <w:u w:val="single"/>
                        </w:rPr>
                        <w:t>Astuce</w:t>
                      </w:r>
                      <w:r w:rsidRPr="00645F16">
                        <w:rPr>
                          <w:b/>
                        </w:rPr>
                        <w:t xml:space="preserve"> :</w:t>
                      </w:r>
                      <w:r w:rsidR="00AB55B8">
                        <w:t xml:space="preserve"> Affichez</w:t>
                      </w:r>
                      <w:r>
                        <w:t xml:space="preserve"> uniquement vos tâches courantes avec ces options :</w:t>
                      </w:r>
                    </w:p>
                    <w:p w:rsidR="00E54764" w:rsidRDefault="00E54764" w:rsidP="00E54764">
                      <w:pPr>
                        <w:jc w:val="left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0DAF103" wp14:editId="2A5CC759">
                            <wp:extent cx="5970270" cy="235485"/>
                            <wp:effectExtent l="0" t="0" r="0" b="0"/>
                            <wp:docPr id="298" name="Imag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0270" cy="235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4764" w:rsidRDefault="00E54764" w:rsidP="00E547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547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62EF64C" wp14:editId="12ABAEDC">
                <wp:simplePos x="0" y="0"/>
                <wp:positionH relativeFrom="column">
                  <wp:posOffset>113665</wp:posOffset>
                </wp:positionH>
                <wp:positionV relativeFrom="paragraph">
                  <wp:posOffset>1974215</wp:posOffset>
                </wp:positionV>
                <wp:extent cx="6294120" cy="900430"/>
                <wp:effectExtent l="0" t="0" r="11430" b="13970"/>
                <wp:wrapNone/>
                <wp:docPr id="292" name="Rectangle à coins arrondi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900430"/>
                        </a:xfrm>
                        <a:prstGeom prst="roundRect">
                          <a:avLst>
                            <a:gd name="adj" fmla="val 112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4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45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764" w:rsidRDefault="00E54764" w:rsidP="00E54764">
                            <w:pPr>
                              <w:jc w:val="left"/>
                            </w:pPr>
                            <w:r w:rsidRPr="000D1AFB">
                              <w:rPr>
                                <w:b/>
                                <w:u w:val="single"/>
                              </w:rPr>
                              <w:t>Astuce</w:t>
                            </w:r>
                            <w:r w:rsidRPr="00645F16">
                              <w:rPr>
                                <w:b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E54764">
                              <w:t>vous pouvez afficher la page d’imputations dès le chargement d’iPMP</w:t>
                            </w:r>
                            <w:r>
                              <w:t xml:space="preserve"> : </w:t>
                            </w:r>
                          </w:p>
                          <w:p w:rsidR="00E54764" w:rsidRDefault="00E54764" w:rsidP="00E54764">
                            <w:pPr>
                              <w:jc w:val="left"/>
                            </w:pPr>
                            <w:r>
                              <w:t>Configurez l’option dans le menu « Paramètres utilisateur »</w:t>
                            </w:r>
                          </w:p>
                          <w:p w:rsidR="00E54764" w:rsidRDefault="00E54764" w:rsidP="00E5476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4818A2E" wp14:editId="589EFB00">
                                  <wp:extent cx="3343742" cy="209579"/>
                                  <wp:effectExtent l="0" t="0" r="9525" b="0"/>
                                  <wp:docPr id="295" name="Imag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3742" cy="209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4764" w:rsidRDefault="00E54764" w:rsidP="00E5476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2" o:spid="_x0000_s1044" style="position:absolute;left:0;text-align:left;margin-left:8.95pt;margin-top:155.45pt;width:495.6pt;height:70.9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" fillcolor="#8aabd3 [2132]" strokecolor="#4f81bd [3204]" strokeweight="2pt">
                <v:fill color2="#d6e2f0 [756]" rotate="t" colors="0 #9ab5e4;22282f #c2d1ed;29491f #e1e8f5" focus="100%" type="gradient"/>
                <v:textbox>
                  <w:txbxContent>
                    <w:p w:rsidR="00E54764" w:rsidRDefault="00E54764" w:rsidP="00E54764">
                      <w:pPr>
                        <w:jc w:val="left"/>
                      </w:pPr>
                      <w:r w:rsidRPr="000D1AFB">
                        <w:rPr>
                          <w:b/>
                          <w:u w:val="single"/>
                        </w:rPr>
                        <w:t>Astuce</w:t>
                      </w:r>
                      <w:r w:rsidRPr="00645F16">
                        <w:rPr>
                          <w:b/>
                        </w:rPr>
                        <w:t xml:space="preserve"> 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E54764">
                        <w:t>vous pouvez afficher la page d’imputations dès le chargement d’iPMP</w:t>
                      </w:r>
                      <w:r>
                        <w:t xml:space="preserve"> : </w:t>
                      </w:r>
                    </w:p>
                    <w:p w:rsidR="00E54764" w:rsidRDefault="00E54764" w:rsidP="00E54764">
                      <w:pPr>
                        <w:jc w:val="left"/>
                      </w:pPr>
                      <w:r>
                        <w:t>Configurez l’option dans le menu « Paramètres utilisateur »</w:t>
                      </w:r>
                    </w:p>
                    <w:p w:rsidR="00E54764" w:rsidRDefault="00E54764" w:rsidP="00E5476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4818A2E" wp14:editId="589EFB00">
                            <wp:extent cx="3343742" cy="209579"/>
                            <wp:effectExtent l="0" t="0" r="9525" b="0"/>
                            <wp:docPr id="295" name="Imag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3742" cy="209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4764" w:rsidRDefault="00E54764" w:rsidP="00E54764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:rsidR="00F83002" w:rsidRDefault="00F83002">
      <w:pPr>
        <w:spacing w:after="0"/>
        <w:jc w:val="left"/>
      </w:pPr>
    </w:p>
    <w:p w:rsidR="00E54764" w:rsidRPr="00DA74A1" w:rsidRDefault="00234064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968518" wp14:editId="227CCB5A">
                <wp:simplePos x="0" y="0"/>
                <wp:positionH relativeFrom="column">
                  <wp:posOffset>1518285</wp:posOffset>
                </wp:positionH>
                <wp:positionV relativeFrom="paragraph">
                  <wp:posOffset>169174</wp:posOffset>
                </wp:positionV>
                <wp:extent cx="0" cy="209550"/>
                <wp:effectExtent l="76200" t="38100" r="57150" b="19050"/>
                <wp:wrapNone/>
                <wp:docPr id="3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119.55pt;margin-top:13.3pt;width:0;height:16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E54764" w:rsidRDefault="00AB55B8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28148C" wp14:editId="08A91960">
                <wp:simplePos x="0" y="0"/>
                <wp:positionH relativeFrom="column">
                  <wp:posOffset>6084747</wp:posOffset>
                </wp:positionH>
                <wp:positionV relativeFrom="paragraph">
                  <wp:posOffset>3470</wp:posOffset>
                </wp:positionV>
                <wp:extent cx="0" cy="201605"/>
                <wp:effectExtent l="76200" t="38100" r="57150" b="27305"/>
                <wp:wrapNone/>
                <wp:docPr id="29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479.1pt;margin-top:.25pt;width:0;height:15.8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">
                <v:stroke endarrow="block"/>
              </v:shape>
            </w:pict>
          </mc:Fallback>
        </mc:AlternateContent>
      </w:r>
      <w:r w:rsidR="002340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54CA3B" wp14:editId="1BDF1AB1">
                <wp:simplePos x="0" y="0"/>
                <wp:positionH relativeFrom="column">
                  <wp:posOffset>2947035</wp:posOffset>
                </wp:positionH>
                <wp:positionV relativeFrom="paragraph">
                  <wp:posOffset>1270</wp:posOffset>
                </wp:positionV>
                <wp:extent cx="457200" cy="202565"/>
                <wp:effectExtent l="0" t="38100" r="57150" b="26035"/>
                <wp:wrapNone/>
                <wp:docPr id="29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32.05pt;margin-top:.1pt;width:36pt;height:15.9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XTPwIAAG4EAAAOAAAAZHJzL2Uyb0RvYy54bWysVE2P2jAQvVfqf7B8h3w0sBARVqsEetl2&#10;kXbbu7EdYtWxLdsQUNX/3rFh2dJ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">
                <v:stroke endarrow="block"/>
              </v:shape>
            </w:pict>
          </mc:Fallback>
        </mc:AlternateContent>
      </w:r>
      <w:r w:rsidR="002340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FC94C" wp14:editId="4DAA5003">
                <wp:simplePos x="0" y="0"/>
                <wp:positionH relativeFrom="column">
                  <wp:posOffset>1813560</wp:posOffset>
                </wp:positionH>
                <wp:positionV relativeFrom="paragraph">
                  <wp:posOffset>210820</wp:posOffset>
                </wp:positionV>
                <wp:extent cx="1133475" cy="619125"/>
                <wp:effectExtent l="0" t="0" r="28575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978" w:rsidRDefault="00B22978" w:rsidP="00B22978">
                            <w:pPr>
                              <w:ind w:left="142"/>
                              <w:jc w:val="center"/>
                            </w:pPr>
                            <w:proofErr w:type="gramStart"/>
                            <w:r>
                              <w:t>évite</w:t>
                            </w:r>
                            <w:proofErr w:type="gramEnd"/>
                            <w:r>
                              <w:t xml:space="preserve"> d’afficher trop de réunions</w:t>
                            </w:r>
                          </w:p>
                          <w:p w:rsidR="00B22978" w:rsidRDefault="00B22978" w:rsidP="00B22978">
                            <w:pPr>
                              <w:ind w:left="14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5" type="#_x0000_t202" style="position:absolute;margin-left:142.8pt;margin-top:16.6pt;width:89.2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" fillcolor="white [3201]" strokecolor="#4f81bd [3204]" strokeweight="2pt">
                <v:textbox inset="1mm,0,1mm,0">
                  <w:txbxContent>
                    <w:p w:rsidR="00B22978" w:rsidRDefault="00B22978" w:rsidP="00B22978">
                      <w:pPr>
                        <w:ind w:left="142"/>
                        <w:jc w:val="center"/>
                      </w:pPr>
                      <w:r>
                        <w:t>évite</w:t>
                      </w:r>
                      <w:r>
                        <w:t xml:space="preserve"> d’afficher trop de réunions</w:t>
                      </w:r>
                    </w:p>
                    <w:p w:rsidR="00B22978" w:rsidRDefault="00B22978" w:rsidP="00B22978">
                      <w:pPr>
                        <w:ind w:left="142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0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CC500B" wp14:editId="4E277E60">
                <wp:simplePos x="0" y="0"/>
                <wp:positionH relativeFrom="column">
                  <wp:posOffset>4823460</wp:posOffset>
                </wp:positionH>
                <wp:positionV relativeFrom="paragraph">
                  <wp:posOffset>10795</wp:posOffset>
                </wp:positionV>
                <wp:extent cx="219075" cy="212090"/>
                <wp:effectExtent l="0" t="38100" r="47625" b="16510"/>
                <wp:wrapNone/>
                <wp:docPr id="29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379.8pt;margin-top:.85pt;width:17.25pt;height:16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E54764" w:rsidRDefault="00234064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DF90A" wp14:editId="1907BFF0">
                <wp:simplePos x="0" y="0"/>
                <wp:positionH relativeFrom="column">
                  <wp:posOffset>439311</wp:posOffset>
                </wp:positionH>
                <wp:positionV relativeFrom="paragraph">
                  <wp:posOffset>5715</wp:posOffset>
                </wp:positionV>
                <wp:extent cx="1182115" cy="619125"/>
                <wp:effectExtent l="0" t="0" r="18415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115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978" w:rsidRDefault="00B22978" w:rsidP="00B22978">
                            <w:pPr>
                              <w:ind w:left="142"/>
                              <w:jc w:val="center"/>
                            </w:pPr>
                            <w:proofErr w:type="gramStart"/>
                            <w:r>
                              <w:t>cache</w:t>
                            </w:r>
                            <w:proofErr w:type="gramEnd"/>
                            <w:r>
                              <w:t xml:space="preserve"> le travail planifié dans chaque case</w:t>
                            </w:r>
                          </w:p>
                          <w:p w:rsidR="00B22978" w:rsidRDefault="00B22978" w:rsidP="00B229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46" type="#_x0000_t202" style="position:absolute;margin-left:34.6pt;margin-top:.45pt;width:93.1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" fillcolor="white [3201]" strokecolor="#4f81bd [3204]" strokeweight="2pt">
                <v:textbox inset="1mm,0,1mm,0">
                  <w:txbxContent>
                    <w:p w:rsidR="00B22978" w:rsidRDefault="00B22978" w:rsidP="00B22978">
                      <w:pPr>
                        <w:ind w:left="142"/>
                        <w:jc w:val="center"/>
                      </w:pPr>
                      <w:r>
                        <w:t xml:space="preserve">cache le travail planifié </w:t>
                      </w:r>
                      <w:r>
                        <w:t>dans chaque case</w:t>
                      </w:r>
                    </w:p>
                    <w:p w:rsidR="00B22978" w:rsidRDefault="00B22978" w:rsidP="00B229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9F92B9" wp14:editId="72CCAD61">
                <wp:simplePos x="0" y="0"/>
                <wp:positionH relativeFrom="column">
                  <wp:posOffset>4889500</wp:posOffset>
                </wp:positionH>
                <wp:positionV relativeFrom="paragraph">
                  <wp:posOffset>36830</wp:posOffset>
                </wp:positionV>
                <wp:extent cx="1502410" cy="695325"/>
                <wp:effectExtent l="0" t="0" r="2159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978" w:rsidRDefault="00B22978" w:rsidP="00B22978">
                            <w:pPr>
                              <w:jc w:val="center"/>
                            </w:pPr>
                            <w:proofErr w:type="gramStart"/>
                            <w:r>
                              <w:t>cache</w:t>
                            </w:r>
                            <w:proofErr w:type="gramEnd"/>
                            <w:r>
                              <w:t xml:space="preserve"> les activités terminées</w:t>
                            </w:r>
                          </w:p>
                          <w:p w:rsidR="00B22978" w:rsidRDefault="00B22978" w:rsidP="00B22978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statut</w:t>
                            </w:r>
                            <w:proofErr w:type="gramEnd"/>
                            <w:r>
                              <w:t xml:space="preserve"> ‘</w:t>
                            </w:r>
                            <w:proofErr w:type="spellStart"/>
                            <w:r>
                              <w:t>done</w:t>
                            </w:r>
                            <w:proofErr w:type="spellEnd"/>
                            <w:r>
                              <w:t>’ ou plus)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47" type="#_x0000_t202" style="position:absolute;margin-left:385pt;margin-top:2.9pt;width:118.3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" fillcolor="white [3201]" strokecolor="#4f81bd [3204]" strokeweight="2pt">
                <v:textbox inset="1mm,0,1mm,0">
                  <w:txbxContent>
                    <w:p w:rsidR="00B22978" w:rsidRDefault="00B22978" w:rsidP="00B22978">
                      <w:pPr>
                        <w:jc w:val="center"/>
                      </w:pPr>
                      <w:r>
                        <w:t>cache les activités terminées</w:t>
                      </w:r>
                    </w:p>
                    <w:p w:rsidR="00B22978" w:rsidRDefault="00B22978" w:rsidP="00B22978">
                      <w:pPr>
                        <w:jc w:val="center"/>
                      </w:pPr>
                      <w:r>
                        <w:t>(</w:t>
                      </w:r>
                      <w:r>
                        <w:t>statut ‘done’ ou plus)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244AD7" wp14:editId="5857E376">
                <wp:simplePos x="0" y="0"/>
                <wp:positionH relativeFrom="column">
                  <wp:posOffset>3070860</wp:posOffset>
                </wp:positionH>
                <wp:positionV relativeFrom="paragraph">
                  <wp:posOffset>34290</wp:posOffset>
                </wp:positionV>
                <wp:extent cx="1752600" cy="85725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57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978" w:rsidRDefault="00B22978" w:rsidP="00B22978">
                            <w:pPr>
                              <w:jc w:val="center"/>
                            </w:pPr>
                            <w:proofErr w:type="gramStart"/>
                            <w:r>
                              <w:t>cache</w:t>
                            </w:r>
                            <w:proofErr w:type="gramEnd"/>
                            <w:r>
                              <w:t xml:space="preserve"> les activités futures (statut ‘</w:t>
                            </w:r>
                            <w:proofErr w:type="spellStart"/>
                            <w:r>
                              <w:t>recorded</w:t>
                            </w:r>
                            <w:proofErr w:type="spellEnd"/>
                            <w:r>
                              <w:t>’)</w:t>
                            </w:r>
                          </w:p>
                          <w:p w:rsidR="00B22978" w:rsidRDefault="00B22978" w:rsidP="00B22978">
                            <w:pPr>
                              <w:jc w:val="center"/>
                            </w:pP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seulement</w:t>
                            </w:r>
                            <w:proofErr w:type="gramEnd"/>
                            <w:r>
                              <w:t xml:space="preserve"> en accord avec votre </w:t>
                            </w:r>
                            <w:r w:rsidR="00234064">
                              <w:t>CDP / 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48" type="#_x0000_t202" style="position:absolute;margin-left:241.8pt;margin-top:2.7pt;width:138pt;height:6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" fillcolor="white [3201]" strokecolor="#4f81bd [3204]" strokeweight="2pt">
                <v:textbox inset="1mm,0,1mm,0">
                  <w:txbxContent>
                    <w:p w:rsidR="00B22978" w:rsidRDefault="00B22978" w:rsidP="00B22978">
                      <w:pPr>
                        <w:jc w:val="center"/>
                      </w:pPr>
                      <w:r>
                        <w:t>cach</w:t>
                      </w:r>
                      <w:r>
                        <w:t xml:space="preserve">e les activités futures (statut </w:t>
                      </w:r>
                      <w:r>
                        <w:t>‘recorded’)</w:t>
                      </w:r>
                    </w:p>
                    <w:p w:rsidR="00B22978" w:rsidRDefault="00B22978" w:rsidP="00B22978">
                      <w:pPr>
                        <w:jc w:val="center"/>
                      </w:pPr>
                      <w:r>
                        <w:sym w:font="Wingdings" w:char="F0E0"/>
                      </w:r>
                      <w:r>
                        <w:t xml:space="preserve"> seulement en accord avec votre </w:t>
                      </w:r>
                      <w:r w:rsidR="00234064">
                        <w:t>CDP / TL</w:t>
                      </w:r>
                    </w:p>
                  </w:txbxContent>
                </v:textbox>
              </v:shape>
            </w:pict>
          </mc:Fallback>
        </mc:AlternateContent>
      </w:r>
    </w:p>
    <w:p w:rsidR="00E54764" w:rsidRDefault="00E54764">
      <w:pPr>
        <w:spacing w:after="0"/>
        <w:jc w:val="left"/>
      </w:pPr>
    </w:p>
    <w:p w:rsidR="00E54764" w:rsidRDefault="00DA74A1">
      <w:pPr>
        <w:spacing w:after="0"/>
        <w:jc w:val="left"/>
      </w:pPr>
      <w:r w:rsidRPr="00E54764"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 wp14:anchorId="0D646482" wp14:editId="5F709343">
            <wp:simplePos x="0" y="0"/>
            <wp:positionH relativeFrom="column">
              <wp:posOffset>-337185</wp:posOffset>
            </wp:positionH>
            <wp:positionV relativeFrom="paragraph">
              <wp:posOffset>595630</wp:posOffset>
            </wp:positionV>
            <wp:extent cx="321945" cy="470535"/>
            <wp:effectExtent l="38100" t="0" r="135255" b="196215"/>
            <wp:wrapNone/>
            <wp:docPr id="29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470535"/>
                    </a:xfrm>
                    <a:prstGeom prst="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E54764" w:rsidSect="00F8300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560" w:right="1134" w:bottom="1134" w:left="1134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EA0" w:rsidRDefault="00DB6EA0" w:rsidP="00ED60D5">
      <w:r>
        <w:separator/>
      </w:r>
    </w:p>
  </w:endnote>
  <w:endnote w:type="continuationSeparator" w:id="0">
    <w:p w:rsidR="00DB6EA0" w:rsidRDefault="00DB6EA0" w:rsidP="00ED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EAA" w:rsidRDefault="00F80E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EAA" w:rsidRDefault="00F80E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EAA" w:rsidRDefault="00F80E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EA0" w:rsidRDefault="00DB6EA0" w:rsidP="00ED60D5">
      <w:r>
        <w:separator/>
      </w:r>
    </w:p>
  </w:footnote>
  <w:footnote w:type="continuationSeparator" w:id="0">
    <w:p w:rsidR="00DB6EA0" w:rsidRDefault="00DB6EA0" w:rsidP="00ED6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EAA" w:rsidRDefault="00F80E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5D6" w:rsidRPr="00D6665E" w:rsidRDefault="00160E8D" w:rsidP="00D6665E">
    <w:pPr>
      <w:pStyle w:val="adresse"/>
      <w:tabs>
        <w:tab w:val="center" w:pos="4820"/>
      </w:tabs>
      <w:ind w:left="-142"/>
      <w:jc w:val="left"/>
      <w:rPr>
        <w:b w:val="0"/>
        <w:smallCaps/>
        <w:sz w:val="18"/>
        <w:szCs w:val="20"/>
      </w:rPr>
    </w:pPr>
    <w:r>
      <w:rPr>
        <w:rFonts w:ascii="Franklin Gothic Demi" w:hAnsi="Franklin Gothic Demi"/>
        <w:i w:val="0"/>
        <w:color w:val="005AA2"/>
        <w:sz w:val="72"/>
        <w:szCs w:val="7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4128357</wp:posOffset>
              </wp:positionH>
              <wp:positionV relativeFrom="paragraph">
                <wp:posOffset>37834</wp:posOffset>
              </wp:positionV>
              <wp:extent cx="1003471" cy="579962"/>
              <wp:effectExtent l="76200" t="38100" r="82550" b="106045"/>
              <wp:wrapNone/>
              <wp:docPr id="300" name="Groupe 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471" cy="579962"/>
                        <a:chOff x="0" y="0"/>
                        <a:chExt cx="1003471" cy="579962"/>
                      </a:xfrm>
                    </wpg:grpSpPr>
                    <wps:wsp>
                      <wps:cNvPr id="19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6958" y="0"/>
                          <a:ext cx="875881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108" w:rsidRPr="00020DF1" w:rsidRDefault="00512108" w:rsidP="005121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27590" y="318977"/>
                          <a:ext cx="875881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108" w:rsidRPr="00020DF1" w:rsidRDefault="00512108" w:rsidP="005121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Ellipse 7"/>
                      <wps:cNvSpPr/>
                      <wps:spPr>
                        <a:xfrm>
                          <a:off x="0" y="297712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64" w:rsidRPr="00234064" w:rsidRDefault="00234064" w:rsidP="002340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23406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Groupe 300" o:spid="_x0000_s1049" style="position:absolute;left:0;text-align:left;margin-left:325.05pt;margin-top:3pt;width:79pt;height:45.65pt;z-index:251671552" coordsize="10034,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left:1169;width:8759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spsAA&#10;AADbAAAADwAAAGRycy9kb3ducmV2LnhtbERPzYrCMBC+C75DGMGbpnrwp5oWURf04EHtA4zNbFu2&#10;mZQmq3WffiMI3ubj+5112pla3Kl1lWUFk3EEgji3uuJCQXb9Gi1AOI+ssbZMCp7kIE36vTXG2j74&#10;TPeLL0QIYRejgtL7JpbS5SUZdGPbEAfu27YGfYBtIXWLjxBuajmNopk0WHFoKLGhbUn5z+XXKDjO&#10;son/O92mW57LZ7Hb701GmVLDQbdZgfDU+Y/47T7oMH8Jr1/CAT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SspsAAAADbAAAADwAAAAAAAAAAAAAAAACYAgAAZHJzL2Rvd25y&#10;ZXYueG1sUEsFBgAAAAAEAAQA9QAAAIUD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12108" w:rsidRPr="00020DF1" w:rsidRDefault="00512108" w:rsidP="005121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Information</w:t>
                      </w:r>
                    </w:p>
                  </w:txbxContent>
                </v:textbox>
              </v:shape>
              <v:shape id="_x0000_s1051" type="#_x0000_t202" style="position:absolute;left:1275;top:3189;width:8759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D2MEA&#10;AADbAAAADwAAAGRycy9kb3ducmV2LnhtbERPTYvCMBC9C/6HMMLeNFFEpGsUERUP64LVwx6HZmyr&#10;zaQ00VZ//eawsMfH+16sOluJJzW+dKxhPFIgiDNnSs41XM674RyED8gGK8ek4UUeVst+b4GJcS2f&#10;6JmGXMQQ9glqKEKoEyl9VpBFP3I1ceSurrEYImxyaRpsY7it5ESpmbRYcmwosKZNQdk9fVgNaf59&#10;Ue8vdRzv6Ke7TR/r7d63Wn8MuvUniEBd+Bf/uQ9GwySuj1/iD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+A9jBAAAA2wAAAA8AAAAAAAAAAAAAAAAAmAIAAGRycy9kb3du&#10;cmV2LnhtbFBLBQYAAAAABAAEAPUAAACGAw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12108" w:rsidRPr="00020DF1" w:rsidRDefault="00512108" w:rsidP="005121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Action</w:t>
                      </w:r>
                    </w:p>
                  </w:txbxContent>
                </v:textbox>
              </v:shape>
              <v:oval id="_x0000_s1052" style="position:absolute;top:2977;width:2876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6ysYA&#10;AADcAAAADwAAAGRycy9kb3ducmV2LnhtbESPQWsCMRSE74X+h/CE3mp2PUh3NYpYlF481Jaqt+fm&#10;ubu4eQlJ1LW/vikUehxm5htmOu9NJ67kQ2tZQT7MQBBXVrdcK/j8WD2/gAgRWWNnmRTcKcB89vgw&#10;xVLbG7/TdRtrkSAcSlTQxOhKKUPVkMEwtI44eSfrDcYkfS21x1uCm06OsmwsDbacFhp0tGyoOm8v&#10;RsFl5/Mid1/fm70s4vrVHevxwSv1NOgXExCR+vgf/mu/aQWjooDfM+kI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+6ysYAAADcAAAADwAAAAAAAAAAAAAAAACYAgAAZHJz&#10;L2Rvd25yZXYueG1sUEsFBgAAAAAEAAQA9QAAAIsD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234064" w:rsidRPr="00234064" w:rsidRDefault="00234064" w:rsidP="0023406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28"/>
                          <w:szCs w:val="20"/>
                        </w:rPr>
                      </w:pPr>
                      <w:r w:rsidRPr="0023406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0"/>
                        </w:rPr>
                        <w:t>1</w:t>
                      </w:r>
                    </w:p>
                  </w:txbxContent>
                </v:textbox>
              </v:oval>
            </v:group>
          </w:pict>
        </mc:Fallback>
      </mc:AlternateContent>
    </w:r>
    <w:r w:rsidR="00D6665E" w:rsidRPr="003C151B">
      <w:rPr>
        <w:rFonts w:ascii="Franklin Gothic Demi" w:hAnsi="Franklin Gothic Demi"/>
        <w:i w:val="0"/>
        <w:color w:val="005AA2"/>
        <w:sz w:val="72"/>
        <w:szCs w:val="72"/>
      </w:rPr>
      <w:drawing>
        <wp:anchor distT="0" distB="0" distL="114300" distR="114300" simplePos="0" relativeHeight="251665408" behindDoc="1" locked="0" layoutInCell="1" allowOverlap="1" wp14:anchorId="15BEE643" wp14:editId="57945076">
          <wp:simplePos x="0" y="0"/>
          <wp:positionH relativeFrom="column">
            <wp:posOffset>1706880</wp:posOffset>
          </wp:positionH>
          <wp:positionV relativeFrom="paragraph">
            <wp:posOffset>38100</wp:posOffset>
          </wp:positionV>
          <wp:extent cx="427355" cy="427355"/>
          <wp:effectExtent l="0" t="0" r="0" b="0"/>
          <wp:wrapThrough wrapText="bothSides">
            <wp:wrapPolygon edited="0">
              <wp:start x="963" y="0"/>
              <wp:lineTo x="0" y="18294"/>
              <wp:lineTo x="0" y="20220"/>
              <wp:lineTo x="6740" y="20220"/>
              <wp:lineTo x="20220" y="20220"/>
              <wp:lineTo x="20220" y="8666"/>
              <wp:lineTo x="19257" y="0"/>
              <wp:lineTo x="963" y="0"/>
            </wp:wrapPolygon>
          </wp:wrapThrough>
          <wp:docPr id="290" name="Image 290" descr="C:\wamp\www\wamp_DHI2\view\css\images\iconImputation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wamp\www\wamp_DHI2\view\css\images\iconImputation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151B" w:rsidRPr="003C151B">
      <w:rPr>
        <w:rFonts w:ascii="Franklin Gothic Demi" w:hAnsi="Franklin Gothic Demi"/>
        <w:i w:val="0"/>
        <w:color w:val="005AA2"/>
        <w:sz w:val="72"/>
        <w:szCs w:val="72"/>
      </w:rPr>
      <w:t>iPMP</w:t>
    </w:r>
    <w:r w:rsidR="00D6665E">
      <w:rPr>
        <w:rFonts w:ascii="Calibri" w:hAnsi="Calibri"/>
        <w:i w:val="0"/>
        <w:color w:val="005AA2"/>
        <w:sz w:val="72"/>
        <w:szCs w:val="72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ab/>
    </w:r>
    <w:r w:rsidR="00766BEB" w:rsidRPr="003C151B">
      <w:rPr>
        <w:rFonts w:ascii="Calibri" w:hAnsi="Calibri"/>
        <w:i w:val="0"/>
        <w:smallCaps/>
        <w:color w:val="005AA2"/>
        <w:sz w:val="52"/>
        <w:szCs w:val="52"/>
      </w:rPr>
      <w:t>Imputations</w:t>
    </w:r>
    <w:r w:rsidR="0028270C">
      <w:drawing>
        <wp:anchor distT="0" distB="0" distL="114300" distR="114300" simplePos="0" relativeHeight="251658240" behindDoc="0" locked="1" layoutInCell="0" allowOverlap="1" wp14:anchorId="6FDF9A94" wp14:editId="703A0631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20470" cy="791845"/>
          <wp:effectExtent l="0" t="0" r="0" b="8255"/>
          <wp:wrapNone/>
          <wp:docPr id="28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6BEB">
      <w:drawing>
        <wp:anchor distT="0" distB="0" distL="114300" distR="114300" simplePos="0" relativeHeight="251661312" behindDoc="1" locked="1" layoutInCell="0" allowOverlap="1" wp14:anchorId="7D0C6B53" wp14:editId="607E5426">
          <wp:simplePos x="0" y="0"/>
          <wp:positionH relativeFrom="page">
            <wp:posOffset>-22860</wp:posOffset>
          </wp:positionH>
          <wp:positionV relativeFrom="page">
            <wp:posOffset>10319385</wp:posOffset>
          </wp:positionV>
          <wp:extent cx="7621905" cy="367665"/>
          <wp:effectExtent l="0" t="0" r="0" b="0"/>
          <wp:wrapNone/>
          <wp:docPr id="28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504"/>
                  <a:stretch/>
                </pic:blipFill>
                <pic:spPr bwMode="auto">
                  <a:xfrm>
                    <a:off x="0" y="0"/>
                    <a:ext cx="762190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270C">
      <w:drawing>
        <wp:anchor distT="0" distB="0" distL="114300" distR="114300" simplePos="0" relativeHeight="251659264" behindDoc="1" locked="1" layoutInCell="0" allowOverlap="1" wp14:anchorId="696F1F87" wp14:editId="6719633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642860" cy="1393190"/>
          <wp:effectExtent l="0" t="0" r="0" b="0"/>
          <wp:wrapNone/>
          <wp:docPr id="29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13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EAA" w:rsidRDefault="00F80EA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4" type="#_x0000_t75" style="width:117.2pt;height:117.2pt" o:bullet="t">
        <v:imagedata r:id="rId1" o:title="bouton_bleufoncé"/>
      </v:shape>
    </w:pict>
  </w:numPicBullet>
  <w:numPicBullet w:numPicBulletId="1">
    <w:pict>
      <v:shape id="_x0000_i1535" type="#_x0000_t75" style="width:117.2pt;height:117.2pt" o:bullet="t">
        <v:imagedata r:id="rId2" o:title="bouton_vert"/>
      </v:shape>
    </w:pict>
  </w:numPicBullet>
  <w:numPicBullet w:numPicBulletId="2">
    <w:pict>
      <v:shape id="_x0000_i1536" type="#_x0000_t75" style="width:117.2pt;height:117.2pt" o:bullet="t">
        <v:imagedata r:id="rId3" o:title="bouton_violet"/>
      </v:shape>
    </w:pict>
  </w:numPicBullet>
  <w:numPicBullet w:numPicBulletId="3">
    <w:pict>
      <v:shape id="_x0000_i1537" type="#_x0000_t75" style="width:36.85pt;height:31pt" o:bullet="t">
        <v:imagedata r:id="rId4" o:title="puce4"/>
      </v:shape>
    </w:pict>
  </w:numPicBullet>
  <w:numPicBullet w:numPicBulletId="4">
    <w:pict>
      <v:shape id="_x0000_i1538" type="#_x0000_t75" style="width:36.85pt;height:31.8pt" o:bullet="t">
        <v:imagedata r:id="rId5" o:title="puce2"/>
      </v:shape>
    </w:pict>
  </w:numPicBullet>
  <w:abstractNum w:abstractNumId="0">
    <w:nsid w:val="FFFFFF7E"/>
    <w:multiLevelType w:val="singleLevel"/>
    <w:tmpl w:val="019C291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AF027F1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199267A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B32DF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8A4AA5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ED6CE7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EF190E"/>
    <w:multiLevelType w:val="multilevel"/>
    <w:tmpl w:val="050ABF66"/>
    <w:numStyleLink w:val="AnnexesSII"/>
  </w:abstractNum>
  <w:abstractNum w:abstractNumId="7">
    <w:nsid w:val="09663E8E"/>
    <w:multiLevelType w:val="multilevel"/>
    <w:tmpl w:val="050ABF66"/>
    <w:numStyleLink w:val="AnnexesSII"/>
  </w:abstractNum>
  <w:abstractNum w:abstractNumId="8">
    <w:nsid w:val="0DDD7F85"/>
    <w:multiLevelType w:val="multilevel"/>
    <w:tmpl w:val="70304FFE"/>
    <w:name w:val="Puces SII3"/>
    <w:numStyleLink w:val="ListeSII"/>
  </w:abstractNum>
  <w:abstractNum w:abstractNumId="9">
    <w:nsid w:val="10A12980"/>
    <w:multiLevelType w:val="multilevel"/>
    <w:tmpl w:val="6B5041CE"/>
    <w:styleLink w:val="TitresSII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10">
    <w:nsid w:val="1CDD7D42"/>
    <w:multiLevelType w:val="hybridMultilevel"/>
    <w:tmpl w:val="BB74F23E"/>
    <w:name w:val="Puces SII2"/>
    <w:lvl w:ilvl="0" w:tplc="3D207D5E">
      <w:start w:val="1"/>
      <w:numFmt w:val="bullet"/>
      <w:lvlText w:val="î"/>
      <w:lvlJc w:val="left"/>
      <w:pPr>
        <w:ind w:left="1134" w:hanging="360"/>
      </w:pPr>
      <w:rPr>
        <w:rFonts w:ascii="Wingdings 3" w:hAnsi="Wingdings 3" w:hint="default"/>
        <w:color w:val="2F5A9E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">
    <w:nsid w:val="1D5B7011"/>
    <w:multiLevelType w:val="multilevel"/>
    <w:tmpl w:val="70304FFE"/>
    <w:numStyleLink w:val="ListeSII"/>
  </w:abstractNum>
  <w:abstractNum w:abstractNumId="12">
    <w:nsid w:val="20453D12"/>
    <w:multiLevelType w:val="hybridMultilevel"/>
    <w:tmpl w:val="36083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94C98"/>
    <w:multiLevelType w:val="multilevel"/>
    <w:tmpl w:val="70304FFE"/>
    <w:name w:val="Puces SII32222"/>
    <w:numStyleLink w:val="ListeSII"/>
  </w:abstractNum>
  <w:abstractNum w:abstractNumId="14">
    <w:nsid w:val="254C014C"/>
    <w:multiLevelType w:val="multilevel"/>
    <w:tmpl w:val="B2E6D8C6"/>
    <w:numStyleLink w:val="ListeSIIencadrchapitre"/>
  </w:abstractNum>
  <w:abstractNum w:abstractNumId="15">
    <w:nsid w:val="261D5FF7"/>
    <w:multiLevelType w:val="multilevel"/>
    <w:tmpl w:val="70304FFE"/>
    <w:styleLink w:val="ListeSII"/>
    <w:lvl w:ilvl="0">
      <w:start w:val="1"/>
      <w:numFmt w:val="bullet"/>
      <w:pStyle w:val="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F5A9E"/>
        <w:sz w:val="28"/>
      </w:rPr>
    </w:lvl>
    <w:lvl w:ilvl="1">
      <w:start w:val="1"/>
      <w:numFmt w:val="bullet"/>
      <w:lvlRestart w:val="0"/>
      <w:suff w:val="space"/>
      <w:lvlText w:val=""/>
      <w:lvlJc w:val="left"/>
      <w:pPr>
        <w:ind w:left="1134" w:hanging="283"/>
      </w:pPr>
      <w:rPr>
        <w:rFonts w:ascii="Wingdings 3" w:hAnsi="Wingdings 3" w:hint="default"/>
        <w:b w:val="0"/>
        <w:i w:val="0"/>
        <w:color w:val="2F5A9E"/>
        <w:sz w:val="28"/>
      </w:rPr>
    </w:lvl>
    <w:lvl w:ilvl="2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40FF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7B50628"/>
    <w:multiLevelType w:val="multilevel"/>
    <w:tmpl w:val="06345D8C"/>
    <w:numStyleLink w:val="ListeSIISynthse"/>
  </w:abstractNum>
  <w:abstractNum w:abstractNumId="18">
    <w:nsid w:val="280C04ED"/>
    <w:multiLevelType w:val="multilevel"/>
    <w:tmpl w:val="040C001D"/>
    <w:name w:val="Puces SII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DCD45AE"/>
    <w:multiLevelType w:val="multilevel"/>
    <w:tmpl w:val="6C10241A"/>
    <w:lvl w:ilvl="0">
      <w:start w:val="1"/>
      <w:numFmt w:val="bullet"/>
      <w:lvlText w:val=""/>
      <w:lvlPicBulletId w:val="3"/>
      <w:lvlJc w:val="left"/>
      <w:pPr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0B440A"/>
    <w:multiLevelType w:val="multilevel"/>
    <w:tmpl w:val="8B0E3724"/>
    <w:lvl w:ilvl="0">
      <w:start w:val="1"/>
      <w:numFmt w:val="decimal"/>
      <w:lvlText w:val=" %1 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1F06FF9"/>
    <w:multiLevelType w:val="multilevel"/>
    <w:tmpl w:val="10363D48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22">
    <w:nsid w:val="32F81FBD"/>
    <w:multiLevelType w:val="multilevel"/>
    <w:tmpl w:val="040C001D"/>
    <w:name w:val="Puces SII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BBD06AE"/>
    <w:multiLevelType w:val="multilevel"/>
    <w:tmpl w:val="B2E6D8C6"/>
    <w:numStyleLink w:val="ListeSIIencadrchapitre"/>
  </w:abstractNum>
  <w:abstractNum w:abstractNumId="24">
    <w:nsid w:val="3ECF3B40"/>
    <w:multiLevelType w:val="multilevel"/>
    <w:tmpl w:val="70304FFE"/>
    <w:name w:val="Puces SII322222"/>
    <w:numStyleLink w:val="ListeSII"/>
  </w:abstractNum>
  <w:abstractNum w:abstractNumId="25">
    <w:nsid w:val="41564B95"/>
    <w:multiLevelType w:val="hybridMultilevel"/>
    <w:tmpl w:val="A920A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F5E2C"/>
    <w:multiLevelType w:val="multilevel"/>
    <w:tmpl w:val="06345D8C"/>
    <w:numStyleLink w:val="ListeSIISynthse"/>
  </w:abstractNum>
  <w:abstractNum w:abstractNumId="27">
    <w:nsid w:val="47177E7D"/>
    <w:multiLevelType w:val="multilevel"/>
    <w:tmpl w:val="B2E6D8C6"/>
    <w:styleLink w:val="ListeSIIencadrchapitre"/>
    <w:lvl w:ilvl="0">
      <w:start w:val="1"/>
      <w:numFmt w:val="bullet"/>
      <w:pStyle w:val="EncadrChapitre-Puces"/>
      <w:suff w:val="space"/>
      <w:lvlText w:val=""/>
      <w:lvlPicBulletId w:val="0"/>
      <w:lvlJc w:val="left"/>
      <w:pPr>
        <w:ind w:left="851" w:hanging="284"/>
      </w:pPr>
      <w:rPr>
        <w:rFonts w:ascii="Symbol" w:hAnsi="Symbol"/>
        <w:color w:val="auto"/>
        <w:sz w:val="28"/>
      </w:rPr>
    </w:lvl>
    <w:lvl w:ilvl="1">
      <w:start w:val="1"/>
      <w:numFmt w:val="bullet"/>
      <w:lvlRestart w:val="0"/>
      <w:suff w:val="space"/>
      <w:lvlText w:val=""/>
      <w:lvlPicBulletId w:val="2"/>
      <w:lvlJc w:val="left"/>
      <w:pPr>
        <w:ind w:left="1134" w:hanging="283"/>
      </w:pPr>
      <w:rPr>
        <w:rFonts w:ascii="Symbol" w:hAnsi="Symbol"/>
        <w:color w:val="auto"/>
        <w:sz w:val="24"/>
      </w:rPr>
    </w:lvl>
    <w:lvl w:ilvl="2">
      <w:start w:val="1"/>
      <w:numFmt w:val="bullet"/>
      <w:lvlRestart w:val="0"/>
      <w:suff w:val="space"/>
      <w:lvlText w:val=""/>
      <w:lvlPicBulletId w:val="1"/>
      <w:lvlJc w:val="left"/>
      <w:pPr>
        <w:ind w:left="1418" w:hanging="284"/>
      </w:pPr>
      <w:rPr>
        <w:rFonts w:ascii="Symbol" w:hAnsi="Symbol"/>
        <w:color w:val="auto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3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C2185"/>
    <w:multiLevelType w:val="multilevel"/>
    <w:tmpl w:val="B2E6D8C6"/>
    <w:name w:val="Puces SII3222"/>
    <w:numStyleLink w:val="ListeSIIencadrchapitre"/>
  </w:abstractNum>
  <w:abstractNum w:abstractNumId="29">
    <w:nsid w:val="4FBE7AC1"/>
    <w:multiLevelType w:val="multilevel"/>
    <w:tmpl w:val="06345D8C"/>
    <w:styleLink w:val="ListeSIISynthse"/>
    <w:lvl w:ilvl="0">
      <w:start w:val="1"/>
      <w:numFmt w:val="bullet"/>
      <w:pStyle w:val="Synthse-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8D3589"/>
        <w:sz w:val="24"/>
      </w:rPr>
    </w:lvl>
    <w:lvl w:ilvl="1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Arial" w:hAnsi="Arial" w:hint="default"/>
        <w:color w:val="8D3589"/>
        <w:sz w:val="24"/>
      </w:rPr>
    </w:lvl>
    <w:lvl w:ilvl="2">
      <w:start w:val="1"/>
      <w:numFmt w:val="bullet"/>
      <w:suff w:val="space"/>
      <w:lvlText w:val="o"/>
      <w:lvlJc w:val="left"/>
      <w:pPr>
        <w:ind w:left="1985" w:hanging="284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C9460F"/>
    <w:multiLevelType w:val="multilevel"/>
    <w:tmpl w:val="050ABF66"/>
    <w:styleLink w:val="AnnexesSII"/>
    <w:lvl w:ilvl="0">
      <w:start w:val="1"/>
      <w:numFmt w:val="upperLetter"/>
      <w:pStyle w:val="Annexe-Titr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nnexe-Titre1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Restart w:val="0"/>
      <w:pStyle w:val="Annexe-Titre2"/>
      <w:suff w:val="space"/>
      <w:lvlText w:val="%1.%2.%3."/>
      <w:lvlJc w:val="left"/>
      <w:pPr>
        <w:ind w:left="754" w:hanging="357"/>
      </w:pPr>
      <w:rPr>
        <w:rFonts w:hint="default"/>
      </w:rPr>
    </w:lvl>
    <w:lvl w:ilvl="3">
      <w:start w:val="1"/>
      <w:numFmt w:val="decimal"/>
      <w:lvlRestart w:val="0"/>
      <w:pStyle w:val="Annexe-Titre3"/>
      <w:suff w:val="space"/>
      <w:lvlText w:val="%1.%2.%3.%4."/>
      <w:lvlJc w:val="left"/>
      <w:pPr>
        <w:ind w:left="1151" w:hanging="357"/>
      </w:pPr>
      <w:rPr>
        <w:rFonts w:hint="default"/>
      </w:rPr>
    </w:lvl>
    <w:lvl w:ilvl="4">
      <w:start w:val="1"/>
      <w:numFmt w:val="decimal"/>
      <w:lvlRestart w:val="0"/>
      <w:pStyle w:val="Annexe-Titre4"/>
      <w:suff w:val="space"/>
      <w:lvlText w:val="%1.%2.%3.%4.%5."/>
      <w:lvlJc w:val="left"/>
      <w:pPr>
        <w:ind w:left="1548" w:hanging="357"/>
      </w:pPr>
      <w:rPr>
        <w:rFonts w:hint="default"/>
      </w:rPr>
    </w:lvl>
    <w:lvl w:ilvl="5">
      <w:start w:val="1"/>
      <w:numFmt w:val="decimal"/>
      <w:lvlRestart w:val="0"/>
      <w:pStyle w:val="Annexe-Titre5"/>
      <w:suff w:val="space"/>
      <w:lvlText w:val="%1.%2.%3.%4.%5.%6.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7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32" w:hanging="180"/>
      </w:pPr>
      <w:rPr>
        <w:rFonts w:hint="default"/>
      </w:rPr>
    </w:lvl>
  </w:abstractNum>
  <w:abstractNum w:abstractNumId="31">
    <w:nsid w:val="5729140D"/>
    <w:multiLevelType w:val="multilevel"/>
    <w:tmpl w:val="70304FFE"/>
    <w:name w:val="Puces SII3222222"/>
    <w:numStyleLink w:val="ListeSII"/>
  </w:abstractNum>
  <w:abstractNum w:abstractNumId="32">
    <w:nsid w:val="59ED100B"/>
    <w:multiLevelType w:val="hybridMultilevel"/>
    <w:tmpl w:val="A33A6412"/>
    <w:lvl w:ilvl="0" w:tplc="69C8AC9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6504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29D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6C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8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08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E5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03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C1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F90BE0"/>
    <w:multiLevelType w:val="multilevel"/>
    <w:tmpl w:val="70304FFE"/>
    <w:name w:val="Puces SII322"/>
    <w:numStyleLink w:val="ListeSII"/>
  </w:abstractNum>
  <w:abstractNum w:abstractNumId="34">
    <w:nsid w:val="5DC063E5"/>
    <w:multiLevelType w:val="multilevel"/>
    <w:tmpl w:val="050ABF66"/>
    <w:numStyleLink w:val="AnnexesSII"/>
  </w:abstractNum>
  <w:abstractNum w:abstractNumId="35">
    <w:nsid w:val="60D35450"/>
    <w:multiLevelType w:val="hybridMultilevel"/>
    <w:tmpl w:val="3612C822"/>
    <w:lvl w:ilvl="0" w:tplc="AAE82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0792C"/>
    <w:multiLevelType w:val="hybridMultilevel"/>
    <w:tmpl w:val="E9F28CA2"/>
    <w:lvl w:ilvl="0" w:tplc="B3067B3E">
      <w:start w:val="1"/>
      <w:numFmt w:val="decimal"/>
      <w:pStyle w:val="Listenumrot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84015F"/>
    <w:multiLevelType w:val="singleLevel"/>
    <w:tmpl w:val="66F073F0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  <w:sz w:val="24"/>
      </w:rPr>
    </w:lvl>
  </w:abstractNum>
  <w:abstractNum w:abstractNumId="38">
    <w:nsid w:val="6C5D0840"/>
    <w:multiLevelType w:val="multilevel"/>
    <w:tmpl w:val="B2E6D8C6"/>
    <w:numStyleLink w:val="ListeSIIencadrchapitre"/>
  </w:abstractNum>
  <w:abstractNum w:abstractNumId="39">
    <w:nsid w:val="6D0B15B9"/>
    <w:multiLevelType w:val="hybridMultilevel"/>
    <w:tmpl w:val="07687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A6962"/>
    <w:multiLevelType w:val="multilevel"/>
    <w:tmpl w:val="BCA23ECC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Restart w:val="0"/>
      <w:lvlText w:val="–"/>
      <w:lvlJc w:val="left"/>
      <w:pPr>
        <w:ind w:left="216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602E7"/>
    <w:multiLevelType w:val="multilevel"/>
    <w:tmpl w:val="6B5041CE"/>
    <w:numStyleLink w:val="TitresSII"/>
  </w:abstractNum>
  <w:abstractNum w:abstractNumId="42">
    <w:nsid w:val="730E2CB0"/>
    <w:multiLevelType w:val="multilevel"/>
    <w:tmpl w:val="E28EEFF6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43">
    <w:nsid w:val="7D1E3B40"/>
    <w:multiLevelType w:val="multilevel"/>
    <w:tmpl w:val="8B28FE82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5"/>
  </w:num>
  <w:num w:numId="4">
    <w:abstractNumId w:val="42"/>
  </w:num>
  <w:num w:numId="5">
    <w:abstractNumId w:val="30"/>
  </w:num>
  <w:num w:numId="6">
    <w:abstractNumId w:val="6"/>
  </w:num>
  <w:num w:numId="7">
    <w:abstractNumId w:val="38"/>
  </w:num>
  <w:num w:numId="8">
    <w:abstractNumId w:val="11"/>
  </w:num>
  <w:num w:numId="9">
    <w:abstractNumId w:val="10"/>
  </w:num>
  <w:num w:numId="10">
    <w:abstractNumId w:val="29"/>
  </w:num>
  <w:num w:numId="11">
    <w:abstractNumId w:val="34"/>
  </w:num>
  <w:num w:numId="12">
    <w:abstractNumId w:val="7"/>
  </w:num>
  <w:num w:numId="13">
    <w:abstractNumId w:val="8"/>
  </w:num>
  <w:num w:numId="14">
    <w:abstractNumId w:val="37"/>
  </w:num>
  <w:num w:numId="15">
    <w:abstractNumId w:val="19"/>
  </w:num>
  <w:num w:numId="16">
    <w:abstractNumId w:val="32"/>
  </w:num>
  <w:num w:numId="17">
    <w:abstractNumId w:val="14"/>
  </w:num>
  <w:num w:numId="18">
    <w:abstractNumId w:val="23"/>
  </w:num>
  <w:num w:numId="19">
    <w:abstractNumId w:val="16"/>
  </w:num>
  <w:num w:numId="20">
    <w:abstractNumId w:val="23"/>
  </w:num>
  <w:num w:numId="21">
    <w:abstractNumId w:val="26"/>
  </w:num>
  <w:num w:numId="22">
    <w:abstractNumId w:val="17"/>
    <w:lvlOverride w:ilvl="0">
      <w:lvl w:ilvl="0">
        <w:start w:val="1"/>
        <w:numFmt w:val="bullet"/>
        <w:pStyle w:val="Synthse-Puces"/>
        <w:suff w:val="space"/>
        <w:lvlText w:val=""/>
        <w:lvlJc w:val="left"/>
        <w:pPr>
          <w:ind w:left="851" w:hanging="284"/>
        </w:pPr>
        <w:rPr>
          <w:rFonts w:ascii="Wingdings" w:hAnsi="Wingdings" w:hint="default"/>
          <w:color w:val="9BBB59" w:themeColor="accent3"/>
          <w:sz w:val="24"/>
        </w:rPr>
      </w:lvl>
    </w:lvlOverride>
    <w:lvlOverride w:ilvl="1">
      <w:lvl w:ilvl="1">
        <w:start w:val="1"/>
        <w:numFmt w:val="bullet"/>
        <w:lvlRestart w:val="0"/>
        <w:suff w:val="space"/>
        <w:lvlText w:val="–"/>
        <w:lvlJc w:val="left"/>
        <w:pPr>
          <w:ind w:left="1418" w:hanging="284"/>
        </w:pPr>
        <w:rPr>
          <w:rFonts w:ascii="Arial" w:hAnsi="Arial" w:hint="default"/>
          <w:color w:val="9BBB59" w:themeColor="accent3"/>
          <w:sz w:val="24"/>
        </w:rPr>
      </w:lvl>
    </w:lvlOverride>
    <w:lvlOverride w:ilvl="2">
      <w:lvl w:ilvl="2">
        <w:start w:val="1"/>
        <w:numFmt w:val="bullet"/>
        <w:suff w:val="space"/>
        <w:lvlText w:val="o"/>
        <w:lvlJc w:val="left"/>
        <w:pPr>
          <w:ind w:left="1985" w:hanging="284"/>
        </w:pPr>
        <w:rPr>
          <w:rFonts w:ascii="Courier New" w:hAnsi="Courier New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3">
    <w:abstractNumId w:val="39"/>
  </w:num>
  <w:num w:numId="24">
    <w:abstractNumId w:val="20"/>
  </w:num>
  <w:num w:numId="25">
    <w:abstractNumId w:val="4"/>
  </w:num>
  <w:num w:numId="26">
    <w:abstractNumId w:val="1"/>
  </w:num>
  <w:num w:numId="27">
    <w:abstractNumId w:val="0"/>
  </w:num>
  <w:num w:numId="28">
    <w:abstractNumId w:val="5"/>
  </w:num>
  <w:num w:numId="29">
    <w:abstractNumId w:val="3"/>
  </w:num>
  <w:num w:numId="30">
    <w:abstractNumId w:val="2"/>
  </w:num>
  <w:num w:numId="31">
    <w:abstractNumId w:val="42"/>
  </w:num>
  <w:num w:numId="32">
    <w:abstractNumId w:val="4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1"/>
  </w:num>
  <w:num w:numId="35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1"/>
  </w:num>
  <w:num w:numId="38">
    <w:abstractNumId w:val="35"/>
  </w:num>
  <w:num w:numId="39">
    <w:abstractNumId w:val="36"/>
  </w:num>
  <w:num w:numId="40">
    <w:abstractNumId w:val="12"/>
  </w:num>
  <w:num w:numId="41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C9"/>
    <w:rsid w:val="00002E78"/>
    <w:rsid w:val="000172EC"/>
    <w:rsid w:val="00025BD7"/>
    <w:rsid w:val="000263EE"/>
    <w:rsid w:val="000367B4"/>
    <w:rsid w:val="0004630E"/>
    <w:rsid w:val="0004665D"/>
    <w:rsid w:val="0005768F"/>
    <w:rsid w:val="000629AE"/>
    <w:rsid w:val="000637BE"/>
    <w:rsid w:val="00075F4E"/>
    <w:rsid w:val="00080BC6"/>
    <w:rsid w:val="00081B4D"/>
    <w:rsid w:val="000929EC"/>
    <w:rsid w:val="00097948"/>
    <w:rsid w:val="000B7E3D"/>
    <w:rsid w:val="000C5F15"/>
    <w:rsid w:val="000D1AFB"/>
    <w:rsid w:val="000D6F29"/>
    <w:rsid w:val="000E0FC9"/>
    <w:rsid w:val="000E1B42"/>
    <w:rsid w:val="000F061D"/>
    <w:rsid w:val="000F06FF"/>
    <w:rsid w:val="000F36C8"/>
    <w:rsid w:val="000F6212"/>
    <w:rsid w:val="001000E1"/>
    <w:rsid w:val="001106C0"/>
    <w:rsid w:val="001123DB"/>
    <w:rsid w:val="00120B76"/>
    <w:rsid w:val="00123680"/>
    <w:rsid w:val="00155A31"/>
    <w:rsid w:val="00160E8D"/>
    <w:rsid w:val="001739D6"/>
    <w:rsid w:val="00176D2C"/>
    <w:rsid w:val="00184D05"/>
    <w:rsid w:val="0018507C"/>
    <w:rsid w:val="001A3C60"/>
    <w:rsid w:val="001B3661"/>
    <w:rsid w:val="001D4A8D"/>
    <w:rsid w:val="001D76F2"/>
    <w:rsid w:val="001E1BCD"/>
    <w:rsid w:val="001F32F0"/>
    <w:rsid w:val="001F3DEA"/>
    <w:rsid w:val="001F5156"/>
    <w:rsid w:val="001F6D9F"/>
    <w:rsid w:val="00201943"/>
    <w:rsid w:val="002131AF"/>
    <w:rsid w:val="00222B55"/>
    <w:rsid w:val="00227BD9"/>
    <w:rsid w:val="002329CD"/>
    <w:rsid w:val="002333C2"/>
    <w:rsid w:val="00234064"/>
    <w:rsid w:val="002341A0"/>
    <w:rsid w:val="00236F8C"/>
    <w:rsid w:val="00242F3B"/>
    <w:rsid w:val="00254015"/>
    <w:rsid w:val="002575D6"/>
    <w:rsid w:val="00260E74"/>
    <w:rsid w:val="002816A8"/>
    <w:rsid w:val="0028270C"/>
    <w:rsid w:val="002846CF"/>
    <w:rsid w:val="002849A8"/>
    <w:rsid w:val="0029181D"/>
    <w:rsid w:val="00294203"/>
    <w:rsid w:val="002A7B7E"/>
    <w:rsid w:val="002B4C33"/>
    <w:rsid w:val="002B7ABA"/>
    <w:rsid w:val="002C152E"/>
    <w:rsid w:val="002C3482"/>
    <w:rsid w:val="002D0537"/>
    <w:rsid w:val="002E02F0"/>
    <w:rsid w:val="002E32F5"/>
    <w:rsid w:val="002F55B6"/>
    <w:rsid w:val="002F68D7"/>
    <w:rsid w:val="003032D9"/>
    <w:rsid w:val="00305DAB"/>
    <w:rsid w:val="00321231"/>
    <w:rsid w:val="00323F2F"/>
    <w:rsid w:val="003250D8"/>
    <w:rsid w:val="00326FE3"/>
    <w:rsid w:val="00330D45"/>
    <w:rsid w:val="0033104F"/>
    <w:rsid w:val="00340AD2"/>
    <w:rsid w:val="00353169"/>
    <w:rsid w:val="00356152"/>
    <w:rsid w:val="003912F9"/>
    <w:rsid w:val="003A21EC"/>
    <w:rsid w:val="003C151B"/>
    <w:rsid w:val="003C65AB"/>
    <w:rsid w:val="003D2164"/>
    <w:rsid w:val="003D77DE"/>
    <w:rsid w:val="003E0D00"/>
    <w:rsid w:val="003E4055"/>
    <w:rsid w:val="003F2017"/>
    <w:rsid w:val="003F6027"/>
    <w:rsid w:val="004019C5"/>
    <w:rsid w:val="00413126"/>
    <w:rsid w:val="004223C6"/>
    <w:rsid w:val="00424828"/>
    <w:rsid w:val="004303A3"/>
    <w:rsid w:val="00433531"/>
    <w:rsid w:val="00440E4F"/>
    <w:rsid w:val="00445118"/>
    <w:rsid w:val="0045388E"/>
    <w:rsid w:val="0045588A"/>
    <w:rsid w:val="0046189D"/>
    <w:rsid w:val="004677D8"/>
    <w:rsid w:val="00473832"/>
    <w:rsid w:val="00482E60"/>
    <w:rsid w:val="0048425B"/>
    <w:rsid w:val="00494ADB"/>
    <w:rsid w:val="004B2C99"/>
    <w:rsid w:val="004B3774"/>
    <w:rsid w:val="004B3AC8"/>
    <w:rsid w:val="004B51A9"/>
    <w:rsid w:val="004D3654"/>
    <w:rsid w:val="004D6279"/>
    <w:rsid w:val="004D6A6A"/>
    <w:rsid w:val="004D7B21"/>
    <w:rsid w:val="004E37A4"/>
    <w:rsid w:val="00501D7B"/>
    <w:rsid w:val="005026C9"/>
    <w:rsid w:val="00512108"/>
    <w:rsid w:val="00517543"/>
    <w:rsid w:val="0052333E"/>
    <w:rsid w:val="00532441"/>
    <w:rsid w:val="00532BC3"/>
    <w:rsid w:val="00535D85"/>
    <w:rsid w:val="0058140D"/>
    <w:rsid w:val="005853CB"/>
    <w:rsid w:val="005A72C2"/>
    <w:rsid w:val="005B01B3"/>
    <w:rsid w:val="005B1227"/>
    <w:rsid w:val="005B14DE"/>
    <w:rsid w:val="005D4BF1"/>
    <w:rsid w:val="005E3157"/>
    <w:rsid w:val="005E5D99"/>
    <w:rsid w:val="005E7626"/>
    <w:rsid w:val="005F5733"/>
    <w:rsid w:val="005F6522"/>
    <w:rsid w:val="005F6651"/>
    <w:rsid w:val="00607D66"/>
    <w:rsid w:val="006101B5"/>
    <w:rsid w:val="0061200C"/>
    <w:rsid w:val="00616A5C"/>
    <w:rsid w:val="00633177"/>
    <w:rsid w:val="00636102"/>
    <w:rsid w:val="0064167B"/>
    <w:rsid w:val="00644162"/>
    <w:rsid w:val="00645F16"/>
    <w:rsid w:val="00647A34"/>
    <w:rsid w:val="0066037D"/>
    <w:rsid w:val="00672C7E"/>
    <w:rsid w:val="006862E7"/>
    <w:rsid w:val="006975B9"/>
    <w:rsid w:val="006C1E29"/>
    <w:rsid w:val="006C2EA2"/>
    <w:rsid w:val="006C78CD"/>
    <w:rsid w:val="006D08F5"/>
    <w:rsid w:val="006E3B6D"/>
    <w:rsid w:val="006E4D5B"/>
    <w:rsid w:val="006E4F38"/>
    <w:rsid w:val="006E5A7E"/>
    <w:rsid w:val="00700705"/>
    <w:rsid w:val="007045C4"/>
    <w:rsid w:val="00715BF3"/>
    <w:rsid w:val="00716714"/>
    <w:rsid w:val="00726A56"/>
    <w:rsid w:val="00733819"/>
    <w:rsid w:val="00752575"/>
    <w:rsid w:val="0075574A"/>
    <w:rsid w:val="007610B1"/>
    <w:rsid w:val="007620BB"/>
    <w:rsid w:val="00766BEB"/>
    <w:rsid w:val="00780BC1"/>
    <w:rsid w:val="0079046C"/>
    <w:rsid w:val="007909AE"/>
    <w:rsid w:val="007A1656"/>
    <w:rsid w:val="007A2DC6"/>
    <w:rsid w:val="007B61E4"/>
    <w:rsid w:val="007C1A5F"/>
    <w:rsid w:val="007D06D3"/>
    <w:rsid w:val="007E0225"/>
    <w:rsid w:val="007F0C3A"/>
    <w:rsid w:val="00803A0C"/>
    <w:rsid w:val="008238A4"/>
    <w:rsid w:val="008321F9"/>
    <w:rsid w:val="00836497"/>
    <w:rsid w:val="00844C37"/>
    <w:rsid w:val="0085165B"/>
    <w:rsid w:val="00855B1F"/>
    <w:rsid w:val="008774AA"/>
    <w:rsid w:val="008804FB"/>
    <w:rsid w:val="00897621"/>
    <w:rsid w:val="008A6FBE"/>
    <w:rsid w:val="008B3102"/>
    <w:rsid w:val="008C2D08"/>
    <w:rsid w:val="008C6A67"/>
    <w:rsid w:val="008D142A"/>
    <w:rsid w:val="008D3727"/>
    <w:rsid w:val="008D6240"/>
    <w:rsid w:val="008D6869"/>
    <w:rsid w:val="008E2F82"/>
    <w:rsid w:val="008F0A70"/>
    <w:rsid w:val="009060E1"/>
    <w:rsid w:val="0091097B"/>
    <w:rsid w:val="00915094"/>
    <w:rsid w:val="0093357C"/>
    <w:rsid w:val="00937F10"/>
    <w:rsid w:val="009400B1"/>
    <w:rsid w:val="00946663"/>
    <w:rsid w:val="00947857"/>
    <w:rsid w:val="00951B2C"/>
    <w:rsid w:val="009652E0"/>
    <w:rsid w:val="0098213D"/>
    <w:rsid w:val="00982490"/>
    <w:rsid w:val="00987972"/>
    <w:rsid w:val="00990383"/>
    <w:rsid w:val="009A0849"/>
    <w:rsid w:val="009A46A9"/>
    <w:rsid w:val="009A52E5"/>
    <w:rsid w:val="009B0B0F"/>
    <w:rsid w:val="009D4C9A"/>
    <w:rsid w:val="009E28E8"/>
    <w:rsid w:val="009E39EF"/>
    <w:rsid w:val="009E6023"/>
    <w:rsid w:val="00A0115A"/>
    <w:rsid w:val="00A011E8"/>
    <w:rsid w:val="00A01A54"/>
    <w:rsid w:val="00A12774"/>
    <w:rsid w:val="00A1374A"/>
    <w:rsid w:val="00A30EB0"/>
    <w:rsid w:val="00A37E4A"/>
    <w:rsid w:val="00A40B22"/>
    <w:rsid w:val="00A4166E"/>
    <w:rsid w:val="00A43547"/>
    <w:rsid w:val="00A46B87"/>
    <w:rsid w:val="00AA1FF7"/>
    <w:rsid w:val="00AB47BA"/>
    <w:rsid w:val="00AB55B8"/>
    <w:rsid w:val="00AB79A4"/>
    <w:rsid w:val="00AB7CB4"/>
    <w:rsid w:val="00AC0F29"/>
    <w:rsid w:val="00AC7A5F"/>
    <w:rsid w:val="00AD71B9"/>
    <w:rsid w:val="00AF2F37"/>
    <w:rsid w:val="00AF3844"/>
    <w:rsid w:val="00AF7BD7"/>
    <w:rsid w:val="00B22978"/>
    <w:rsid w:val="00B22F3D"/>
    <w:rsid w:val="00B24954"/>
    <w:rsid w:val="00B36F2A"/>
    <w:rsid w:val="00B37D1C"/>
    <w:rsid w:val="00B433E8"/>
    <w:rsid w:val="00B45F52"/>
    <w:rsid w:val="00B467CA"/>
    <w:rsid w:val="00B513DF"/>
    <w:rsid w:val="00B57EDC"/>
    <w:rsid w:val="00B656A5"/>
    <w:rsid w:val="00B66264"/>
    <w:rsid w:val="00B7156F"/>
    <w:rsid w:val="00B7246F"/>
    <w:rsid w:val="00B7591A"/>
    <w:rsid w:val="00B76601"/>
    <w:rsid w:val="00B915B3"/>
    <w:rsid w:val="00B96578"/>
    <w:rsid w:val="00B969B5"/>
    <w:rsid w:val="00BA21FF"/>
    <w:rsid w:val="00BB51B7"/>
    <w:rsid w:val="00BC6D9A"/>
    <w:rsid w:val="00BC752C"/>
    <w:rsid w:val="00BD05B4"/>
    <w:rsid w:val="00BD7E4B"/>
    <w:rsid w:val="00C10B63"/>
    <w:rsid w:val="00C10CC9"/>
    <w:rsid w:val="00C14EDF"/>
    <w:rsid w:val="00C35D3F"/>
    <w:rsid w:val="00C3613B"/>
    <w:rsid w:val="00C46B36"/>
    <w:rsid w:val="00C51F57"/>
    <w:rsid w:val="00C84046"/>
    <w:rsid w:val="00C95B8E"/>
    <w:rsid w:val="00C96DA6"/>
    <w:rsid w:val="00C976E5"/>
    <w:rsid w:val="00CB2E31"/>
    <w:rsid w:val="00CB7650"/>
    <w:rsid w:val="00CE37D9"/>
    <w:rsid w:val="00CF250C"/>
    <w:rsid w:val="00D03C04"/>
    <w:rsid w:val="00D15335"/>
    <w:rsid w:val="00D239CE"/>
    <w:rsid w:val="00D258D1"/>
    <w:rsid w:val="00D51801"/>
    <w:rsid w:val="00D569A3"/>
    <w:rsid w:val="00D6665E"/>
    <w:rsid w:val="00D77C4B"/>
    <w:rsid w:val="00D90E8D"/>
    <w:rsid w:val="00DA74A1"/>
    <w:rsid w:val="00DB3505"/>
    <w:rsid w:val="00DB491C"/>
    <w:rsid w:val="00DB4AD5"/>
    <w:rsid w:val="00DB6321"/>
    <w:rsid w:val="00DB6EA0"/>
    <w:rsid w:val="00DC3A98"/>
    <w:rsid w:val="00DC4AD0"/>
    <w:rsid w:val="00DC6100"/>
    <w:rsid w:val="00DD1F0C"/>
    <w:rsid w:val="00DE2246"/>
    <w:rsid w:val="00DF5679"/>
    <w:rsid w:val="00E136EF"/>
    <w:rsid w:val="00E15423"/>
    <w:rsid w:val="00E235ED"/>
    <w:rsid w:val="00E236B9"/>
    <w:rsid w:val="00E23AED"/>
    <w:rsid w:val="00E27687"/>
    <w:rsid w:val="00E31BC7"/>
    <w:rsid w:val="00E36028"/>
    <w:rsid w:val="00E469F5"/>
    <w:rsid w:val="00E54764"/>
    <w:rsid w:val="00E57C6E"/>
    <w:rsid w:val="00E6294A"/>
    <w:rsid w:val="00E648FE"/>
    <w:rsid w:val="00E650E9"/>
    <w:rsid w:val="00E80360"/>
    <w:rsid w:val="00E810D3"/>
    <w:rsid w:val="00EA6397"/>
    <w:rsid w:val="00EB33D0"/>
    <w:rsid w:val="00EB706F"/>
    <w:rsid w:val="00EC1BD6"/>
    <w:rsid w:val="00ED21BE"/>
    <w:rsid w:val="00ED60D5"/>
    <w:rsid w:val="00ED6AB1"/>
    <w:rsid w:val="00EE3B05"/>
    <w:rsid w:val="00EF434E"/>
    <w:rsid w:val="00EF6B60"/>
    <w:rsid w:val="00F031A2"/>
    <w:rsid w:val="00F073F9"/>
    <w:rsid w:val="00F100B2"/>
    <w:rsid w:val="00F14A88"/>
    <w:rsid w:val="00F33506"/>
    <w:rsid w:val="00F422C2"/>
    <w:rsid w:val="00F72E3A"/>
    <w:rsid w:val="00F80EAA"/>
    <w:rsid w:val="00F814C8"/>
    <w:rsid w:val="00F83002"/>
    <w:rsid w:val="00F9228A"/>
    <w:rsid w:val="00FB1A99"/>
    <w:rsid w:val="00FD1237"/>
    <w:rsid w:val="00FD33B4"/>
    <w:rsid w:val="00FD647D"/>
    <w:rsid w:val="00FE3AAB"/>
    <w:rsid w:val="00FF023D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71B9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71B9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0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9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00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ridjee\Documents\_Templates\S4_0072_FR_Modele_plan_type_document_Word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B3D59-652D-4BF7-BFA4-50890574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S4_0072_FR_Modele_plan_type_document_Word.dotm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du client - Nom du Projet</vt:lpstr>
      <vt:lpstr>CLIENT TEST - PROJET TEST</vt:lpstr>
    </vt:vector>
  </TitlesOfParts>
  <Company>Microsoft</Company>
  <LinksUpToDate>false</LinksUpToDate>
  <CharactersWithSpaces>41</CharactersWithSpaces>
  <SharedDoc>false</SharedDoc>
  <HLinks>
    <vt:vector size="6" baseType="variant">
      <vt:variant>
        <vt:i4>7929894</vt:i4>
      </vt:variant>
      <vt:variant>
        <vt:i4>18</vt:i4>
      </vt:variant>
      <vt:variant>
        <vt:i4>0</vt:i4>
      </vt:variant>
      <vt:variant>
        <vt:i4>5</vt:i4>
      </vt:variant>
      <vt:variant>
        <vt:lpwstr>http://www.groupe-sii.com/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Nom du Projet</dc:title>
  <dc:subject>Modèle de plan type de document</dc:subject>
  <dc:creator>DHI</dc:creator>
  <cp:lastModifiedBy>DHI</cp:lastModifiedBy>
  <cp:revision>2</cp:revision>
  <cp:lastPrinted>2015-09-08T10:13:00Z</cp:lastPrinted>
  <dcterms:created xsi:type="dcterms:W3CDTF">2015-09-08T10:33:00Z</dcterms:created>
  <dcterms:modified xsi:type="dcterms:W3CDTF">2015-09-08T10:33:00Z</dcterms:modified>
  <cp:category>Proposition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-modele">
    <vt:lpwstr>S4-0072-18</vt:lpwstr>
  </property>
  <property fmtid="{D5CDD505-2E9C-101B-9397-08002B2CF9AE}" pid="3" name="Client">
    <vt:lpwstr>Nom du client</vt:lpwstr>
  </property>
  <property fmtid="{D5CDD505-2E9C-101B-9397-08002B2CF9AE}" pid="4" name="Référence">
    <vt:lpwstr>N° de Référence Client</vt:lpwstr>
  </property>
  <property fmtid="{D5CDD505-2E9C-101B-9397-08002B2CF9AE}" pid="5" name="Projet">
    <vt:lpwstr>Nom du Projet</vt:lpwstr>
  </property>
  <property fmtid="{D5CDD505-2E9C-101B-9397-08002B2CF9AE}" pid="6" name="Date de référence">
    <vt:lpwstr>Date Référence</vt:lpwstr>
  </property>
  <property fmtid="{D5CDD505-2E9C-101B-9397-08002B2CF9AE}" pid="7" name="Site">
    <vt:lpwstr>Siège</vt:lpwstr>
  </property>
  <property fmtid="{D5CDD505-2E9C-101B-9397-08002B2CF9AE}" pid="8" name="Notre Référence">
    <vt:lpwstr>TTTT-PPPP-AA-XX-NNNN</vt:lpwstr>
  </property>
  <property fmtid="{D5CDD505-2E9C-101B-9397-08002B2CF9AE}" pid="9" name="Contact Client">
    <vt:lpwstr>Nom Interlocuteur Client</vt:lpwstr>
  </property>
  <property fmtid="{D5CDD505-2E9C-101B-9397-08002B2CF9AE}" pid="10" name="de du d' des">
    <vt:lpwstr>de </vt:lpwstr>
  </property>
  <property fmtid="{D5CDD505-2E9C-101B-9397-08002B2CF9AE}" pid="11" name="le la l' les">
    <vt:lpwstr>du</vt:lpwstr>
  </property>
  <property fmtid="{D5CDD505-2E9C-101B-9397-08002B2CF9AE}" pid="12" name="à au aux">
    <vt:lpwstr>TEST</vt:lpwstr>
  </property>
  <property fmtid="{D5CDD505-2E9C-101B-9397-08002B2CF9AE}" pid="13" name="VersionDocument">
    <vt:lpwstr>VV</vt:lpwstr>
  </property>
  <property fmtid="{D5CDD505-2E9C-101B-9397-08002B2CF9AE}" pid="14" name="NomRedacteur">
    <vt:lpwstr>Rédacteur</vt:lpwstr>
  </property>
  <property fmtid="{D5CDD505-2E9C-101B-9397-08002B2CF9AE}" pid="15" name="NomVerificateur">
    <vt:lpwstr>Vérificateur</vt:lpwstr>
  </property>
  <property fmtid="{D5CDD505-2E9C-101B-9397-08002B2CF9AE}" pid="16" name="NomApprobateur">
    <vt:lpwstr>Approbateur</vt:lpwstr>
  </property>
  <property fmtid="{D5CDD505-2E9C-101B-9397-08002B2CF9AE}" pid="17" name="Adresse">
    <vt:lpwstr>65 rue de Bercy</vt:lpwstr>
  </property>
  <property fmtid="{D5CDD505-2E9C-101B-9397-08002B2CF9AE}" pid="18" name="Ville">
    <vt:lpwstr>75012  PARIS </vt:lpwstr>
  </property>
  <property fmtid="{D5CDD505-2E9C-101B-9397-08002B2CF9AE}" pid="19" name="Tél">
    <vt:lpwstr>01.42.84.82.22</vt:lpwstr>
  </property>
  <property fmtid="{D5CDD505-2E9C-101B-9397-08002B2CF9AE}" pid="20" name="Fax">
    <vt:lpwstr>01.42.84.30.82</vt:lpwstr>
  </property>
  <property fmtid="{D5CDD505-2E9C-101B-9397-08002B2CF9AE}" pid="21" name="Adresse2">
    <vt:lpwstr>  </vt:lpwstr>
  </property>
  <property fmtid="{D5CDD505-2E9C-101B-9397-08002B2CF9AE}" pid="22" name="Nom société">
    <vt:lpwstr>Nom société</vt:lpwstr>
  </property>
  <property fmtid="{D5CDD505-2E9C-101B-9397-08002B2CF9AE}" pid="23" name="DateRedaction">
    <vt:lpwstr>Date Rédaction</vt:lpwstr>
  </property>
  <property fmtid="{D5CDD505-2E9C-101B-9397-08002B2CF9AE}" pid="24" name="DateVerification">
    <vt:lpwstr>Date Vérification</vt:lpwstr>
  </property>
  <property fmtid="{D5CDD505-2E9C-101B-9397-08002B2CF9AE}" pid="25" name="DateApprobation">
    <vt:lpwstr>Date Approbation</vt:lpwstr>
  </property>
  <property fmtid="{D5CDD505-2E9C-101B-9397-08002B2CF9AE}" pid="26" name="Type de document">
    <vt:lpwstr>Modèle de plan type de document</vt:lpwstr>
  </property>
  <property fmtid="{D5CDD505-2E9C-101B-9397-08002B2CF9AE}" pid="27" name="Subject">
    <vt:lpwstr>Public</vt:lpwstr>
  </property>
  <property fmtid="{D5CDD505-2E9C-101B-9397-08002B2CF9AE}" pid="28" name="Security">
    <vt:lpwstr>Usage interne SII</vt:lpwstr>
  </property>
  <property fmtid="{D5CDD505-2E9C-101B-9397-08002B2CF9AE}" pid="29" name="SecurityHigh">
    <vt:lpwstr>  </vt:lpwstr>
  </property>
</Properties>
</file>
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C9" w:rsidRDefault="002D3FB6" w:rsidP="00C10CC9">
      <w:bookmarkStart w:id="0" w:name="_Toc329615036"/>
      <w:bookmarkStart w:id="1" w:name="_Toc329615468"/>
      <w:bookmarkStart w:id="2" w:name="_Toc329621779"/>
      <w:bookmarkStart w:id="3" w:name="_Toc329621916"/>
      <w:bookmarkStart w:id="4" w:name="_Toc329622100"/>
      <w:bookmarkStart w:id="5" w:name="_Toc334111685"/>
      <w:bookmarkStart w:id="6" w:name="_Toc334116036"/>
      <w:bookmarkStart w:id="7" w:name="_Toc334116052"/>
      <w:bookmarkStart w:id="8" w:name="_Toc365995774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C5CB82" wp14:editId="601CEE00">
                <wp:simplePos x="0" y="0"/>
                <wp:positionH relativeFrom="column">
                  <wp:posOffset>2984500</wp:posOffset>
                </wp:positionH>
                <wp:positionV relativeFrom="paragraph">
                  <wp:posOffset>-514985</wp:posOffset>
                </wp:positionV>
                <wp:extent cx="250190" cy="5972810"/>
                <wp:effectExtent l="0" t="3810" r="12700" b="12700"/>
                <wp:wrapNone/>
                <wp:docPr id="173" name="Accolade fermant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50190" cy="5972810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73" o:spid="_x0000_s1026" type="#_x0000_t88" style="position:absolute;margin-left:235pt;margin-top:-40.55pt;width:19.7pt;height:470.3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" adj="75" strokecolor="#4a7ebb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E3638B" wp14:editId="3E6EBAC4">
                <wp:simplePos x="0" y="0"/>
                <wp:positionH relativeFrom="column">
                  <wp:posOffset>2145665</wp:posOffset>
                </wp:positionH>
                <wp:positionV relativeFrom="paragraph">
                  <wp:posOffset>-125730</wp:posOffset>
                </wp:positionV>
                <wp:extent cx="250190" cy="4345305"/>
                <wp:effectExtent l="0" t="9208" r="26353" b="26352"/>
                <wp:wrapNone/>
                <wp:docPr id="174" name="Accolade fermant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50190" cy="434530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ccolade fermante 174" o:spid="_x0000_s1026" type="#_x0000_t88" style="position:absolute;margin-left:168.95pt;margin-top:-9.9pt;width:19.7pt;height:342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" adj="104" strokecolor="#4a7ebb"/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8FFC0ED" wp14:editId="46992820">
                <wp:simplePos x="0" y="0"/>
                <wp:positionH relativeFrom="column">
                  <wp:posOffset>-67310</wp:posOffset>
                </wp:positionH>
                <wp:positionV relativeFrom="paragraph">
                  <wp:posOffset>-6985</wp:posOffset>
                </wp:positionV>
                <wp:extent cx="1769110" cy="855980"/>
                <wp:effectExtent l="0" t="0" r="2540" b="20320"/>
                <wp:wrapNone/>
                <wp:docPr id="169" name="Groupe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9110" cy="855980"/>
                          <a:chOff x="0" y="0"/>
                          <a:chExt cx="1769423" cy="856532"/>
                        </a:xfrm>
                      </wpg:grpSpPr>
                      <pic:pic xmlns:pic="http://schemas.openxmlformats.org/drawingml/2006/picture">
                        <pic:nvPicPr>
                          <pic:cNvPr id="299" name="Image 2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307"/>
                          <a:stretch/>
                        </pic:blipFill>
                        <pic:spPr bwMode="auto">
                          <a:xfrm>
                            <a:off x="0" y="0"/>
                            <a:ext cx="1769423" cy="855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Rectangle à coins arrondis 24"/>
                        <wps:cNvSpPr>
                          <a:spLocks noChangeArrowheads="1"/>
                        </wps:cNvSpPr>
                        <wps:spPr bwMode="auto">
                          <a:xfrm>
                            <a:off x="130628" y="641267"/>
                            <a:ext cx="1077595" cy="2152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9" o:spid="_x0000_s1026" style="position:absolute;margin-left:-5.3pt;margin-top:-.55pt;width:139.3pt;height:67.4pt;z-index:251674624" coordsize="17694,8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">
                <v:shape id="Image 299" o:spid="_x0000_s1027" type="#_x0000_t75" style="position:absolute;width:17694;height:8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sfJzDAAAA3AAAAA8AAABkcnMvZG93bnJldi54bWxEj0+LwjAUxO+C3yE8wZumCsraNYoIKx5E&#10;8c+y10fzti02L9km1vrtjbDgcZiZ3zDzZWsq0VDtS8sKRsMEBHFmdcm5gsv5a/ABwgdkjZVlUvAg&#10;D8tFtzPHVNs7H6k5hVxECPsUFRQhuFRKnxVk0A+tI47er60NhijrXOoa7xFuKjlOkqk0WHJcKNDR&#10;uqDseroZBWH3t3G3Q7n/1k2WGPeDm+MEler32tUniEBteIf/21utYDybwetMPAJy8Q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ix8nMMAAADcAAAADwAAAAAAAAAAAAAAAACf&#10;AgAAZHJzL2Rvd25yZXYueG1sUEsFBgAAAAAEAAQA9wAAAI8DAAAAAA==&#10;">
                  <v:imagedata r:id="rId10" o:title="" cropbottom="20517f"/>
                  <v:path arrowok="t"/>
                </v:shape>
                <v:roundrect id="Rectangle à coins arrondis 24" o:spid="_x0000_s1028" style="position:absolute;left:1306;top:6412;width:10776;height:215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H+L8YA&#10;AADbAAAADwAAAGRycy9kb3ducmV2LnhtbESPQWsCMRSE70L/Q3hCL6KJUlpZjVIEwUIpde3F23Pz&#10;3F3dvCxJ6m7/fVMoeBxm5htmue5tI27kQ+1Yw3SiQBAXztRcavg6bMdzECEiG2wck4YfCrBePQyW&#10;mBnX8Z5ueSxFgnDIUEMVY5tJGYqKLIaJa4mTd3beYkzSl9J47BLcNnKm1LO0WHNaqLClTUXFNf+2&#10;Go7b/NNf3zeX/fktf7l0aqQOpw+tH4f96wJEpD7ew//tndEwe4K/L+k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H+L8YAAADbAAAADwAAAAAAAAAAAAAAAACYAgAAZHJz&#10;L2Rvd25yZXYueG1sUEsFBgAAAAAEAAQA9QAAAIsDAAAAAA==&#10;" filled="f" strokecolor="red" strokeweight="3pt"/>
              </v:group>
            </w:pict>
          </mc:Fallback>
        </mc:AlternateContent>
      </w:r>
    </w:p>
    <w:p w:rsidR="00C10CC9" w:rsidRDefault="00C10CC9" w:rsidP="00C10CC9"/>
    <w:p w:rsidR="00766BEB" w:rsidRDefault="00766BEB" w:rsidP="00C10CC9"/>
    <w:p w:rsidR="00EE0FF2" w:rsidRDefault="00EE0FF2" w:rsidP="00C10CC9"/>
    <w:p w:rsidR="009C0CB3" w:rsidRPr="00DA6A24" w:rsidRDefault="009C0CB3" w:rsidP="00EB6F4A">
      <w:pPr>
        <w:pStyle w:val="Pagedetitre-Rfrence"/>
      </w:pPr>
      <w:bookmarkStart w:id="9" w:name="_Toc416340998"/>
      <w:r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 wp14:anchorId="7CA54045" wp14:editId="6A9F7F70">
            <wp:simplePos x="0" y="0"/>
            <wp:positionH relativeFrom="column">
              <wp:posOffset>123190</wp:posOffset>
            </wp:positionH>
            <wp:positionV relativeFrom="paragraph">
              <wp:posOffset>469900</wp:posOffset>
            </wp:positionV>
            <wp:extent cx="5972810" cy="398145"/>
            <wp:effectExtent l="0" t="0" r="8890" b="1905"/>
            <wp:wrapNone/>
            <wp:docPr id="175" name="Imag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Format d’une référence SII</w:t>
      </w:r>
      <w:bookmarkEnd w:id="9"/>
    </w:p>
    <w:p w:rsidR="009C0CB3" w:rsidRDefault="009C0CB3" w:rsidP="009C0CB3">
      <w:pPr>
        <w:rPr>
          <w:lang w:eastAsia="x-none"/>
        </w:rPr>
      </w:pPr>
    </w:p>
    <w:p w:rsidR="009C0CB3" w:rsidRDefault="002D3FB6" w:rsidP="009C0CB3">
      <w:pPr>
        <w:rPr>
          <w:lang w:eastAsia="x-non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E8ECF1" wp14:editId="19D699B1">
                <wp:simplePos x="0" y="0"/>
                <wp:positionH relativeFrom="column">
                  <wp:posOffset>1644650</wp:posOffset>
                </wp:positionH>
                <wp:positionV relativeFrom="paragraph">
                  <wp:posOffset>150050</wp:posOffset>
                </wp:positionV>
                <wp:extent cx="1285875" cy="277495"/>
                <wp:effectExtent l="0" t="0" r="0" b="0"/>
                <wp:wrapNone/>
                <wp:docPr id="172" name="Zone de text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5875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0CB3" w:rsidRPr="003C7776" w:rsidRDefault="009C0CB3" w:rsidP="009C0CB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7776">
                              <w:rPr>
                                <w:rFonts w:ascii="Calibri" w:hAnsi="Calibri"/>
                                <w:color w:val="000000"/>
                                <w:kern w:val="24"/>
                              </w:rPr>
                              <w:t xml:space="preserve">Référence interne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26" type="#_x0000_t202" style="position:absolute;left:0;text-align:left;margin-left:129.5pt;margin-top:11.8pt;width:101.25pt;height:21.8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" filled="f" stroked="f">
                <v:path arrowok="t"/>
                <v:textbox style="mso-fit-shape-to-text:t">
                  <w:txbxContent>
                    <w:p w:rsidR="009C0CB3" w:rsidRPr="003C7776" w:rsidRDefault="009C0CB3" w:rsidP="009C0CB3">
                      <w:pPr>
                        <w:pStyle w:val="NormalWeb"/>
                        <w:spacing w:before="0" w:beforeAutospacing="0" w:after="0" w:afterAutospacing="0"/>
                      </w:pPr>
                      <w:r w:rsidRPr="003C7776">
                        <w:rPr>
                          <w:rFonts w:ascii="Calibri" w:hAnsi="Calibri"/>
                          <w:color w:val="000000"/>
                          <w:kern w:val="24"/>
                        </w:rPr>
                        <w:t xml:space="preserve">Référence interne </w:t>
                      </w:r>
                    </w:p>
                  </w:txbxContent>
                </v:textbox>
              </v:shape>
            </w:pict>
          </mc:Fallback>
        </mc:AlternateContent>
      </w:r>
    </w:p>
    <w:p w:rsidR="009C0CB3" w:rsidRDefault="002D3FB6" w:rsidP="009C0CB3">
      <w:pPr>
        <w:rPr>
          <w:lang w:eastAsia="x-non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D2E15C" wp14:editId="2D1C59E5">
                <wp:simplePos x="0" y="0"/>
                <wp:positionH relativeFrom="column">
                  <wp:posOffset>2477770</wp:posOffset>
                </wp:positionH>
                <wp:positionV relativeFrom="paragraph">
                  <wp:posOffset>179705</wp:posOffset>
                </wp:positionV>
                <wp:extent cx="1418590" cy="277495"/>
                <wp:effectExtent l="0" t="0" r="0" b="0"/>
                <wp:wrapNone/>
                <wp:docPr id="171" name="Zone de text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859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0CB3" w:rsidRPr="003C7776" w:rsidRDefault="009C0CB3" w:rsidP="009C0CB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C7776">
                              <w:rPr>
                                <w:rFonts w:ascii="Calibri" w:hAnsi="Calibri"/>
                                <w:color w:val="000000"/>
                                <w:kern w:val="24"/>
                              </w:rPr>
                              <w:t>Référence complète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1" o:spid="_x0000_s1027" type="#_x0000_t202" style="position:absolute;left:0;text-align:left;margin-left:195.1pt;margin-top:14.15pt;width:111.7pt;height:21.85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" filled="f" stroked="f">
                <v:path arrowok="t"/>
                <v:textbox style="mso-fit-shape-to-text:t">
                  <w:txbxContent>
                    <w:p w:rsidR="009C0CB3" w:rsidRPr="003C7776" w:rsidRDefault="009C0CB3" w:rsidP="009C0CB3">
                      <w:pPr>
                        <w:pStyle w:val="NormalWeb"/>
                        <w:spacing w:before="0" w:beforeAutospacing="0" w:after="0" w:afterAutospacing="0"/>
                      </w:pPr>
                      <w:r w:rsidRPr="003C7776">
                        <w:rPr>
                          <w:rFonts w:ascii="Calibri" w:hAnsi="Calibri"/>
                          <w:color w:val="000000"/>
                          <w:kern w:val="24"/>
                        </w:rPr>
                        <w:t>Référence complète</w:t>
                      </w:r>
                    </w:p>
                  </w:txbxContent>
                </v:textbox>
              </v:shape>
            </w:pict>
          </mc:Fallback>
        </mc:AlternateContent>
      </w:r>
    </w:p>
    <w:p w:rsidR="009C0CB3" w:rsidRDefault="009C0CB3" w:rsidP="009C0CB3">
      <w:pPr>
        <w:rPr>
          <w:lang w:eastAsia="x-none"/>
        </w:rPr>
      </w:pPr>
    </w:p>
    <w:p w:rsidR="00766BEB" w:rsidRDefault="00766BEB" w:rsidP="00C10CC9"/>
    <w:p w:rsidR="002268E8" w:rsidRDefault="00EC1627" w:rsidP="002268E8">
      <w:pPr>
        <w:pStyle w:val="Pagedetitre-Rfrence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3B16701" wp14:editId="37C96FC6">
                <wp:simplePos x="0" y="0"/>
                <wp:positionH relativeFrom="column">
                  <wp:posOffset>-316230</wp:posOffset>
                </wp:positionH>
                <wp:positionV relativeFrom="paragraph">
                  <wp:posOffset>563245</wp:posOffset>
                </wp:positionV>
                <wp:extent cx="6863080" cy="1068070"/>
                <wp:effectExtent l="57150" t="38100" r="71120" b="93980"/>
                <wp:wrapTopAndBottom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1068070"/>
                          <a:chOff x="0" y="0"/>
                          <a:chExt cx="6863674" cy="1068499"/>
                        </a:xfrm>
                      </wpg:grpSpPr>
                      <wps:wsp>
                        <wps:cNvPr id="22" name="Rectangle à coins arrondis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63674" cy="10684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CFED2"/>
                          </a:solidFill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130629" y="285008"/>
                            <a:ext cx="852805" cy="224155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8E8" w:rsidRDefault="002268E8" w:rsidP="002268E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recorded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1258784" y="285008"/>
                            <a:ext cx="852805" cy="2241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8E8" w:rsidRDefault="002268E8" w:rsidP="002268E8">
                              <w:pPr>
                                <w:jc w:val="center"/>
                              </w:pPr>
                              <w:proofErr w:type="gramStart"/>
                              <w:r>
                                <w:t>in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progress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4762005" y="285008"/>
                            <a:ext cx="852805" cy="22415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8E8" w:rsidRDefault="002268E8" w:rsidP="002268E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done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5890161" y="285008"/>
                            <a:ext cx="852805" cy="2241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8E8" w:rsidRDefault="002268E8" w:rsidP="002268E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closed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130629" y="736270"/>
                            <a:ext cx="852805" cy="2241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8E8" w:rsidRDefault="002268E8" w:rsidP="002268E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cancelled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avec flèche 12"/>
                        <wps:cNvCnPr/>
                        <wps:spPr>
                          <a:xfrm>
                            <a:off x="997527" y="403761"/>
                            <a:ext cx="26098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2113808" y="403761"/>
                            <a:ext cx="2495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>
                            <a:off x="5617029" y="391886"/>
                            <a:ext cx="2730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>
                            <a:off x="534390" y="510639"/>
                            <a:ext cx="0" cy="21336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2386940" y="190005"/>
                            <a:ext cx="914400" cy="4273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8E8" w:rsidRDefault="002268E8" w:rsidP="002268E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internal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proofreading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3574473" y="190005"/>
                            <a:ext cx="914400" cy="4273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8E8" w:rsidRDefault="002268E8" w:rsidP="002268E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ex</w:t>
                              </w:r>
                              <w:r>
                                <w:t>ternal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proofreading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>
                            <a:off x="3301340" y="403761"/>
                            <a:ext cx="2495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4512623" y="403761"/>
                            <a:ext cx="24955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8" o:spid="_x0000_s1028" style="position:absolute;left:0;text-align:left;margin-left:-24.9pt;margin-top:44.35pt;width:540.4pt;height:84.1pt;z-index:251747328" coordsize="68636,10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">
                <v:roundrect id="Rectangle à coins arrondis 22" o:spid="_x0000_s1029" style="position:absolute;width:68636;height:106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SxsQA&#10;AADbAAAADwAAAGRycy9kb3ducmV2LnhtbESPT2sCMRTE7wW/Q3gFL6Vmu4dqt0aRQsGb1D+F3h6b&#10;1yR087LdRF399EYQPA4z8xtmOu99Iw7URRdYwcuoAEFcB+3YKNhuPp8nIGJC1tgEJgUnijCfDR6m&#10;WOlw5C86rJMRGcKxQgU2pbaSMtaWPMZRaImz9xs6jynLzkjd4THDfSPLoniVHh3nBYstfViq/9Z7&#10;r4DOblf/fNun8XK8etuaf3fSxik1fOwX7yAS9ekevrWXWkFZwvVL/gFy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UsbEAAAA2wAAAA8AAAAAAAAAAAAAAAAAmAIAAGRycy9k&#10;b3ducmV2LnhtbFBLBQYAAAAABAAEAPUAAACJAwAAAAA=&#10;" fillcolor="#ecfed2" strokecolor="#94b64e [3046]">
                  <v:shadow on="t" color="black" opacity="24903f" origin=",.5" offset="0,.55556mm"/>
                </v:roundrect>
                <v:shape id="Zone de texte 6" o:spid="_x0000_s1030" type="#_x0000_t202" style="position:absolute;left:1306;top:2850;width:8528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cd8MA&#10;AADaAAAADwAAAGRycy9kb3ducmV2LnhtbESPwWrDMBBE74X8g9hAb7WcQoxxrIQQCBR6CHV76W1r&#10;bWwTa2UkxXb99VWh0OMwM2+Y8jCbXozkfGdZwSZJQRDXVnfcKPh4Pz/lIHxA1thbJgXf5OGwXz2U&#10;WGg78RuNVWhEhLAvUEEbwlBI6euWDPrEDsTRu1pnMETpGqkdThFuevmcppk02HFcaHGgU0v1rbob&#10;BW7bv45Hv3Tms66+ZD7dl/xCSj2u5+MORKA5/If/2i9aQQa/V+IN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Mcd8MAAADaAAAADwAAAAAAAAAAAAAAAACYAgAAZHJzL2Rv&#10;d25yZXYueG1sUEsFBgAAAAAEAAQA9QAAAIgDAAAAAA==&#10;" fillcolor="#fc0" strokecolor="#f68c36 [3049]">
                  <v:shadow on="t" color="black" opacity="24903f" origin=",.5" offset="0,.55556mm"/>
                  <v:textbox inset="1mm,0,1mm,0">
                    <w:txbxContent>
                      <w:p w:rsidR="002268E8" w:rsidRDefault="002268E8" w:rsidP="002268E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recorded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7" o:spid="_x0000_s1031" type="#_x0000_t202" style="position:absolute;left:12587;top:2850;width:8528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wPBMQA&#10;AADaAAAADwAAAGRycy9kb3ducmV2LnhtbESPQWvCQBSE70L/w/IK3symFq1EV2kLBc1J0x709sg+&#10;s6HZt2l21dhf7xaEHoeZ+YZZrHrbiDN1vnas4ClJQRCXTtdcKfj6/BjNQPiArLFxTAqu5GG1fBgs&#10;MNPuwjs6F6ESEcI+QwUmhDaT0peGLPrEtcTRO7rOYoiyq6Tu8BLhtpHjNJ1KizXHBYMtvRsqv4uT&#10;VZBv8m1/2D7/0s/Y+PytmOS7/UGp4WP/OgcRqA//4Xt7rRW8wN+Ve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8DwTEAAAA2gAAAA8AAAAAAAAAAAAAAAAAmAIAAGRycy9k&#10;b3ducmV2LnhtbFBLBQYAAAAABAAEAPUAAACJAwAAAAA=&#10;" fillcolor="#e36c0a [2409]" strokecolor="#e36c0a [2409]">
                  <v:shadow on="t" color="black" opacity="24903f" origin=",.5" offset="0,.55556mm"/>
                  <v:textbox inset="1mm,0,1mm,0">
                    <w:txbxContent>
                      <w:p w:rsidR="002268E8" w:rsidRDefault="002268E8" w:rsidP="002268E8">
                        <w:pPr>
                          <w:jc w:val="center"/>
                        </w:pPr>
                        <w:proofErr w:type="gramStart"/>
                        <w:r>
                          <w:t>in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progress</w:t>
                        </w:r>
                        <w:proofErr w:type="spellEnd"/>
                      </w:p>
                    </w:txbxContent>
                  </v:textbox>
                </v:shape>
                <v:shape id="Zone de texte 9" o:spid="_x0000_s1032" type="#_x0000_t202" style="position:absolute;left:47620;top:2850;width:8528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wQfsMA&#10;AADaAAAADwAAAGRycy9kb3ducmV2LnhtbESPQWsCMRSE7wX/Q3iCt5qtQqmrUUqhILZUVkU8PjfP&#10;3WDysmzSdfvvm0LB4zAz3zCLVe+s6KgNxrOCp3EGgrj02nCl4LB/f3wBESKyRuuZFPxQgNVy8LDA&#10;XPsbF9TtYiUShEOOCuoYm1zKUNbkMIx9Q5y8i28dxiTbSuoWbwnurJxk2bN0aDgt1NjQW03ldfft&#10;FJjiq5huuv3pvP2wW3s0n5mcBKVGw/51DiJSH+/h//ZaK5jB35V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wQfsMAAADaAAAADwAAAAAAAAAAAAAAAACYAgAAZHJzL2Rv&#10;d25yZXYueG1sUEsFBgAAAAAEAAQA9QAAAIgDAAAAAA==&#10;" fillcolor="#d6e3bc [1302]" strokecolor="#00b050" strokeweight=".5pt">
                  <v:textbox inset="1mm,0,1mm,0">
                    <w:txbxContent>
                      <w:p w:rsidR="002268E8" w:rsidRDefault="002268E8" w:rsidP="002268E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done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10" o:spid="_x0000_s1033" type="#_x0000_t202" style="position:absolute;left:58901;top:2850;width:8528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DfcMA&#10;AADbAAAADwAAAGRycy9kb3ducmV2LnhtbESPQW/CMAyF75P4D5GRuEwjYYcNFQKaQEzjwAEYd6sx&#10;bbTGqZpQyr+fD5N2s/We3/u8XA+hUT11yUe2MJsaUMRldJ4rC9/n3cscVMrIDpvIZOFBCdar0dMS&#10;CxfvfKT+lCslIZwKtFDn3BZap7KmgGkaW2LRrrELmGXtKu06vEt4aPSrMW86oGdpqLGlTU3lz+kW&#10;LLwfts/hkrT3l9bferP/NGkfrJ2Mh48FqExD/jf/XX85wRd6+UUG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nDfcMAAADbAAAADwAAAAAAAAAAAAAAAACYAgAAZHJzL2Rv&#10;d25yZXYueG1sUEsFBgAAAAAEAAQA9QAAAIgDAAAAAA==&#10;" fillcolor="#bfbfbf [2412]" strokecolor="#7f7f7f [1612]" strokeweight=".5pt">
                  <v:textbox inset="1mm,0,1mm,0">
                    <w:txbxContent>
                      <w:p w:rsidR="002268E8" w:rsidRDefault="002268E8" w:rsidP="002268E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closed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Zone de texte 11" o:spid="_x0000_s1034" type="#_x0000_t202" style="position:absolute;left:1306;top:7362;width:8528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Vm5sEA&#10;AADbAAAADwAAAGRycy9kb3ducmV2LnhtbERPTWsCMRC9C/0PYQq9SE3sQcvWKEVp0YMHt937sJnu&#10;hm4mYRPX9d+bQsHbPN7nrDaj68RAfbSeNcxnCgRx7Y3lRsP318fzK4iYkA12nknDlSJs1g+TFRbG&#10;X/hEQ5kakUM4FqihTSkUUsa6JYdx5gNx5n587zBl2DfS9HjJ4a6TL0otpEPLuaHFQNuW6t/y7DQs&#10;j7upq6K0tgr2PKjDp4oHp/XT4/j+BiLRmO7if/fe5Plz+PslHy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FZubBAAAA2wAAAA8AAAAAAAAAAAAAAAAAmAIAAGRycy9kb3du&#10;cmV2LnhtbFBLBQYAAAAABAAEAPUAAACGAwAAAAA=&#10;" fillcolor="#bfbfbf [2412]" strokecolor="#7f7f7f [1612]" strokeweight=".5pt">
                  <v:textbox inset="1mm,0,1mm,0">
                    <w:txbxContent>
                      <w:p w:rsidR="002268E8" w:rsidRDefault="002268E8" w:rsidP="002268E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cancelled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2" o:spid="_x0000_s1035" type="#_x0000_t32" style="position:absolute;left:9975;top:4037;width:26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7Fir8AAADbAAAADwAAAGRycy9kb3ducmV2LnhtbERPS2uDQBC+F/Iflgn01qwRGorJKkEo&#10;5Or2QXIb3IlK3FnrbtT++26h0Nt8fM85FIvtxUSj7xwr2G4SEMS1Mx03Ct7fXp9eQPiAbLB3TAq+&#10;yUORrx4OmBk3c0WTDo2IIewzVNCGMGRS+roli37jBuLIXd1oMUQ4NtKMOMdw28s0SXbSYsexocWB&#10;ypbqm75bBdWXPu3cs5sMf54/LriQ1uVdqcf1ctyDCLSEf/Gf+2Ti/BR+f4kHyP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7Fir8AAADbAAAADwAAAAAAAAAAAAAAAACh&#10;AgAAZHJzL2Rvd25yZXYueG1sUEsFBgAAAAAEAAQA+QAAAI0DAAAAAA==&#10;" strokecolor="#4579b8 [3044]" strokeweight="1.5pt">
                  <v:stroke endarrow="open"/>
                </v:shape>
                <v:shape id="Connecteur droit avec flèche 13" o:spid="_x0000_s1036" type="#_x0000_t32" style="position:absolute;left:21138;top:4037;width:24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JgEb4AAADbAAAADwAAAGRycy9kb3ducmV2LnhtbERPTYvCMBC9L/gfwgje1lRFkWoUEQSv&#10;Zl3R29CMbbGZ1CbW+u83grC3ebzPWa47W4mWGl86VjAaJiCIM2dKzhUcf3bfcxA+IBusHJOCF3lY&#10;r3pfS0yNe/KBWh1yEUPYp6igCKFOpfRZQRb90NXEkbu6xmKIsMmlafAZw20lx0kykxZLjg0F1rQt&#10;KLvph1VwuOv9zE1da/h0/r1gR1pvH0oN+t1mASJQF/7FH/fexPkTeP8SD5Cr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UmARvgAAANsAAAAPAAAAAAAAAAAAAAAAAKEC&#10;AABkcnMvZG93bnJldi54bWxQSwUGAAAAAAQABAD5AAAAjAMAAAAA&#10;" strokecolor="#4579b8 [3044]" strokeweight="1.5pt">
                  <v:stroke endarrow="open"/>
                </v:shape>
                <v:shape id="Connecteur droit avec flèche 14" o:spid="_x0000_s1037" type="#_x0000_t32" style="position:absolute;left:56170;top:3918;width:2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v4Zb4AAADbAAAADwAAAGRycy9kb3ducmV2LnhtbERPTYvCMBC9L/gfwgje1lRRkWoUEQSv&#10;Zl3R29CMbbGZ1CbW+u83grC3ebzPWa47W4mWGl86VjAaJiCIM2dKzhUcf3bfcxA+IBusHJOCF3lY&#10;r3pfS0yNe/KBWh1yEUPYp6igCKFOpfRZQRb90NXEkbu6xmKIsMmlafAZw20lx0kykxZLjg0F1rQt&#10;KLvph1VwuOv9zE1da/h0/r1gR1pvH0oN+t1mASJQF/7FH/fexPkTeP8SD5Cr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u/hlvgAAANsAAAAPAAAAAAAAAAAAAAAAAKEC&#10;AABkcnMvZG93bnJldi54bWxQSwUGAAAAAAQABAD5AAAAjAMAAAAA&#10;" strokecolor="#4579b8 [3044]" strokeweight="1.5pt">
                  <v:stroke endarrow="open"/>
                </v:shape>
                <v:shape id="Connecteur droit avec flèche 15" o:spid="_x0000_s1038" type="#_x0000_t32" style="position:absolute;left:5343;top:5106;width:0;height:21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dd/r0AAADbAAAADwAAAGRycy9kb3ducmV2LnhtbERPTYvCMBC9C/6HMMLeNHVBkWoUEQSv&#10;xlX0NjRjW2wmtYm1/nsjLHibx/ucxaqzlWip8aVjBeNRAoI4c6bkXMHfYTucgfAB2WDlmBS8yMNq&#10;2e8tMDXuyXtqdchFDGGfooIihDqV0mcFWfQjVxNH7uoaiyHCJpemwWcMt5X8TZKptFhybCiwpk1B&#10;2U0/rIL9Xe+mbuJaw6fz8YIdab15KPUz6NZzEIG68BX/u3cmzp/A55d4gFy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T3Xf69AAAA2wAAAA8AAAAAAAAAAAAAAAAAoQIA&#10;AGRycy9kb3ducmV2LnhtbFBLBQYAAAAABAAEAPkAAACLAwAAAAA=&#10;" strokecolor="#4579b8 [3044]" strokeweight="1.5pt">
                  <v:stroke endarrow="open"/>
                </v:shape>
                <v:shape id="Zone de texte 2" o:spid="_x0000_s1039" type="#_x0000_t202" style="position:absolute;left:23869;top:1900;width:9144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z2YMIA&#10;AADaAAAADwAAAGRycy9kb3ducmV2LnhtbESPT4vCMBTE78J+h/AWvGmq4iLVKO6CoMf6Z2Fvj+bZ&#10;FJuX0kRb/fRGEPY4zMxvmMWqs5W4UeNLxwpGwwQEce50yYWC42EzmIHwAVlj5ZgU3MnDavnRW2Cq&#10;XcsZ3fahEBHCPkUFJoQ6ldLnhiz6oauJo3d2jcUQZVNI3WAb4baS4yT5khZLjgsGa/oxlF/2V6sg&#10;m7bud+cOk+/t0Uz+8u6UPaqRUv3Pbj0HEagL/+F3e6sVjOF1Jd4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PZgwgAAANoAAAAPAAAAAAAAAAAAAAAAAJgCAABkcnMvZG93&#10;bnJldi54bWxQSwUGAAAAAAQABAD1AAAAhwMAAAAA&#10;" fillcolor="#f2dbdb [661]" strokecolor="#00b050" strokeweight=".5pt">
                  <v:textbox inset="1mm,0,1mm,0">
                    <w:txbxContent>
                      <w:p w:rsidR="002268E8" w:rsidRDefault="002268E8" w:rsidP="002268E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internal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proofreading</w:t>
                        </w:r>
                        <w:proofErr w:type="spellEnd"/>
                      </w:p>
                    </w:txbxContent>
                  </v:textbox>
                </v:shape>
                <v:shape id="Zone de texte 3" o:spid="_x0000_s1040" type="#_x0000_t202" style="position:absolute;left:35744;top:1900;width:9144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ff8MA&#10;AADaAAAADwAAAGRycy9kb3ducmV2LnhtbESP0WrCQBRE3wX/YbmFvummLdWSuhErVKQ+Gf2AS/aa&#10;LMneTbPbJPbruwXBx2FmzjCr9Wgb0VPnjWMFT/MEBHHhtOFSwfn0OXsD4QOyxsYxKbiSh3U2naww&#10;1W7gI/V5KEWEsE9RQRVCm0rpi4os+rlriaN3cZ3FEGVXSt3hEOG2kc9JspAWDceFClvaVlTU+Y9V&#10;wK/Xrd5ddh97PA99/1UvzffvQanHh3HzDiLQGO7hW3uvFbzA/5V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dff8MAAADaAAAADwAAAAAAAAAAAAAAAACYAgAAZHJzL2Rv&#10;d25yZXYueG1sUEsFBgAAAAAEAAQA9QAAAIgDAAAAAA==&#10;" fillcolor="#b2a1c7 [1943]" strokecolor="#00b050" strokeweight=".5pt">
                  <v:textbox inset="1mm,0,1mm,0">
                    <w:txbxContent>
                      <w:p w:rsidR="002268E8" w:rsidRDefault="002268E8" w:rsidP="002268E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ex</w:t>
                        </w:r>
                        <w:r>
                          <w:t>ternal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proofreading</w:t>
                        </w:r>
                        <w:proofErr w:type="spellEnd"/>
                      </w:p>
                    </w:txbxContent>
                  </v:textbox>
                </v:shape>
                <v:shape id="Connecteur droit avec flèche 4" o:spid="_x0000_s1041" type="#_x0000_t32" style="position:absolute;left:33013;top:4037;width:24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t0U8EAAADaAAAADwAAAGRycy9kb3ducmV2LnhtbESPQWvCQBSE7wX/w/IEb3WjWJE0G5GA&#10;kKvbVuztkX1NQrNvY3aN8d93C4Ueh5n5hsn2k+3ESINvHStYLRMQxJUzLdcK3t+OzzsQPiAb7ByT&#10;ggd52OezpwxT4+58olGHWkQI+xQVNCH0qZS+asiiX7qeOHpfbrAYohxqaQa8R7jt5DpJttJiy3Gh&#10;wZ6KhqpvfbMKTlddbt2LGw2fLx+fOJHWxU2pxXw6vIIINIX/8F+7NAo28Hsl3gCZ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63RTwQAAANoAAAAPAAAAAAAAAAAAAAAA&#10;AKECAABkcnMvZG93bnJldi54bWxQSwUGAAAAAAQABAD5AAAAjwMAAAAA&#10;" strokecolor="#4579b8 [3044]" strokeweight="1.5pt">
                  <v:stroke endarrow="open"/>
                </v:shape>
                <v:shape id="Connecteur droit avec flèche 5" o:spid="_x0000_s1042" type="#_x0000_t32" style="position:absolute;left:45126;top:4037;width:24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fRyL4AAADaAAAADwAAAGRycy9kb3ducmV2LnhtbESPQYvCMBSE74L/ITxhb5q6oEg1igiC&#10;V+Mqens0z7bYvNQm1vrvjbDgcZiZb5jFqrOVaKnxpWMF41ECgjhzpuRcwd9hO5yB8AHZYOWYFLzI&#10;w2rZ7y0wNe7Je2p1yEWEsE9RQRFCnUrps4Is+pGriaN3dY3FEGWTS9PgM8JtJX+TZCotlhwXCqxp&#10;U1B20w+rYH/Xu6mbuNbw6Xy8YEdabx5K/Qy69RxEoC58w//tnVEwgc+VeAPk8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p9HIvgAAANoAAAAPAAAAAAAAAAAAAAAAAKEC&#10;AABkcnMvZG93bnJldi54bWxQSwUGAAAAAAQABAD5AAAAjAMAAAAA&#10;" strokecolor="#4579b8 [3044]" strokeweight="1.5pt">
                  <v:stroke endarrow="open"/>
                </v:shape>
                <w10:wrap type="topAndBottom"/>
              </v:group>
            </w:pict>
          </mc:Fallback>
        </mc:AlternateContent>
      </w:r>
      <w:proofErr w:type="spellStart"/>
      <w:r w:rsidR="002268E8">
        <w:t>Workflow</w:t>
      </w:r>
      <w:proofErr w:type="spellEnd"/>
      <w:r w:rsidR="002268E8">
        <w:t xml:space="preserve"> : </w:t>
      </w:r>
    </w:p>
    <w:p w:rsidR="002268E8" w:rsidRDefault="002268E8" w:rsidP="00EC1627">
      <w:pPr>
        <w:pStyle w:val="Paragraphedeliste"/>
        <w:numPr>
          <w:ilvl w:val="0"/>
          <w:numId w:val="44"/>
        </w:numPr>
      </w:pPr>
      <w:proofErr w:type="spellStart"/>
      <w:r>
        <w:t>recorded</w:t>
      </w:r>
      <w:proofErr w:type="spellEnd"/>
      <w:r>
        <w:t> :</w:t>
      </w:r>
      <w:r>
        <w:tab/>
      </w:r>
      <w:r w:rsidR="00EC1627">
        <w:tab/>
      </w:r>
      <w:r w:rsidR="00EC1627">
        <w:tab/>
      </w:r>
      <w:r>
        <w:t>la référence est créée</w:t>
      </w:r>
    </w:p>
    <w:p w:rsidR="002268E8" w:rsidRDefault="002268E8" w:rsidP="002268E8">
      <w:pPr>
        <w:pStyle w:val="Paragraphedeliste"/>
        <w:numPr>
          <w:ilvl w:val="0"/>
          <w:numId w:val="44"/>
        </w:numPr>
      </w:pPr>
      <w:r>
        <w:t xml:space="preserve">in </w:t>
      </w:r>
      <w:proofErr w:type="spellStart"/>
      <w:r>
        <w:t>progress</w:t>
      </w:r>
      <w:proofErr w:type="spellEnd"/>
      <w:r>
        <w:t> :</w:t>
      </w:r>
      <w:r>
        <w:tab/>
      </w:r>
      <w:r>
        <w:tab/>
      </w:r>
      <w:r w:rsidR="00EC1627">
        <w:tab/>
      </w:r>
      <w:r>
        <w:t xml:space="preserve">en cours </w:t>
      </w:r>
      <w:r>
        <w:t>d’écriture à SII</w:t>
      </w:r>
    </w:p>
    <w:p w:rsidR="002268E8" w:rsidRDefault="002268E8" w:rsidP="002268E8">
      <w:pPr>
        <w:pStyle w:val="Paragraphedeliste"/>
        <w:numPr>
          <w:ilvl w:val="0"/>
          <w:numId w:val="44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proofreading</w:t>
      </w:r>
      <w:proofErr w:type="spellEnd"/>
      <w:r>
        <w:t> :</w:t>
      </w:r>
      <w:r>
        <w:tab/>
        <w:t>en cours de relecture SII</w:t>
      </w:r>
    </w:p>
    <w:p w:rsidR="002268E8" w:rsidRDefault="002268E8" w:rsidP="002268E8">
      <w:pPr>
        <w:pStyle w:val="Paragraphedeliste"/>
        <w:numPr>
          <w:ilvl w:val="0"/>
          <w:numId w:val="44"/>
        </w:numPr>
      </w:pPr>
      <w:proofErr w:type="spellStart"/>
      <w:r>
        <w:t>ex</w:t>
      </w:r>
      <w:r>
        <w:t>ternal</w:t>
      </w:r>
      <w:proofErr w:type="spellEnd"/>
      <w:r>
        <w:t xml:space="preserve"> </w:t>
      </w:r>
      <w:proofErr w:type="spellStart"/>
      <w:r>
        <w:t>proofreading</w:t>
      </w:r>
      <w:proofErr w:type="spellEnd"/>
      <w:r>
        <w:t> :</w:t>
      </w:r>
      <w:r>
        <w:tab/>
        <w:t>document envoyé au client, en cours de relecture client</w:t>
      </w:r>
    </w:p>
    <w:p w:rsidR="002268E8" w:rsidRDefault="002268E8" w:rsidP="002268E8">
      <w:pPr>
        <w:pStyle w:val="Paragraphedeliste"/>
        <w:numPr>
          <w:ilvl w:val="0"/>
          <w:numId w:val="44"/>
        </w:numPr>
      </w:pPr>
      <w:proofErr w:type="spellStart"/>
      <w:r>
        <w:t>done</w:t>
      </w:r>
      <w:proofErr w:type="spellEnd"/>
      <w:r>
        <w:t xml:space="preserve"> : </w:t>
      </w:r>
      <w:r>
        <w:tab/>
      </w:r>
      <w:r>
        <w:tab/>
      </w:r>
      <w:r>
        <w:tab/>
      </w:r>
      <w:r w:rsidR="00EC1627">
        <w:tab/>
      </w:r>
      <w:r>
        <w:t>relecture client finie, le document est finalisé</w:t>
      </w:r>
    </w:p>
    <w:p w:rsidR="002268E8" w:rsidRDefault="002268E8" w:rsidP="002268E8">
      <w:pPr>
        <w:pStyle w:val="Paragraphedeliste"/>
        <w:numPr>
          <w:ilvl w:val="0"/>
          <w:numId w:val="44"/>
        </w:numPr>
      </w:pPr>
      <w:proofErr w:type="spellStart"/>
      <w:r>
        <w:t>closed</w:t>
      </w:r>
      <w:proofErr w:type="spellEnd"/>
      <w:r>
        <w:t xml:space="preserve"> : </w:t>
      </w:r>
      <w:r>
        <w:tab/>
      </w:r>
      <w:r>
        <w:tab/>
      </w:r>
      <w:r w:rsidR="00EC1627">
        <w:tab/>
      </w:r>
      <w:r>
        <w:t xml:space="preserve">clos, validé par le client ou chef de projet </w:t>
      </w:r>
    </w:p>
    <w:p w:rsidR="002268E8" w:rsidRDefault="002268E8" w:rsidP="00C10CC9">
      <w:pPr>
        <w:pStyle w:val="Paragraphedeliste"/>
        <w:numPr>
          <w:ilvl w:val="0"/>
          <w:numId w:val="44"/>
        </w:numPr>
      </w:pPr>
      <w:proofErr w:type="spellStart"/>
      <w:r>
        <w:t>cancelled</w:t>
      </w:r>
      <w:proofErr w:type="spellEnd"/>
      <w:r>
        <w:t xml:space="preserve"> : </w:t>
      </w:r>
      <w:r>
        <w:tab/>
      </w:r>
      <w:r>
        <w:tab/>
      </w:r>
      <w:r w:rsidR="00EC1627">
        <w:tab/>
      </w:r>
      <w:r>
        <w:t>annulé</w:t>
      </w:r>
    </w:p>
    <w:p w:rsidR="00EC1627" w:rsidRDefault="00EC1627">
      <w:pPr>
        <w:spacing w:after="0"/>
        <w:jc w:val="left"/>
      </w:pPr>
      <w:r>
        <w:br w:type="page"/>
      </w:r>
    </w:p>
    <w:p w:rsidR="00EC1627" w:rsidRDefault="00EC1627" w:rsidP="00EC1627">
      <w:pPr>
        <w:pStyle w:val="Paragraphedeliste"/>
      </w:pPr>
    </w:p>
    <w:p w:rsidR="00DA6A24" w:rsidRDefault="00DA6A24" w:rsidP="00EB6F4A">
      <w:pPr>
        <w:pStyle w:val="Pagedetitre-Rfrence"/>
      </w:pPr>
      <w:r>
        <w:t>Création (prise de référence)</w:t>
      </w:r>
    </w:p>
    <w:p w:rsidR="00CD340B" w:rsidRPr="00CD340B" w:rsidRDefault="00CD340B" w:rsidP="00EB6F4A">
      <w:pPr>
        <w:pStyle w:val="Pagedetitre-Rfrence"/>
        <w:rPr>
          <w:color w:val="auto"/>
          <w:sz w:val="28"/>
        </w:rPr>
      </w:pPr>
      <w:r w:rsidRPr="00CD340B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D1D3AC" wp14:editId="1DB25809">
                <wp:simplePos x="0" y="0"/>
                <wp:positionH relativeFrom="margin">
                  <wp:posOffset>5632450</wp:posOffset>
                </wp:positionH>
                <wp:positionV relativeFrom="margin">
                  <wp:posOffset>896430</wp:posOffset>
                </wp:positionV>
                <wp:extent cx="287655" cy="270510"/>
                <wp:effectExtent l="76200" t="38100" r="36195" b="110490"/>
                <wp:wrapNone/>
                <wp:docPr id="23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40B" w:rsidRPr="00234064" w:rsidRDefault="00CD340B" w:rsidP="00CD34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43" style="position:absolute;left:0;text-align:left;margin-left:443.5pt;margin-top:70.6pt;width:22.65pt;height:21.3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D340B" w:rsidRPr="00234064" w:rsidRDefault="00CD340B" w:rsidP="00CD34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Pr="00CD340B">
        <w:rPr>
          <w:color w:val="auto"/>
          <w:sz w:val="28"/>
        </w:rPr>
        <w:t>Compléter la section « Description »</w:t>
      </w:r>
      <w:r>
        <w:rPr>
          <w:color w:val="auto"/>
          <w:sz w:val="28"/>
        </w:rPr>
        <w:t> :</w:t>
      </w:r>
    </w:p>
    <w:p w:rsidR="00C10CC9" w:rsidRDefault="002D3FB6" w:rsidP="002D3FB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E80FFC" wp14:editId="2ABA11A9">
                <wp:simplePos x="0" y="0"/>
                <wp:positionH relativeFrom="column">
                  <wp:posOffset>4349115</wp:posOffset>
                </wp:positionH>
                <wp:positionV relativeFrom="paragraph">
                  <wp:posOffset>144145</wp:posOffset>
                </wp:positionV>
                <wp:extent cx="1343025" cy="485775"/>
                <wp:effectExtent l="57150" t="38100" r="85725" b="104775"/>
                <wp:wrapNone/>
                <wp:docPr id="179" name="Zone de text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FB6" w:rsidRDefault="002D3FB6" w:rsidP="00235D24">
                            <w:pPr>
                              <w:jc w:val="center"/>
                            </w:pPr>
                            <w:r>
                              <w:t>Compléter le titre du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9" o:spid="_x0000_s1044" type="#_x0000_t202" style="position:absolute;left:0;text-align:left;margin-left:342.45pt;margin-top:11.35pt;width:105.75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FB6" w:rsidRDefault="002D3FB6" w:rsidP="00235D24">
                      <w:pPr>
                        <w:jc w:val="center"/>
                      </w:pPr>
                      <w:r>
                        <w:t>Compléter le titre du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714560" behindDoc="1" locked="0" layoutInCell="1" allowOverlap="1" wp14:anchorId="3F445570" wp14:editId="3B8E89BF">
            <wp:simplePos x="0" y="0"/>
            <wp:positionH relativeFrom="column">
              <wp:posOffset>621665</wp:posOffset>
            </wp:positionH>
            <wp:positionV relativeFrom="paragraph">
              <wp:posOffset>-5080</wp:posOffset>
            </wp:positionV>
            <wp:extent cx="4869180" cy="2268220"/>
            <wp:effectExtent l="0" t="0" r="7620" b="0"/>
            <wp:wrapThrough wrapText="bothSides">
              <wp:wrapPolygon edited="0">
                <wp:start x="0" y="0"/>
                <wp:lineTo x="0" y="21406"/>
                <wp:lineTo x="21549" y="21406"/>
                <wp:lineTo x="21549" y="0"/>
                <wp:lineTo x="0" y="0"/>
              </wp:wrapPolygon>
            </wp:wrapThrough>
            <wp:docPr id="177" name="Image 177" descr="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CC9" w:rsidRDefault="00C10CC9" w:rsidP="00C10CC9"/>
    <w:p w:rsidR="00645F16" w:rsidRDefault="002D3FB6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4738FB" wp14:editId="5561D1CB">
                <wp:simplePos x="0" y="0"/>
                <wp:positionH relativeFrom="column">
                  <wp:posOffset>2058736</wp:posOffset>
                </wp:positionH>
                <wp:positionV relativeFrom="paragraph">
                  <wp:posOffset>40953</wp:posOffset>
                </wp:positionV>
                <wp:extent cx="2291195" cy="308759"/>
                <wp:effectExtent l="38100" t="0" r="13970" b="91440"/>
                <wp:wrapNone/>
                <wp:docPr id="178" name="Connecteur droit avec flèch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91195" cy="30875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78" o:spid="_x0000_s1026" type="#_x0000_t32" style="position:absolute;margin-left:162.1pt;margin-top:3.2pt;width:180.4pt;height:24.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" strokecolor="#e36c0a" strokeweight="1.5pt">
                <v:stroke endarrow="block"/>
              </v:shape>
            </w:pict>
          </mc:Fallback>
        </mc:AlternateContent>
      </w:r>
    </w:p>
    <w:p w:rsidR="00645F16" w:rsidRDefault="00872777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BA4612" wp14:editId="191ED48B">
                <wp:simplePos x="0" y="0"/>
                <wp:positionH relativeFrom="column">
                  <wp:posOffset>882650</wp:posOffset>
                </wp:positionH>
                <wp:positionV relativeFrom="paragraph">
                  <wp:posOffset>95250</wp:posOffset>
                </wp:positionV>
                <wp:extent cx="546100" cy="1640840"/>
                <wp:effectExtent l="0" t="38100" r="63500" b="16510"/>
                <wp:wrapNone/>
                <wp:docPr id="188" name="Connecteur droit avec flèch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100" cy="164084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8" o:spid="_x0000_s1026" type="#_x0000_t32" style="position:absolute;margin-left:69.5pt;margin-top:7.5pt;width:43pt;height:129.2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" strokecolor="#e36c0a" strokeweight="1.5pt">
                <v:stroke endarrow="block"/>
              </v:shape>
            </w:pict>
          </mc:Fallback>
        </mc:AlternateContent>
      </w:r>
      <w:r w:rsidR="00CD340B" w:rsidRPr="00CD340B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CC8E38" wp14:editId="1878DD40">
                <wp:simplePos x="0" y="0"/>
                <wp:positionH relativeFrom="margin">
                  <wp:posOffset>6440170</wp:posOffset>
                </wp:positionH>
                <wp:positionV relativeFrom="margin">
                  <wp:posOffset>1714310</wp:posOffset>
                </wp:positionV>
                <wp:extent cx="287655" cy="270510"/>
                <wp:effectExtent l="76200" t="38100" r="36195" b="110490"/>
                <wp:wrapNone/>
                <wp:docPr id="25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40B" w:rsidRPr="00234064" w:rsidRDefault="00CD340B" w:rsidP="00CD34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style="position:absolute;margin-left:507.1pt;margin-top:135pt;width:22.65pt;height:21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D340B" w:rsidRPr="00234064" w:rsidRDefault="00CD340B" w:rsidP="00CD34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</w:p>
    <w:p w:rsidR="00BD7E4B" w:rsidRDefault="00872777" w:rsidP="00645F16">
      <w:r w:rsidRPr="00872777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CCB118" wp14:editId="1AB2E58D">
                <wp:simplePos x="0" y="0"/>
                <wp:positionH relativeFrom="column">
                  <wp:posOffset>-388620</wp:posOffset>
                </wp:positionH>
                <wp:positionV relativeFrom="paragraph">
                  <wp:posOffset>202565</wp:posOffset>
                </wp:positionV>
                <wp:extent cx="1543685" cy="332105"/>
                <wp:effectExtent l="57150" t="38100" r="75565" b="86995"/>
                <wp:wrapNone/>
                <wp:docPr id="289" name="Zone de text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332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777" w:rsidRDefault="00872777" w:rsidP="00872777">
                            <w:pPr>
                              <w:jc w:val="left"/>
                            </w:pPr>
                            <w:r>
                              <w:t xml:space="preserve">Sélectionner le </w:t>
                            </w:r>
                            <w:r>
                              <w:t>projet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9" o:spid="_x0000_s1046" type="#_x0000_t202" style="position:absolute;left:0;text-align:left;margin-left:-30.6pt;margin-top:15.95pt;width:121.55pt;height:26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72777" w:rsidRDefault="00872777" w:rsidP="00872777">
                      <w:pPr>
                        <w:jc w:val="left"/>
                      </w:pPr>
                      <w:r>
                        <w:t xml:space="preserve">Sélectionner le </w:t>
                      </w:r>
                      <w:r>
                        <w:t>projet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72777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1D010D" wp14:editId="5FBE3DB7">
                <wp:simplePos x="0" y="0"/>
                <wp:positionH relativeFrom="margin">
                  <wp:posOffset>-588010</wp:posOffset>
                </wp:positionH>
                <wp:positionV relativeFrom="margin">
                  <wp:posOffset>1875155</wp:posOffset>
                </wp:positionV>
                <wp:extent cx="287655" cy="270510"/>
                <wp:effectExtent l="76200" t="38100" r="36195" b="110490"/>
                <wp:wrapNone/>
                <wp:docPr id="290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777" w:rsidRPr="00234064" w:rsidRDefault="00872777" w:rsidP="00872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7" style="position:absolute;left:0;text-align:left;margin-left:-46.3pt;margin-top:147.65pt;width:22.65pt;height:21.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872777" w:rsidRPr="00234064" w:rsidRDefault="00872777" w:rsidP="00872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A6A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528833" wp14:editId="193FC387">
                <wp:simplePos x="0" y="0"/>
                <wp:positionH relativeFrom="column">
                  <wp:posOffset>4923965</wp:posOffset>
                </wp:positionH>
                <wp:positionV relativeFrom="paragraph">
                  <wp:posOffset>106593</wp:posOffset>
                </wp:positionV>
                <wp:extent cx="1686911" cy="740980"/>
                <wp:effectExtent l="57150" t="38100" r="85090" b="97790"/>
                <wp:wrapNone/>
                <wp:docPr id="182" name="Zone de text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6911" cy="7409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FB6" w:rsidRDefault="002D3FB6" w:rsidP="00571FA1">
                            <w:pPr>
                              <w:jc w:val="center"/>
                            </w:pPr>
                            <w:r>
                              <w:t xml:space="preserve">Indiquer si le document est « externe » </w:t>
                            </w:r>
                            <w:r w:rsidR="00DA6A24">
                              <w:t xml:space="preserve">(livrable) </w:t>
                            </w:r>
                            <w:r>
                              <w:t>ou « interne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2" o:spid="_x0000_s1048" type="#_x0000_t202" style="position:absolute;left:0;text-align:left;margin-left:387.7pt;margin-top:8.4pt;width:132.85pt;height:5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FB6" w:rsidRDefault="002D3FB6" w:rsidP="00571FA1">
                      <w:pPr>
                        <w:jc w:val="center"/>
                      </w:pPr>
                      <w:r>
                        <w:t xml:space="preserve">Indiquer si le document est « externe » </w:t>
                      </w:r>
                      <w:r w:rsidR="00DA6A24">
                        <w:t xml:space="preserve">(livrable) </w:t>
                      </w:r>
                      <w:r>
                        <w:t>ou « interne »</w:t>
                      </w:r>
                    </w:p>
                  </w:txbxContent>
                </v:textbox>
              </v:shape>
            </w:pict>
          </mc:Fallback>
        </mc:AlternateContent>
      </w:r>
    </w:p>
    <w:p w:rsidR="00704F3B" w:rsidRDefault="00872777">
      <w:pPr>
        <w:spacing w:after="0"/>
        <w:jc w:val="left"/>
      </w:pPr>
      <w:r w:rsidRPr="00872777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3CD1F5" wp14:editId="3E4F7B85">
                <wp:simplePos x="0" y="0"/>
                <wp:positionH relativeFrom="column">
                  <wp:posOffset>1156211</wp:posOffset>
                </wp:positionH>
                <wp:positionV relativeFrom="paragraph">
                  <wp:posOffset>75021</wp:posOffset>
                </wp:positionV>
                <wp:extent cx="736270" cy="0"/>
                <wp:effectExtent l="0" t="76200" r="26035" b="95250"/>
                <wp:wrapNone/>
                <wp:docPr id="31" name="Connecteur droit avec flèch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62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31" o:spid="_x0000_s1026" type="#_x0000_t32" style="position:absolute;margin-left:91.05pt;margin-top:5.9pt;width:57.9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" strokecolor="#e36c0a" strokeweight="1.5pt">
                <v:stroke endarrow="block"/>
              </v:shape>
            </w:pict>
          </mc:Fallback>
        </mc:AlternateContent>
      </w:r>
    </w:p>
    <w:p w:rsidR="00704F3B" w:rsidRDefault="00DA6A24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427D27" wp14:editId="33C800DC">
                <wp:simplePos x="0" y="0"/>
                <wp:positionH relativeFrom="column">
                  <wp:posOffset>2559138</wp:posOffset>
                </wp:positionH>
                <wp:positionV relativeFrom="paragraph">
                  <wp:posOffset>68821</wp:posOffset>
                </wp:positionV>
                <wp:extent cx="2349500" cy="709448"/>
                <wp:effectExtent l="38100" t="0" r="12700" b="71755"/>
                <wp:wrapNone/>
                <wp:docPr id="183" name="Connecteur droit avec flèch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9500" cy="709448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3" o:spid="_x0000_s1026" type="#_x0000_t32" style="position:absolute;margin-left:201.5pt;margin-top:5.4pt;width:185pt;height:55.8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" strokecolor="#e36c0a" strokeweight="1.5pt">
                <v:stroke endarrow="block"/>
              </v:shape>
            </w:pict>
          </mc:Fallback>
        </mc:AlternateContent>
      </w:r>
      <w:r w:rsidR="002D3F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D5BA89" wp14:editId="1461DF9B">
                <wp:simplePos x="0" y="0"/>
                <wp:positionH relativeFrom="column">
                  <wp:posOffset>2747010</wp:posOffset>
                </wp:positionH>
                <wp:positionV relativeFrom="paragraph">
                  <wp:posOffset>87630</wp:posOffset>
                </wp:positionV>
                <wp:extent cx="759460" cy="1160145"/>
                <wp:effectExtent l="38100" t="38100" r="21590" b="20955"/>
                <wp:wrapNone/>
                <wp:docPr id="180" name="Connecteur droit avec flèch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59460" cy="11601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80" o:spid="_x0000_s1026" type="#_x0000_t32" style="position:absolute;margin-left:216.3pt;margin-top:6.9pt;width:59.8pt;height:91.3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" strokecolor="#e36c0a" strokeweight="1.5pt">
                <v:stroke endarrow="block"/>
              </v:shape>
            </w:pict>
          </mc:Fallback>
        </mc:AlternateContent>
      </w:r>
    </w:p>
    <w:p w:rsidR="00704F3B" w:rsidRDefault="002D3FB6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CBFBE1" wp14:editId="718A8D8C">
                <wp:simplePos x="0" y="0"/>
                <wp:positionH relativeFrom="column">
                  <wp:posOffset>1899285</wp:posOffset>
                </wp:positionH>
                <wp:positionV relativeFrom="paragraph">
                  <wp:posOffset>83820</wp:posOffset>
                </wp:positionV>
                <wp:extent cx="0" cy="1421765"/>
                <wp:effectExtent l="76200" t="38100" r="57150" b="26035"/>
                <wp:wrapNone/>
                <wp:docPr id="190" name="Connecteur droit avec flèch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217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90" o:spid="_x0000_s1026" type="#_x0000_t32" style="position:absolute;margin-left:149.55pt;margin-top:6.6pt;width:0;height:111.9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" strokecolor="#e36c0a" strokeweight="1.5pt">
                <v:stroke endarrow="block"/>
              </v:shape>
            </w:pict>
          </mc:Fallback>
        </mc:AlternateContent>
      </w:r>
    </w:p>
    <w:p w:rsidR="00F83002" w:rsidRDefault="00F83002">
      <w:pPr>
        <w:spacing w:after="0"/>
        <w:jc w:val="left"/>
      </w:pPr>
    </w:p>
    <w:p w:rsidR="00E54764" w:rsidRPr="00DA74A1" w:rsidRDefault="00CD340B">
      <w:pPr>
        <w:spacing w:after="0"/>
        <w:jc w:val="left"/>
      </w:pPr>
      <w:r w:rsidRPr="00CD340B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653782" wp14:editId="250F559D">
                <wp:simplePos x="0" y="0"/>
                <wp:positionH relativeFrom="margin">
                  <wp:posOffset>-551815</wp:posOffset>
                </wp:positionH>
                <wp:positionV relativeFrom="margin">
                  <wp:posOffset>2903030</wp:posOffset>
                </wp:positionV>
                <wp:extent cx="287655" cy="270510"/>
                <wp:effectExtent l="76200" t="38100" r="36195" b="110490"/>
                <wp:wrapNone/>
                <wp:docPr id="2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40B" w:rsidRPr="00234064" w:rsidRDefault="00CD340B" w:rsidP="00CD34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9" style="position:absolute;margin-left:-43.45pt;margin-top:228.6pt;width:22.65pt;height:21.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D340B" w:rsidRPr="00234064" w:rsidRDefault="00CD340B" w:rsidP="00CD34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</w:p>
    <w:p w:rsidR="00E54764" w:rsidRDefault="002D3FB6">
      <w:pPr>
        <w:spacing w:after="0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54245A" wp14:editId="2F037301">
                <wp:simplePos x="0" y="0"/>
                <wp:positionH relativeFrom="column">
                  <wp:posOffset>-467995</wp:posOffset>
                </wp:positionH>
                <wp:positionV relativeFrom="paragraph">
                  <wp:posOffset>33655</wp:posOffset>
                </wp:positionV>
                <wp:extent cx="1343025" cy="650240"/>
                <wp:effectExtent l="57150" t="38100" r="85725" b="92710"/>
                <wp:wrapNone/>
                <wp:docPr id="187" name="Zone de text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6502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FB6" w:rsidRDefault="002D3FB6" w:rsidP="00BE5350">
                            <w:pPr>
                              <w:jc w:val="center"/>
                            </w:pPr>
                            <w:r>
                              <w:t>Compléter la référence client si besoin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7" o:spid="_x0000_s1050" type="#_x0000_t202" style="position:absolute;margin-left:-36.85pt;margin-top:2.65pt;width:105.75pt;height:5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FB6" w:rsidRDefault="002D3FB6" w:rsidP="00BE5350">
                      <w:pPr>
                        <w:jc w:val="center"/>
                      </w:pPr>
                      <w:r>
                        <w:t>Compléter la référence client si besoin</w:t>
                      </w:r>
                    </w:p>
                  </w:txbxContent>
                </v:textbox>
              </v:shape>
            </w:pict>
          </mc:Fallback>
        </mc:AlternateContent>
      </w:r>
    </w:p>
    <w:p w:rsidR="00E54764" w:rsidRDefault="00E54764">
      <w:pPr>
        <w:spacing w:after="0"/>
        <w:jc w:val="left"/>
      </w:pPr>
    </w:p>
    <w:p w:rsidR="00E54764" w:rsidRDefault="00CD340B">
      <w:pPr>
        <w:spacing w:after="0"/>
        <w:jc w:val="left"/>
      </w:pPr>
      <w:r w:rsidRPr="00CD340B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5FACD4" wp14:editId="1B761516">
                <wp:simplePos x="0" y="0"/>
                <wp:positionH relativeFrom="margin">
                  <wp:posOffset>2273935</wp:posOffset>
                </wp:positionH>
                <wp:positionV relativeFrom="margin">
                  <wp:posOffset>3380550</wp:posOffset>
                </wp:positionV>
                <wp:extent cx="287655" cy="270510"/>
                <wp:effectExtent l="76200" t="38100" r="36195" b="110490"/>
                <wp:wrapNone/>
                <wp:docPr id="318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40B" w:rsidRPr="00234064" w:rsidRDefault="00CD340B" w:rsidP="00CD34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1" style="position:absolute;margin-left:179.05pt;margin-top:266.2pt;width:22.65pt;height:21.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D340B" w:rsidRPr="00234064" w:rsidRDefault="00CD340B" w:rsidP="00CD34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2D3F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13BF31" wp14:editId="3C9A783E">
                <wp:simplePos x="0" y="0"/>
                <wp:positionH relativeFrom="column">
                  <wp:posOffset>2473960</wp:posOffset>
                </wp:positionH>
                <wp:positionV relativeFrom="paragraph">
                  <wp:posOffset>147320</wp:posOffset>
                </wp:positionV>
                <wp:extent cx="2374900" cy="332105"/>
                <wp:effectExtent l="57150" t="38100" r="82550" b="86995"/>
                <wp:wrapNone/>
                <wp:docPr id="181" name="Zone de text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32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FB6" w:rsidRDefault="002D3FB6" w:rsidP="00235D24">
                            <w:pPr>
                              <w:jc w:val="left"/>
                            </w:pPr>
                            <w:r>
                              <w:t xml:space="preserve">Sélectionner le type du document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1" o:spid="_x0000_s1052" type="#_x0000_t202" style="position:absolute;margin-left:194.8pt;margin-top:11.6pt;width:187pt;height:26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FB6" w:rsidRDefault="002D3FB6" w:rsidP="00235D24">
                      <w:pPr>
                        <w:jc w:val="left"/>
                      </w:pPr>
                      <w:r>
                        <w:t xml:space="preserve">Sélectionner le type du document </w:t>
                      </w:r>
                    </w:p>
                  </w:txbxContent>
                </v:textbox>
              </v:shape>
            </w:pict>
          </mc:Fallback>
        </mc:AlternateContent>
      </w:r>
      <w:r w:rsidR="003538B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03BA45" wp14:editId="630D9114">
                <wp:simplePos x="0" y="0"/>
                <wp:positionH relativeFrom="column">
                  <wp:posOffset>-5861917</wp:posOffset>
                </wp:positionH>
                <wp:positionV relativeFrom="paragraph">
                  <wp:posOffset>87548</wp:posOffset>
                </wp:positionV>
                <wp:extent cx="2267585" cy="296545"/>
                <wp:effectExtent l="57150" t="38100" r="75565" b="103505"/>
                <wp:wrapNone/>
                <wp:docPr id="314" name="Rectangle à coins arrondi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8B3" w:rsidRDefault="003538B3" w:rsidP="003538B3">
                            <w:pPr>
                              <w:jc w:val="center"/>
                            </w:pPr>
                            <w:r>
                              <w:t>Votre nom est pré-rempli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314" o:spid="_x0000_s1053" style="position:absolute;margin-left:-461.55pt;margin-top:6.9pt;width:178.55pt;height:2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538B3" w:rsidRDefault="003538B3" w:rsidP="003538B3">
                      <w:pPr>
                        <w:jc w:val="center"/>
                      </w:pPr>
                      <w:r>
                        <w:t>Votre nom est pré-rempli</w:t>
                      </w:r>
                    </w:p>
                  </w:txbxContent>
                </v:textbox>
              </v:roundrect>
            </w:pict>
          </mc:Fallback>
        </mc:AlternateContent>
      </w:r>
    </w:p>
    <w:p w:rsidR="00E54764" w:rsidRDefault="00E54764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EC1627" w:rsidRDefault="00CD340B">
      <w:pPr>
        <w:spacing w:after="0"/>
        <w:jc w:val="left"/>
      </w:pPr>
      <w:r w:rsidRPr="00CD340B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8385F5" wp14:editId="42B6CBBD">
                <wp:simplePos x="0" y="0"/>
                <wp:positionH relativeFrom="margin">
                  <wp:posOffset>2746375</wp:posOffset>
                </wp:positionH>
                <wp:positionV relativeFrom="margin">
                  <wp:posOffset>3930015</wp:posOffset>
                </wp:positionV>
                <wp:extent cx="287655" cy="270510"/>
                <wp:effectExtent l="76200" t="38100" r="36195" b="110490"/>
                <wp:wrapNone/>
                <wp:docPr id="26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40B" w:rsidRPr="00234064" w:rsidRDefault="00CD340B" w:rsidP="00CD34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4" style="position:absolute;margin-left:216.25pt;margin-top:309.45pt;width:22.65pt;height:21.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CD340B" w:rsidRPr="00234064" w:rsidRDefault="00CD340B" w:rsidP="00CD34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EC162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B2F34A" wp14:editId="612C51B8">
                <wp:simplePos x="0" y="0"/>
                <wp:positionH relativeFrom="column">
                  <wp:posOffset>-589280</wp:posOffset>
                </wp:positionH>
                <wp:positionV relativeFrom="paragraph">
                  <wp:posOffset>16510</wp:posOffset>
                </wp:positionV>
                <wp:extent cx="3479165" cy="1175385"/>
                <wp:effectExtent l="57150" t="38100" r="83185" b="100965"/>
                <wp:wrapNone/>
                <wp:docPr id="189" name="Zone de text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165" cy="1175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FB6" w:rsidRDefault="002D3FB6" w:rsidP="002D3FB6">
                            <w:pPr>
                              <w:jc w:val="left"/>
                            </w:pPr>
                            <w:r>
                              <w:t>Sélectionner le répertoire dans lequel le doc sera enregistré : selon votre projet :</w:t>
                            </w:r>
                          </w:p>
                          <w:p w:rsidR="002D3FB6" w:rsidRDefault="002D3FB6" w:rsidP="002D3FB6">
                            <w:pPr>
                              <w:pStyle w:val="Paragraphedeliste"/>
                              <w:numPr>
                                <w:ilvl w:val="0"/>
                                <w:numId w:val="43"/>
                              </w:numPr>
                              <w:ind w:left="142" w:hanging="141"/>
                              <w:jc w:val="left"/>
                            </w:pPr>
                            <w:r>
                              <w:t>Répertoire iPMP : doc stocké sur le serveur iPMP</w:t>
                            </w:r>
                          </w:p>
                          <w:p w:rsidR="002D3FB6" w:rsidRDefault="002D3FB6" w:rsidP="002D3FB6">
                            <w:pPr>
                              <w:pStyle w:val="Paragraphedeliste"/>
                              <w:numPr>
                                <w:ilvl w:val="0"/>
                                <w:numId w:val="43"/>
                              </w:numPr>
                              <w:ind w:left="142" w:hanging="141"/>
                              <w:jc w:val="left"/>
                            </w:pPr>
                            <w:r>
                              <w:t>Répertoire projet : doc stocké sur un autre serveur (chemin complet !)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9" o:spid="_x0000_s1055" type="#_x0000_t202" style="position:absolute;margin-left:-46.4pt;margin-top:1.3pt;width:273.95pt;height:92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D3FB6" w:rsidRDefault="002D3FB6" w:rsidP="002D3FB6">
                      <w:pPr>
                        <w:jc w:val="left"/>
                      </w:pPr>
                      <w:r>
                        <w:t>Sélectionner le répertoire dans lequel le doc sera enregistré : selon votre projet :</w:t>
                      </w:r>
                    </w:p>
                    <w:p w:rsidR="002D3FB6" w:rsidRDefault="002D3FB6" w:rsidP="002D3FB6">
                      <w:pPr>
                        <w:pStyle w:val="Paragraphedeliste"/>
                        <w:numPr>
                          <w:ilvl w:val="0"/>
                          <w:numId w:val="43"/>
                        </w:numPr>
                        <w:ind w:left="142" w:hanging="141"/>
                        <w:jc w:val="left"/>
                      </w:pPr>
                      <w:r>
                        <w:t>Répertoire iPMP : doc stocké sur le serveur iPMP</w:t>
                      </w:r>
                    </w:p>
                    <w:p w:rsidR="002D3FB6" w:rsidRDefault="002D3FB6" w:rsidP="002D3FB6">
                      <w:pPr>
                        <w:pStyle w:val="Paragraphedeliste"/>
                        <w:numPr>
                          <w:ilvl w:val="0"/>
                          <w:numId w:val="43"/>
                        </w:numPr>
                        <w:ind w:left="142" w:hanging="141"/>
                        <w:jc w:val="left"/>
                      </w:pPr>
                      <w:r>
                        <w:t>Répertoire projet : doc stocké sur un autre serveur (chemin complet !)</w:t>
                      </w:r>
                    </w:p>
                  </w:txbxContent>
                </v:textbox>
              </v:shape>
            </w:pict>
          </mc:Fallback>
        </mc:AlternateContent>
      </w:r>
    </w:p>
    <w:p w:rsidR="00EC1627" w:rsidRDefault="00EC1627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3538B3" w:rsidRDefault="003538B3">
      <w:pPr>
        <w:spacing w:after="0"/>
        <w:jc w:val="left"/>
      </w:pPr>
    </w:p>
    <w:p w:rsidR="008F5600" w:rsidRDefault="008F5600">
      <w:pPr>
        <w:spacing w:after="0"/>
        <w:jc w:val="left"/>
      </w:pPr>
    </w:p>
    <w:p w:rsidR="003538B3" w:rsidRDefault="003538B3">
      <w:pPr>
        <w:spacing w:after="0"/>
        <w:jc w:val="left"/>
      </w:pPr>
    </w:p>
    <w:p w:rsidR="00DE7F51" w:rsidRPr="00CD340B" w:rsidRDefault="00DE7F51" w:rsidP="00CD340B">
      <w:pPr>
        <w:pStyle w:val="Pagedetitre-Rfrence"/>
        <w:rPr>
          <w:color w:val="auto"/>
          <w:sz w:val="28"/>
        </w:rPr>
      </w:pPr>
      <w:r w:rsidRPr="00CD340B">
        <w:rPr>
          <w:color w:val="auto"/>
          <w:sz w:val="28"/>
        </w:rPr>
        <w:t>Compléter la section “Version”:</w:t>
      </w:r>
    </w:p>
    <w:p w:rsidR="00DE7F51" w:rsidRDefault="00DE7F51" w:rsidP="00DE7F5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47F900" wp14:editId="70286A2F">
                <wp:simplePos x="0" y="0"/>
                <wp:positionH relativeFrom="column">
                  <wp:posOffset>789940</wp:posOffset>
                </wp:positionH>
                <wp:positionV relativeFrom="paragraph">
                  <wp:posOffset>1069340</wp:posOffset>
                </wp:positionV>
                <wp:extent cx="257175" cy="450850"/>
                <wp:effectExtent l="62230" t="43815" r="13970" b="10160"/>
                <wp:wrapNone/>
                <wp:docPr id="328" name="Connecteur droit avec flèch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7175" cy="450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328" o:spid="_x0000_s1026" type="#_x0000_t32" style="position:absolute;margin-left:62.2pt;margin-top:84.2pt;width:20.25pt;height:35.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" strokecolor="#e36c0a" strokeweight="1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97E9092" wp14:editId="677D28D9">
            <wp:extent cx="5375910" cy="1182370"/>
            <wp:effectExtent l="0" t="0" r="0" b="0"/>
            <wp:docPr id="320" name="Imag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51" w:rsidRDefault="00872777" w:rsidP="00DE7F51">
      <w:pPr>
        <w:jc w:val="center"/>
      </w:pPr>
      <w:r w:rsidRPr="00CD340B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94F7AE" wp14:editId="38EEA8CD">
                <wp:simplePos x="0" y="0"/>
                <wp:positionH relativeFrom="margin">
                  <wp:posOffset>2278380</wp:posOffset>
                </wp:positionH>
                <wp:positionV relativeFrom="margin">
                  <wp:posOffset>6969760</wp:posOffset>
                </wp:positionV>
                <wp:extent cx="287655" cy="270510"/>
                <wp:effectExtent l="76200" t="38100" r="36195" b="110490"/>
                <wp:wrapNone/>
                <wp:docPr id="30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777" w:rsidRPr="00234064" w:rsidRDefault="00872777" w:rsidP="00872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6" style="position:absolute;left:0;text-align:left;margin-left:179.4pt;margin-top:548.8pt;width:22.65pt;height:21.3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872777" w:rsidRPr="00234064" w:rsidRDefault="00872777" w:rsidP="00872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E7F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CE8B1A" wp14:editId="2CBB3AFD">
                <wp:simplePos x="0" y="0"/>
                <wp:positionH relativeFrom="column">
                  <wp:posOffset>1047115</wp:posOffset>
                </wp:positionH>
                <wp:positionV relativeFrom="paragraph">
                  <wp:posOffset>78740</wp:posOffset>
                </wp:positionV>
                <wp:extent cx="1343025" cy="297815"/>
                <wp:effectExtent l="57150" t="38100" r="85725" b="102235"/>
                <wp:wrapNone/>
                <wp:docPr id="327" name="Zone de text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978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F51" w:rsidRDefault="00DE7F51" w:rsidP="00DE7F51">
                            <w:pPr>
                              <w:jc w:val="center"/>
                            </w:pPr>
                            <w:r>
                              <w:t>Cliquer sur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7" o:spid="_x0000_s1057" type="#_x0000_t202" style="position:absolute;left:0;text-align:left;margin-left:82.45pt;margin-top:6.2pt;width:105.75pt;height:23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E7F51" w:rsidRDefault="00DE7F51" w:rsidP="00DE7F51">
                      <w:pPr>
                        <w:jc w:val="center"/>
                      </w:pPr>
                      <w:r>
                        <w:t>Cliquer sur +</w:t>
                      </w:r>
                    </w:p>
                  </w:txbxContent>
                </v:textbox>
              </v:shape>
            </w:pict>
          </mc:Fallback>
        </mc:AlternateContent>
      </w:r>
    </w:p>
    <w:p w:rsidR="00DE7F51" w:rsidRDefault="00872777" w:rsidP="00DE7F51">
      <w:bookmarkStart w:id="10" w:name="_GoBack"/>
      <w:bookmarkEnd w:id="10"/>
      <w:r w:rsidRPr="006D1747">
        <w:rPr>
          <w:noProof/>
          <w:lang w:eastAsia="fr-FR"/>
        </w:rPr>
        <w:drawing>
          <wp:anchor distT="0" distB="0" distL="114300" distR="114300" simplePos="0" relativeHeight="251771904" behindDoc="1" locked="0" layoutInCell="1" allowOverlap="1" wp14:anchorId="3CE844B0" wp14:editId="359FFB7D">
            <wp:simplePos x="0" y="0"/>
            <wp:positionH relativeFrom="column">
              <wp:posOffset>-289560</wp:posOffset>
            </wp:positionH>
            <wp:positionV relativeFrom="paragraph">
              <wp:posOffset>596265</wp:posOffset>
            </wp:positionV>
            <wp:extent cx="321945" cy="470535"/>
            <wp:effectExtent l="38100" t="0" r="135255" b="196215"/>
            <wp:wrapNone/>
            <wp:docPr id="29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" cy="470535"/>
                    </a:xfrm>
                    <a:prstGeom prst="rect">
                      <a:avLst/>
                    </a:prstGeom>
                    <a:effectLst>
                      <a:outerShdw blurRad="76200" dist="12700" dir="2700000" sy="-23000" kx="-8004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7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7456676B" wp14:editId="31CA6743">
                <wp:simplePos x="0" y="0"/>
                <wp:positionH relativeFrom="column">
                  <wp:posOffset>168456</wp:posOffset>
                </wp:positionH>
                <wp:positionV relativeFrom="paragraph">
                  <wp:posOffset>655395</wp:posOffset>
                </wp:positionV>
                <wp:extent cx="6294120" cy="409575"/>
                <wp:effectExtent l="57150" t="38100" r="68580" b="104775"/>
                <wp:wrapNone/>
                <wp:docPr id="292" name="Rectangle à coins arrondi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409575"/>
                        </a:xfrm>
                        <a:prstGeom prst="roundRect">
                          <a:avLst>
                            <a:gd name="adj" fmla="val 1129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777" w:rsidRDefault="00872777" w:rsidP="00872777">
                            <w:pPr>
                              <w:jc w:val="left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Important</w:t>
                            </w:r>
                            <w:r w:rsidRPr="00645F16">
                              <w:rPr>
                                <w:b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il faut compléter la version pour obtenir la référence complète du document !</w:t>
                            </w:r>
                          </w:p>
                          <w:p w:rsidR="00872777" w:rsidRDefault="00872777" w:rsidP="00872777">
                            <w:pPr>
                              <w:jc w:val="center"/>
                            </w:pPr>
                          </w:p>
                          <w:p w:rsidR="00872777" w:rsidRDefault="00872777" w:rsidP="00872777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92" o:spid="_x0000_s1058" style="position:absolute;left:0;text-align:left;margin-left:13.25pt;margin-top:51.6pt;width:495.6pt;height:32.2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72777" w:rsidRDefault="00872777" w:rsidP="00872777">
                      <w:pPr>
                        <w:jc w:val="left"/>
                      </w:pPr>
                      <w:r>
                        <w:rPr>
                          <w:b/>
                          <w:u w:val="single"/>
                        </w:rPr>
                        <w:t>Important</w:t>
                      </w:r>
                      <w:r w:rsidRPr="00645F16">
                        <w:rPr>
                          <w:b/>
                        </w:rPr>
                        <w:t xml:space="preserve"> 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il faut compléter la version pour obtenir la référence complète du document !</w:t>
                      </w:r>
                    </w:p>
                    <w:p w:rsidR="00872777" w:rsidRDefault="00872777" w:rsidP="00872777">
                      <w:pPr>
                        <w:jc w:val="center"/>
                      </w:pPr>
                    </w:p>
                    <w:p w:rsidR="00872777" w:rsidRDefault="00872777" w:rsidP="00872777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F51" w:rsidRPr="00B80203" w:rsidRDefault="00872777" w:rsidP="00DE7F51">
      <w:pPr>
        <w:jc w:val="center"/>
      </w:pPr>
      <w:r w:rsidRPr="00CD340B"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D2CDE2" wp14:editId="23312601">
                <wp:simplePos x="0" y="0"/>
                <wp:positionH relativeFrom="margin">
                  <wp:posOffset>4043036</wp:posOffset>
                </wp:positionH>
                <wp:positionV relativeFrom="margin">
                  <wp:posOffset>1903656</wp:posOffset>
                </wp:positionV>
                <wp:extent cx="287655" cy="270510"/>
                <wp:effectExtent l="76200" t="38100" r="36195" b="110490"/>
                <wp:wrapNone/>
                <wp:docPr id="294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777" w:rsidRPr="00234064" w:rsidRDefault="00872777" w:rsidP="00872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9" style="position:absolute;left:0;text-align:left;margin-left:318.35pt;margin-top:149.9pt;width:22.65pt;height:21.3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872777" w:rsidRPr="00234064" w:rsidRDefault="00872777" w:rsidP="00872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Pr="00CD340B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8BB21B" wp14:editId="1D3C8310">
                <wp:simplePos x="0" y="0"/>
                <wp:positionH relativeFrom="margin">
                  <wp:posOffset>1266388</wp:posOffset>
                </wp:positionH>
                <wp:positionV relativeFrom="margin">
                  <wp:posOffset>1905701</wp:posOffset>
                </wp:positionV>
                <wp:extent cx="287655" cy="270510"/>
                <wp:effectExtent l="76200" t="38100" r="36195" b="110490"/>
                <wp:wrapNone/>
                <wp:docPr id="291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777" w:rsidRPr="00234064" w:rsidRDefault="00872777" w:rsidP="00872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0" style="position:absolute;left:0;text-align:left;margin-left:99.7pt;margin-top:150.05pt;width:22.65pt;height:21.3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872777" w:rsidRPr="00234064" w:rsidRDefault="00872777" w:rsidP="00872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 w:rsidR="00DE7F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7CBAB4" wp14:editId="0D136695">
                <wp:simplePos x="0" y="0"/>
                <wp:positionH relativeFrom="column">
                  <wp:posOffset>1456690</wp:posOffset>
                </wp:positionH>
                <wp:positionV relativeFrom="paragraph">
                  <wp:posOffset>1754505</wp:posOffset>
                </wp:positionV>
                <wp:extent cx="1831975" cy="534670"/>
                <wp:effectExtent l="14605" t="62865" r="39370" b="12065"/>
                <wp:wrapNone/>
                <wp:docPr id="325" name="Connecteur droit avec flèch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1975" cy="5346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325" o:spid="_x0000_s1026" type="#_x0000_t32" style="position:absolute;margin-left:114.7pt;margin-top:138.15pt;width:144.25pt;height:42.1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" strokecolor="#e36c0a" strokeweight="1.5pt">
                <v:stroke endarrow="block"/>
              </v:shape>
            </w:pict>
          </mc:Fallback>
        </mc:AlternateContent>
      </w:r>
      <w:r w:rsidR="00DE7F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5317C7" wp14:editId="5AC4093B">
                <wp:simplePos x="0" y="0"/>
                <wp:positionH relativeFrom="column">
                  <wp:posOffset>1456690</wp:posOffset>
                </wp:positionH>
                <wp:positionV relativeFrom="paragraph">
                  <wp:posOffset>2105025</wp:posOffset>
                </wp:positionV>
                <wp:extent cx="1343025" cy="297815"/>
                <wp:effectExtent l="57150" t="38100" r="85725" b="102235"/>
                <wp:wrapNone/>
                <wp:docPr id="324" name="Zone de text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978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F51" w:rsidRDefault="00DE7F51" w:rsidP="00DE7F51">
                            <w:pPr>
                              <w:jc w:val="center"/>
                            </w:pPr>
                            <w:r>
                              <w:t>Valider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4" o:spid="_x0000_s1061" type="#_x0000_t202" style="position:absolute;left:0;text-align:left;margin-left:114.7pt;margin-top:165.75pt;width:105.75pt;height:23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E7F51" w:rsidRDefault="00DE7F51" w:rsidP="00DE7F51">
                      <w:pPr>
                        <w:jc w:val="center"/>
                      </w:pPr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DE7F51">
        <w:rPr>
          <w:b/>
          <w:bCs/>
          <w:smallCap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2F167" wp14:editId="5F13D582">
                <wp:simplePos x="0" y="0"/>
                <wp:positionH relativeFrom="column">
                  <wp:posOffset>3944620</wp:posOffset>
                </wp:positionH>
                <wp:positionV relativeFrom="paragraph">
                  <wp:posOffset>1487805</wp:posOffset>
                </wp:positionV>
                <wp:extent cx="630555" cy="617220"/>
                <wp:effectExtent l="54610" t="53340" r="10160" b="15240"/>
                <wp:wrapNone/>
                <wp:docPr id="323" name="Connecteur droit avec flèch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0555" cy="6172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323" o:spid="_x0000_s1026" type="#_x0000_t32" style="position:absolute;margin-left:310.6pt;margin-top:117.15pt;width:49.65pt;height:48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" strokecolor="#e36c0a" strokeweight="1.5pt">
                <v:stroke endarrow="block"/>
              </v:shape>
            </w:pict>
          </mc:Fallback>
        </mc:AlternateContent>
      </w:r>
      <w:r w:rsidR="00DE7F51">
        <w:rPr>
          <w:noProof/>
          <w:lang w:eastAsia="fr-FR"/>
        </w:rPr>
        <w:drawing>
          <wp:inline distT="0" distB="0" distL="0" distR="0" wp14:anchorId="16F2B4F2" wp14:editId="78145DC9">
            <wp:extent cx="5328920" cy="1875790"/>
            <wp:effectExtent l="0" t="0" r="5080" b="0"/>
            <wp:docPr id="191" name="Imag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51" w:rsidRPr="009F4E5C" w:rsidRDefault="00DE7F51" w:rsidP="00DE7F51">
      <w:r>
        <w:rPr>
          <w:b/>
          <w:bCs/>
          <w:smallCap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5ED8DD" wp14:editId="11B25EE5">
                <wp:simplePos x="0" y="0"/>
                <wp:positionH relativeFrom="column">
                  <wp:posOffset>4201795</wp:posOffset>
                </wp:positionH>
                <wp:positionV relativeFrom="paragraph">
                  <wp:posOffset>55245</wp:posOffset>
                </wp:positionV>
                <wp:extent cx="2233930" cy="764540"/>
                <wp:effectExtent l="57150" t="38100" r="71120" b="92710"/>
                <wp:wrapNone/>
                <wp:docPr id="322" name="Zone de text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7645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F51" w:rsidRDefault="00DE7F51" w:rsidP="00DE7F51">
                            <w:pPr>
                              <w:jc w:val="center"/>
                            </w:pPr>
                            <w:r>
                              <w:t xml:space="preserve">A Compléter </w:t>
                            </w:r>
                          </w:p>
                          <w:p w:rsidR="00DE7F51" w:rsidRDefault="00DE7F51" w:rsidP="00DE7F51">
                            <w:pPr>
                              <w:jc w:val="center"/>
                            </w:pPr>
                            <w:r>
                              <w:t xml:space="preserve">Ex : </w:t>
                            </w:r>
                            <w:r w:rsidRPr="00195811">
                              <w:rPr>
                                <w:b/>
                              </w:rPr>
                              <w:t>« Création »</w:t>
                            </w:r>
                            <w:r>
                              <w:t xml:space="preserve"> pour une première version.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2" o:spid="_x0000_s1062" type="#_x0000_t202" style="position:absolute;left:0;text-align:left;margin-left:330.85pt;margin-top:4.35pt;width:175.9pt;height:6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E7F51" w:rsidRDefault="00DE7F51" w:rsidP="00DE7F51">
                      <w:pPr>
                        <w:jc w:val="center"/>
                      </w:pPr>
                      <w:r>
                        <w:t xml:space="preserve">A Compléter </w:t>
                      </w:r>
                    </w:p>
                    <w:p w:rsidR="00DE7F51" w:rsidRDefault="00DE7F51" w:rsidP="00DE7F51">
                      <w:pPr>
                        <w:jc w:val="center"/>
                      </w:pPr>
                      <w:r>
                        <w:t xml:space="preserve">Ex : </w:t>
                      </w:r>
                      <w:r w:rsidRPr="00195811">
                        <w:rPr>
                          <w:b/>
                        </w:rPr>
                        <w:t>« Création »</w:t>
                      </w:r>
                      <w:r>
                        <w:t xml:space="preserve"> pour une première version.</w:t>
                      </w:r>
                    </w:p>
                  </w:txbxContent>
                </v:textbox>
              </v:shape>
            </w:pict>
          </mc:Fallback>
        </mc:AlternateContent>
      </w:r>
    </w:p>
    <w:p w:rsidR="00DE7F51" w:rsidRPr="00650CA6" w:rsidRDefault="00DE7F51" w:rsidP="00DE7F51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:rsidR="00D11C0B" w:rsidRDefault="00D11C0B">
      <w:pPr>
        <w:spacing w:after="0"/>
        <w:jc w:val="left"/>
      </w:pPr>
    </w:p>
    <w:sectPr w:rsidR="00D11C0B" w:rsidSect="00F83002">
      <w:headerReference w:type="default" r:id="rId16"/>
      <w:pgSz w:w="11906" w:h="16838"/>
      <w:pgMar w:top="1560" w:right="1134" w:bottom="1134" w:left="1134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9F9" w:rsidRDefault="007519F9" w:rsidP="00ED60D5">
      <w:r>
        <w:separator/>
      </w:r>
    </w:p>
  </w:endnote>
  <w:endnote w:type="continuationSeparator" w:id="0">
    <w:p w:rsidR="007519F9" w:rsidRDefault="007519F9" w:rsidP="00ED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9F9" w:rsidRDefault="007519F9" w:rsidP="00ED60D5">
      <w:r>
        <w:separator/>
      </w:r>
    </w:p>
  </w:footnote>
  <w:footnote w:type="continuationSeparator" w:id="0">
    <w:p w:rsidR="007519F9" w:rsidRDefault="007519F9" w:rsidP="00ED60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5D6" w:rsidRPr="00D6665E" w:rsidRDefault="00E65743" w:rsidP="00D6665E">
    <w:pPr>
      <w:pStyle w:val="adresse"/>
      <w:tabs>
        <w:tab w:val="center" w:pos="4820"/>
      </w:tabs>
      <w:ind w:left="-142"/>
      <w:jc w:val="left"/>
      <w:rPr>
        <w:b w:val="0"/>
        <w:smallCaps/>
        <w:sz w:val="18"/>
        <w:szCs w:val="20"/>
      </w:rPr>
    </w:pPr>
    <w:r>
      <w:rPr>
        <w:rFonts w:ascii="Franklin Gothic Demi" w:hAnsi="Franklin Gothic Demi"/>
        <w:i w:val="0"/>
        <w:color w:val="005AA2"/>
        <w:sz w:val="72"/>
        <w:szCs w:val="7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9B83200" wp14:editId="4A62E977">
              <wp:simplePos x="0" y="0"/>
              <wp:positionH relativeFrom="column">
                <wp:posOffset>4312095</wp:posOffset>
              </wp:positionH>
              <wp:positionV relativeFrom="paragraph">
                <wp:posOffset>129540</wp:posOffset>
              </wp:positionV>
              <wp:extent cx="1003300" cy="579894"/>
              <wp:effectExtent l="76200" t="38100" r="82550" b="106045"/>
              <wp:wrapNone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3300" cy="579894"/>
                        <a:chOff x="0" y="0"/>
                        <a:chExt cx="1003471" cy="580101"/>
                      </a:xfrm>
                    </wpg:grpSpPr>
                    <wps:wsp>
                      <wps:cNvPr id="1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6958" y="0"/>
                          <a:ext cx="875881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743" w:rsidRPr="00020DF1" w:rsidRDefault="00E65743" w:rsidP="00E6574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27590" y="318977"/>
                          <a:ext cx="875881" cy="26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743" w:rsidRPr="00020DF1" w:rsidRDefault="00E65743" w:rsidP="00E6574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Ellipse 7"/>
                      <wps:cNvSpPr/>
                      <wps:spPr>
                        <a:xfrm>
                          <a:off x="0" y="309591"/>
                          <a:ext cx="287655" cy="27051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743" w:rsidRPr="00234064" w:rsidRDefault="00E65743" w:rsidP="00E657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23406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rtlCol="0" anchor="ctr"/>
                    </wps:wsp>
                  </wpg:wgp>
                </a:graphicData>
              </a:graphic>
            </wp:anchor>
          </w:drawing>
        </mc:Choice>
        <mc:Fallback>
          <w:pict>
            <v:group id="Groupe 2" o:spid="_x0000_s1063" style="position:absolute;left:0;text-align:left;margin-left:339.55pt;margin-top:10.2pt;width:79pt;height:45.65pt;z-index:251665408" coordsize="10034,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64" type="#_x0000_t202" style="position:absolute;left:1169;width:8759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CWLwA&#10;AADaAAAADwAAAGRycy9kb3ducmV2LnhtbERPzQ7BQBC+S7zDZiRubDkgZYn4STg4oA8wuqNtdGeb&#10;7qI8vZVInCZfvt+ZLRpTigfVrrCsYNCPQBCnVhecKUjO294EhPPIGkvLpOBFDhbzdmuGsbZPPtLj&#10;5DMRQtjFqCD3voqldGlOBl3fVsSBu9raoA+wzqSu8RnCTSmHUTSSBgsODTlWtMopvZ3uRsF+lAz8&#10;+3AZrngsX9l6szEJJUp1O81yCsJT4//in3unw3z4vvK9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qEJYvAAAANoAAAAPAAAAAAAAAAAAAAAAAJgCAABkcnMvZG93bnJldi54&#10;bWxQSwUGAAAAAAQABAD1AAAAgQM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65743" w:rsidRPr="00020DF1" w:rsidRDefault="00E65743" w:rsidP="00E6574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Information</w:t>
                      </w:r>
                    </w:p>
                  </w:txbxContent>
                </v:textbox>
              </v:shape>
              <v:shape id="Text Box 22" o:spid="_x0000_s1065" type="#_x0000_t202" style="position:absolute;left:1275;top:3189;width:8759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hE0sQA&#10;AADaAAAADwAAAGRycy9kb3ducmV2LnhtbESPQWvCQBSE70L/w/IKvemuRURSN0FKLT1UwTSHHh/Z&#10;ZxKbfRuyq0n7611B6HGYmW+YdTbaVlyo941jDfOZAkFcOtNwpaH42k5XIHxANtg6Jg2/5CFLHyZr&#10;TIwb+ECXPFQiQtgnqKEOoUuk9GVNFv3MdcTRO7reYoiyr6TpcYhw28pnpZbSYsNxocaOXmsqf/Kz&#10;1ZBX+0L9fardfEvf42lx3ry9+0Hrp8dx8wIi0Bj+w/f2h9GwgNuVeAN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oRNLEAAAA2gAAAA8AAAAAAAAAAAAAAAAAmAIAAGRycy9k&#10;b3ducmV2LnhtbFBLBQYAAAAABAAEAPUAAACJAw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65743" w:rsidRPr="00020DF1" w:rsidRDefault="00E65743" w:rsidP="00E6574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Action</w:t>
                      </w:r>
                    </w:p>
                  </w:txbxContent>
                </v:textbox>
              </v:shape>
              <v:oval id="_x0000_s1066" style="position:absolute;top:3095;width:2876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zX4sQA&#10;AADaAAAADwAAAGRycy9kb3ducmV2LnhtbESPQWsCMRSE74X+h/AK3mp2BUVXoxRF8dJDtVS9vW5e&#10;d5duXkISddtf3xQEj8PMfMPMFp1pxYV8aCwryPsZCOLS6oYrBe/79fMYRIjIGlvLpOCHAizmjw8z&#10;LLS98htddrESCcKhQAV1jK6QMpQ1GQx964iT92W9wZikr6T2eE1w08pBlo2kwYbTQo2OljWV37uz&#10;UXA++HySu4/f16OcxM3KfVajk1eq99S9TEFE6uI9fGtvtYIh/F9JN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M1+LEAAAA2gAAAA8AAAAAAAAAAAAAAAAAmAIAAGRycy9k&#10;b3ducmV2LnhtbFBLBQYAAAAABAAEAPUAAACJAw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E65743" w:rsidRPr="00234064" w:rsidRDefault="00E65743" w:rsidP="00E657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 w:themeColor="text1"/>
                          <w:sz w:val="28"/>
                          <w:szCs w:val="20"/>
                        </w:rPr>
                      </w:pPr>
                      <w:r w:rsidRPr="0023406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0"/>
                        </w:rPr>
                        <w:t>1</w:t>
                      </w:r>
                    </w:p>
                  </w:txbxContent>
                </v:textbox>
              </v:oval>
            </v:group>
          </w:pict>
        </mc:Fallback>
      </mc:AlternateContent>
    </w:r>
    <w:r w:rsidR="009C0CB3">
      <w:rPr>
        <w:rFonts w:ascii="Calibri" w:hAnsi="Calibri"/>
        <w:i w:val="0"/>
        <w:smallCaps/>
        <w:color w:val="005AA2"/>
        <w:sz w:val="52"/>
        <w:szCs w:val="52"/>
      </w:rPr>
      <w:drawing>
        <wp:anchor distT="0" distB="0" distL="114300" distR="114300" simplePos="0" relativeHeight="251663360" behindDoc="1" locked="0" layoutInCell="1" allowOverlap="1" wp14:anchorId="4DFB2B88" wp14:editId="37C1DD3E">
          <wp:simplePos x="0" y="0"/>
          <wp:positionH relativeFrom="column">
            <wp:posOffset>1318260</wp:posOffset>
          </wp:positionH>
          <wp:positionV relativeFrom="paragraph">
            <wp:posOffset>49530</wp:posOffset>
          </wp:positionV>
          <wp:extent cx="415290" cy="415290"/>
          <wp:effectExtent l="0" t="0" r="0" b="3810"/>
          <wp:wrapThrough wrapText="bothSides">
            <wp:wrapPolygon edited="0">
              <wp:start x="1982" y="0"/>
              <wp:lineTo x="991" y="20807"/>
              <wp:lineTo x="19817" y="20807"/>
              <wp:lineTo x="18826" y="4954"/>
              <wp:lineTo x="13872" y="0"/>
              <wp:lineTo x="1982" y="0"/>
            </wp:wrapPolygon>
          </wp:wrapThrough>
          <wp:docPr id="170" name="Image 170" descr="C:\wamp\www\wamp_DHI2\view\css\images\iconDocument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wamp\www\wamp_DHI2\view\css\images\iconDocument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90" cy="41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151B" w:rsidRPr="003C151B">
      <w:rPr>
        <w:rFonts w:ascii="Franklin Gothic Demi" w:hAnsi="Franklin Gothic Demi"/>
        <w:i w:val="0"/>
        <w:color w:val="005AA2"/>
        <w:sz w:val="72"/>
        <w:szCs w:val="72"/>
      </w:rPr>
      <w:t>iPMP</w:t>
    </w:r>
    <w:r w:rsidR="00D6665E">
      <w:rPr>
        <w:rFonts w:ascii="Calibri" w:hAnsi="Calibri"/>
        <w:i w:val="0"/>
        <w:color w:val="005AA2"/>
        <w:sz w:val="72"/>
        <w:szCs w:val="72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ab/>
    </w:r>
    <w:r w:rsidR="0028270C">
      <w:drawing>
        <wp:anchor distT="0" distB="0" distL="114300" distR="114300" simplePos="0" relativeHeight="251658240" behindDoc="0" locked="1" layoutInCell="0" allowOverlap="1" wp14:anchorId="7B3180A4" wp14:editId="3521029F">
          <wp:simplePos x="0" y="0"/>
          <wp:positionH relativeFrom="page">
            <wp:posOffset>5941060</wp:posOffset>
          </wp:positionH>
          <wp:positionV relativeFrom="page">
            <wp:posOffset>417830</wp:posOffset>
          </wp:positionV>
          <wp:extent cx="1220470" cy="791845"/>
          <wp:effectExtent l="0" t="0" r="0" b="8255"/>
          <wp:wrapNone/>
          <wp:docPr id="28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6BEB">
      <w:drawing>
        <wp:anchor distT="0" distB="0" distL="114300" distR="114300" simplePos="0" relativeHeight="251661312" behindDoc="1" locked="1" layoutInCell="0" allowOverlap="1" wp14:anchorId="4E6E6EF1" wp14:editId="7DA303F1">
          <wp:simplePos x="0" y="0"/>
          <wp:positionH relativeFrom="page">
            <wp:posOffset>-22860</wp:posOffset>
          </wp:positionH>
          <wp:positionV relativeFrom="page">
            <wp:posOffset>10319385</wp:posOffset>
          </wp:positionV>
          <wp:extent cx="7621905" cy="367665"/>
          <wp:effectExtent l="0" t="0" r="0" b="0"/>
          <wp:wrapNone/>
          <wp:docPr id="28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504"/>
                  <a:stretch/>
                </pic:blipFill>
                <pic:spPr bwMode="auto">
                  <a:xfrm>
                    <a:off x="0" y="0"/>
                    <a:ext cx="7621905" cy="367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270C">
      <w:drawing>
        <wp:anchor distT="0" distB="0" distL="114300" distR="114300" simplePos="0" relativeHeight="251659264" behindDoc="1" locked="1" layoutInCell="0" allowOverlap="1" wp14:anchorId="71DB2012" wp14:editId="7E6A458D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642860" cy="1393190"/>
          <wp:effectExtent l="0" t="0" r="0" b="0"/>
          <wp:wrapNone/>
          <wp:docPr id="29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13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/>
        <w:i w:val="0"/>
        <w:smallCaps/>
        <w:color w:val="005AA2"/>
        <w:sz w:val="52"/>
        <w:szCs w:val="52"/>
      </w:rPr>
      <w:t>Documents (</w:t>
    </w:r>
    <w:r w:rsidR="009C0CB3" w:rsidRPr="009C0CB3">
      <w:rPr>
        <w:rFonts w:ascii="Calibri" w:hAnsi="Calibri"/>
        <w:i w:val="0"/>
        <w:color w:val="005AA2"/>
        <w:sz w:val="52"/>
        <w:szCs w:val="52"/>
      </w:rPr>
      <w:t>i</w:t>
    </w:r>
    <w:r w:rsidR="009C0CB3">
      <w:rPr>
        <w:rFonts w:ascii="Calibri" w:hAnsi="Calibri"/>
        <w:i w:val="0"/>
        <w:smallCaps/>
        <w:color w:val="005AA2"/>
        <w:sz w:val="52"/>
        <w:szCs w:val="52"/>
      </w:rPr>
      <w:t>DGD</w:t>
    </w:r>
    <w:r>
      <w:rPr>
        <w:rFonts w:ascii="Calibri" w:hAnsi="Calibri"/>
        <w:i w:val="0"/>
        <w:smallCaps/>
        <w:color w:val="005AA2"/>
        <w:sz w:val="52"/>
        <w:szCs w:val="5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9" type="#_x0000_t75" style="width:117.1pt;height:116.65pt" o:bullet="t">
        <v:imagedata r:id="rId1" o:title="bouton_bleufoncé"/>
      </v:shape>
    </w:pict>
  </w:numPicBullet>
  <w:numPicBullet w:numPicBulletId="1">
    <w:pict>
      <v:shape id="_x0000_i1530" type="#_x0000_t75" style="width:117.1pt;height:116.65pt" o:bullet="t">
        <v:imagedata r:id="rId2" o:title="bouton_vert"/>
      </v:shape>
    </w:pict>
  </w:numPicBullet>
  <w:numPicBullet w:numPicBulletId="2">
    <w:pict>
      <v:shape id="_x0000_i1531" type="#_x0000_t75" style="width:117.1pt;height:116.65pt" o:bullet="t">
        <v:imagedata r:id="rId3" o:title="bouton_violet"/>
      </v:shape>
    </w:pict>
  </w:numPicBullet>
  <w:numPicBullet w:numPicBulletId="3">
    <w:pict>
      <v:shape id="_x0000_i1532" type="#_x0000_t75" style="width:36.35pt;height:30.65pt" o:bullet="t">
        <v:imagedata r:id="rId4" o:title="puce4"/>
      </v:shape>
    </w:pict>
  </w:numPicBullet>
  <w:numPicBullet w:numPicBulletId="4">
    <w:pict>
      <v:shape id="_x0000_i1533" type="#_x0000_t75" style="width:36.35pt;height:31.35pt" o:bullet="t">
        <v:imagedata r:id="rId5" o:title="puce2"/>
      </v:shape>
    </w:pict>
  </w:numPicBullet>
  <w:abstractNum w:abstractNumId="0">
    <w:nsid w:val="FFFFFF7E"/>
    <w:multiLevelType w:val="singleLevel"/>
    <w:tmpl w:val="019C291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AF027F1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199267A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B32DF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8A4AA5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ED6CE7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3EF190E"/>
    <w:multiLevelType w:val="multilevel"/>
    <w:tmpl w:val="050ABF66"/>
    <w:numStyleLink w:val="AnnexesSII"/>
  </w:abstractNum>
  <w:abstractNum w:abstractNumId="7">
    <w:nsid w:val="086F2BB1"/>
    <w:multiLevelType w:val="hybridMultilevel"/>
    <w:tmpl w:val="10B66638"/>
    <w:lvl w:ilvl="0" w:tplc="3790F48A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663E8E"/>
    <w:multiLevelType w:val="multilevel"/>
    <w:tmpl w:val="050ABF66"/>
    <w:numStyleLink w:val="AnnexesSII"/>
  </w:abstractNum>
  <w:abstractNum w:abstractNumId="9">
    <w:nsid w:val="0DDD7F85"/>
    <w:multiLevelType w:val="multilevel"/>
    <w:tmpl w:val="70304FFE"/>
    <w:name w:val="Puces SII3"/>
    <w:numStyleLink w:val="ListeSII"/>
  </w:abstractNum>
  <w:abstractNum w:abstractNumId="10">
    <w:nsid w:val="10A12980"/>
    <w:multiLevelType w:val="multilevel"/>
    <w:tmpl w:val="6B5041CE"/>
    <w:styleLink w:val="TitresSII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11">
    <w:nsid w:val="1CDD7D42"/>
    <w:multiLevelType w:val="hybridMultilevel"/>
    <w:tmpl w:val="BB74F23E"/>
    <w:name w:val="Puces SII2"/>
    <w:lvl w:ilvl="0" w:tplc="3D207D5E">
      <w:start w:val="1"/>
      <w:numFmt w:val="bullet"/>
      <w:lvlText w:val="î"/>
      <w:lvlJc w:val="left"/>
      <w:pPr>
        <w:ind w:left="1134" w:hanging="360"/>
      </w:pPr>
      <w:rPr>
        <w:rFonts w:ascii="Wingdings 3" w:hAnsi="Wingdings 3" w:hint="default"/>
        <w:color w:val="2F5A9E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2">
    <w:nsid w:val="1D5B7011"/>
    <w:multiLevelType w:val="multilevel"/>
    <w:tmpl w:val="70304FFE"/>
    <w:numStyleLink w:val="ListeSII"/>
  </w:abstractNum>
  <w:abstractNum w:abstractNumId="13">
    <w:nsid w:val="20453D12"/>
    <w:multiLevelType w:val="hybridMultilevel"/>
    <w:tmpl w:val="36083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D94C98"/>
    <w:multiLevelType w:val="multilevel"/>
    <w:tmpl w:val="70304FFE"/>
    <w:name w:val="Puces SII32222"/>
    <w:numStyleLink w:val="ListeSII"/>
  </w:abstractNum>
  <w:abstractNum w:abstractNumId="15">
    <w:nsid w:val="254C014C"/>
    <w:multiLevelType w:val="multilevel"/>
    <w:tmpl w:val="B2E6D8C6"/>
    <w:numStyleLink w:val="ListeSIIencadrchapitre"/>
  </w:abstractNum>
  <w:abstractNum w:abstractNumId="16">
    <w:nsid w:val="261D5FF7"/>
    <w:multiLevelType w:val="multilevel"/>
    <w:tmpl w:val="70304FFE"/>
    <w:styleLink w:val="ListeSII"/>
    <w:lvl w:ilvl="0">
      <w:start w:val="1"/>
      <w:numFmt w:val="bullet"/>
      <w:pStyle w:val="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2F5A9E"/>
        <w:sz w:val="28"/>
      </w:rPr>
    </w:lvl>
    <w:lvl w:ilvl="1">
      <w:start w:val="1"/>
      <w:numFmt w:val="bullet"/>
      <w:lvlRestart w:val="0"/>
      <w:suff w:val="space"/>
      <w:lvlText w:val=""/>
      <w:lvlJc w:val="left"/>
      <w:pPr>
        <w:ind w:left="1134" w:hanging="283"/>
      </w:pPr>
      <w:rPr>
        <w:rFonts w:ascii="Wingdings 3" w:hAnsi="Wingdings 3" w:hint="default"/>
        <w:b w:val="0"/>
        <w:i w:val="0"/>
        <w:color w:val="2F5A9E"/>
        <w:sz w:val="28"/>
      </w:rPr>
    </w:lvl>
    <w:lvl w:ilvl="2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640FF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7B50628"/>
    <w:multiLevelType w:val="multilevel"/>
    <w:tmpl w:val="06345D8C"/>
    <w:numStyleLink w:val="ListeSIISynthse"/>
  </w:abstractNum>
  <w:abstractNum w:abstractNumId="19">
    <w:nsid w:val="280C04ED"/>
    <w:multiLevelType w:val="multilevel"/>
    <w:tmpl w:val="040C001D"/>
    <w:name w:val="Puces SII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DCD45AE"/>
    <w:multiLevelType w:val="multilevel"/>
    <w:tmpl w:val="6C10241A"/>
    <w:lvl w:ilvl="0">
      <w:start w:val="1"/>
      <w:numFmt w:val="bullet"/>
      <w:lvlText w:val=""/>
      <w:lvlPicBulletId w:val="3"/>
      <w:lvlJc w:val="left"/>
      <w:pPr>
        <w:ind w:left="71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0B440A"/>
    <w:multiLevelType w:val="multilevel"/>
    <w:tmpl w:val="8B0E3724"/>
    <w:lvl w:ilvl="0">
      <w:start w:val="1"/>
      <w:numFmt w:val="decimal"/>
      <w:lvlText w:val=" %1 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1F06FF9"/>
    <w:multiLevelType w:val="multilevel"/>
    <w:tmpl w:val="10363D48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23">
    <w:nsid w:val="32F81FBD"/>
    <w:multiLevelType w:val="multilevel"/>
    <w:tmpl w:val="040C001D"/>
    <w:name w:val="Puces SII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B4B7EB1"/>
    <w:multiLevelType w:val="hybridMultilevel"/>
    <w:tmpl w:val="41A8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BD06AE"/>
    <w:multiLevelType w:val="multilevel"/>
    <w:tmpl w:val="B2E6D8C6"/>
    <w:numStyleLink w:val="ListeSIIencadrchapitre"/>
  </w:abstractNum>
  <w:abstractNum w:abstractNumId="26">
    <w:nsid w:val="3ECF3B40"/>
    <w:multiLevelType w:val="multilevel"/>
    <w:tmpl w:val="70304FFE"/>
    <w:name w:val="Puces SII322222"/>
    <w:numStyleLink w:val="ListeSII"/>
  </w:abstractNum>
  <w:abstractNum w:abstractNumId="27">
    <w:nsid w:val="41564B95"/>
    <w:multiLevelType w:val="hybridMultilevel"/>
    <w:tmpl w:val="A31E3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4F5E2C"/>
    <w:multiLevelType w:val="multilevel"/>
    <w:tmpl w:val="06345D8C"/>
    <w:numStyleLink w:val="ListeSIISynthse"/>
  </w:abstractNum>
  <w:abstractNum w:abstractNumId="29">
    <w:nsid w:val="47177E7D"/>
    <w:multiLevelType w:val="multilevel"/>
    <w:tmpl w:val="B2E6D8C6"/>
    <w:styleLink w:val="ListeSIIencadrchapitre"/>
    <w:lvl w:ilvl="0">
      <w:start w:val="1"/>
      <w:numFmt w:val="bullet"/>
      <w:pStyle w:val="EncadrChapitre-Puces"/>
      <w:suff w:val="space"/>
      <w:lvlText w:val=""/>
      <w:lvlPicBulletId w:val="0"/>
      <w:lvlJc w:val="left"/>
      <w:pPr>
        <w:ind w:left="851" w:hanging="284"/>
      </w:pPr>
      <w:rPr>
        <w:rFonts w:ascii="Symbol" w:hAnsi="Symbol"/>
        <w:color w:val="auto"/>
        <w:sz w:val="28"/>
      </w:rPr>
    </w:lvl>
    <w:lvl w:ilvl="1">
      <w:start w:val="1"/>
      <w:numFmt w:val="bullet"/>
      <w:lvlRestart w:val="0"/>
      <w:suff w:val="space"/>
      <w:lvlText w:val=""/>
      <w:lvlPicBulletId w:val="2"/>
      <w:lvlJc w:val="left"/>
      <w:pPr>
        <w:ind w:left="1134" w:hanging="283"/>
      </w:pPr>
      <w:rPr>
        <w:rFonts w:ascii="Symbol" w:hAnsi="Symbol"/>
        <w:color w:val="auto"/>
        <w:sz w:val="24"/>
      </w:rPr>
    </w:lvl>
    <w:lvl w:ilvl="2">
      <w:start w:val="1"/>
      <w:numFmt w:val="bullet"/>
      <w:lvlRestart w:val="0"/>
      <w:suff w:val="space"/>
      <w:lvlText w:val=""/>
      <w:lvlPicBulletId w:val="1"/>
      <w:lvlJc w:val="left"/>
      <w:pPr>
        <w:ind w:left="1418" w:hanging="284"/>
      </w:pPr>
      <w:rPr>
        <w:rFonts w:ascii="Symbol" w:hAnsi="Symbol"/>
        <w:color w:val="auto"/>
        <w:sz w:val="20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3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FC2185"/>
    <w:multiLevelType w:val="multilevel"/>
    <w:tmpl w:val="B2E6D8C6"/>
    <w:name w:val="Puces SII3222"/>
    <w:numStyleLink w:val="ListeSIIencadrchapitre"/>
  </w:abstractNum>
  <w:abstractNum w:abstractNumId="31">
    <w:nsid w:val="4FBE7AC1"/>
    <w:multiLevelType w:val="multilevel"/>
    <w:tmpl w:val="06345D8C"/>
    <w:styleLink w:val="ListeSIISynthse"/>
    <w:lvl w:ilvl="0">
      <w:start w:val="1"/>
      <w:numFmt w:val="bullet"/>
      <w:pStyle w:val="Synthse-Puces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8D3589"/>
        <w:sz w:val="24"/>
      </w:rPr>
    </w:lvl>
    <w:lvl w:ilvl="1">
      <w:start w:val="1"/>
      <w:numFmt w:val="bullet"/>
      <w:lvlRestart w:val="0"/>
      <w:suff w:val="space"/>
      <w:lvlText w:val="–"/>
      <w:lvlJc w:val="left"/>
      <w:pPr>
        <w:ind w:left="1418" w:hanging="284"/>
      </w:pPr>
      <w:rPr>
        <w:rFonts w:ascii="Arial" w:hAnsi="Arial" w:hint="default"/>
        <w:color w:val="8D3589"/>
        <w:sz w:val="24"/>
      </w:rPr>
    </w:lvl>
    <w:lvl w:ilvl="2">
      <w:start w:val="1"/>
      <w:numFmt w:val="bullet"/>
      <w:suff w:val="space"/>
      <w:lvlText w:val="o"/>
      <w:lvlJc w:val="left"/>
      <w:pPr>
        <w:ind w:left="1985" w:hanging="284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6D1C0C"/>
    <w:multiLevelType w:val="hybridMultilevel"/>
    <w:tmpl w:val="69EA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C9460F"/>
    <w:multiLevelType w:val="multilevel"/>
    <w:tmpl w:val="050ABF66"/>
    <w:styleLink w:val="AnnexesSII"/>
    <w:lvl w:ilvl="0">
      <w:start w:val="1"/>
      <w:numFmt w:val="upperLetter"/>
      <w:pStyle w:val="Annexe-Titr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nnexe-Titre1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Restart w:val="0"/>
      <w:pStyle w:val="Annexe-Titre2"/>
      <w:suff w:val="space"/>
      <w:lvlText w:val="%1.%2.%3."/>
      <w:lvlJc w:val="left"/>
      <w:pPr>
        <w:ind w:left="754" w:hanging="357"/>
      </w:pPr>
      <w:rPr>
        <w:rFonts w:hint="default"/>
      </w:rPr>
    </w:lvl>
    <w:lvl w:ilvl="3">
      <w:start w:val="1"/>
      <w:numFmt w:val="decimal"/>
      <w:lvlRestart w:val="0"/>
      <w:pStyle w:val="Annexe-Titre3"/>
      <w:suff w:val="space"/>
      <w:lvlText w:val="%1.%2.%3.%4."/>
      <w:lvlJc w:val="left"/>
      <w:pPr>
        <w:ind w:left="1151" w:hanging="357"/>
      </w:pPr>
      <w:rPr>
        <w:rFonts w:hint="default"/>
      </w:rPr>
    </w:lvl>
    <w:lvl w:ilvl="4">
      <w:start w:val="1"/>
      <w:numFmt w:val="decimal"/>
      <w:lvlRestart w:val="0"/>
      <w:pStyle w:val="Annexe-Titre4"/>
      <w:suff w:val="space"/>
      <w:lvlText w:val="%1.%2.%3.%4.%5."/>
      <w:lvlJc w:val="left"/>
      <w:pPr>
        <w:ind w:left="1548" w:hanging="357"/>
      </w:pPr>
      <w:rPr>
        <w:rFonts w:hint="default"/>
      </w:rPr>
    </w:lvl>
    <w:lvl w:ilvl="5">
      <w:start w:val="1"/>
      <w:numFmt w:val="decimal"/>
      <w:lvlRestart w:val="0"/>
      <w:pStyle w:val="Annexe-Titre5"/>
      <w:suff w:val="space"/>
      <w:lvlText w:val="%1.%2.%3.%4.%5.%6."/>
      <w:lvlJc w:val="left"/>
      <w:pPr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7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32" w:hanging="180"/>
      </w:pPr>
      <w:rPr>
        <w:rFonts w:hint="default"/>
      </w:rPr>
    </w:lvl>
  </w:abstractNum>
  <w:abstractNum w:abstractNumId="34">
    <w:nsid w:val="5729140D"/>
    <w:multiLevelType w:val="multilevel"/>
    <w:tmpl w:val="70304FFE"/>
    <w:name w:val="Puces SII3222222"/>
    <w:numStyleLink w:val="ListeSII"/>
  </w:abstractNum>
  <w:abstractNum w:abstractNumId="35">
    <w:nsid w:val="59ED100B"/>
    <w:multiLevelType w:val="hybridMultilevel"/>
    <w:tmpl w:val="A33A6412"/>
    <w:lvl w:ilvl="0" w:tplc="69C8AC9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6504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229D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6C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8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A08C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E55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03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C1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F90BE0"/>
    <w:multiLevelType w:val="multilevel"/>
    <w:tmpl w:val="70304FFE"/>
    <w:name w:val="Puces SII322"/>
    <w:numStyleLink w:val="ListeSII"/>
  </w:abstractNum>
  <w:abstractNum w:abstractNumId="37">
    <w:nsid w:val="5DC063E5"/>
    <w:multiLevelType w:val="multilevel"/>
    <w:tmpl w:val="050ABF66"/>
    <w:numStyleLink w:val="AnnexesSII"/>
  </w:abstractNum>
  <w:abstractNum w:abstractNumId="38">
    <w:nsid w:val="60D35450"/>
    <w:multiLevelType w:val="hybridMultilevel"/>
    <w:tmpl w:val="3612C822"/>
    <w:lvl w:ilvl="0" w:tplc="AAE82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C0792C"/>
    <w:multiLevelType w:val="hybridMultilevel"/>
    <w:tmpl w:val="E9F28CA2"/>
    <w:lvl w:ilvl="0" w:tplc="B3067B3E">
      <w:start w:val="1"/>
      <w:numFmt w:val="decimal"/>
      <w:pStyle w:val="Listenumrot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84015F"/>
    <w:multiLevelType w:val="singleLevel"/>
    <w:tmpl w:val="66F073F0"/>
    <w:lvl w:ilvl="0">
      <w:start w:val="1"/>
      <w:numFmt w:val="bullet"/>
      <w:lvlText w:val=""/>
      <w:lvlPicBulletId w:val="0"/>
      <w:lvlJc w:val="left"/>
      <w:pPr>
        <w:ind w:left="851" w:hanging="284"/>
      </w:pPr>
      <w:rPr>
        <w:rFonts w:ascii="Symbol" w:hAnsi="Symbol" w:hint="default"/>
        <w:color w:val="auto"/>
        <w:sz w:val="24"/>
      </w:rPr>
    </w:lvl>
  </w:abstractNum>
  <w:abstractNum w:abstractNumId="41">
    <w:nsid w:val="6C5D0840"/>
    <w:multiLevelType w:val="multilevel"/>
    <w:tmpl w:val="B2E6D8C6"/>
    <w:numStyleLink w:val="ListeSIIencadrchapitre"/>
  </w:abstractNum>
  <w:abstractNum w:abstractNumId="42">
    <w:nsid w:val="6D0B15B9"/>
    <w:multiLevelType w:val="hybridMultilevel"/>
    <w:tmpl w:val="07687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9A6962"/>
    <w:multiLevelType w:val="multilevel"/>
    <w:tmpl w:val="BCA23ECC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Restart w:val="0"/>
      <w:lvlText w:val="–"/>
      <w:lvlJc w:val="left"/>
      <w:pPr>
        <w:ind w:left="2160" w:hanging="360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B602E7"/>
    <w:multiLevelType w:val="multilevel"/>
    <w:tmpl w:val="6B5041CE"/>
    <w:numStyleLink w:val="TitresSII"/>
  </w:abstractNum>
  <w:abstractNum w:abstractNumId="45">
    <w:nsid w:val="730E2CB0"/>
    <w:multiLevelType w:val="multilevel"/>
    <w:tmpl w:val="E28EEFF6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54" w:hanging="357"/>
      </w:pPr>
      <w:rPr>
        <w:rFonts w:ascii="Calibri" w:hAnsi="Calibri" w:cs="Calibri" w:hint="default"/>
        <w:sz w:val="32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151" w:hanging="357"/>
      </w:pPr>
      <w:rPr>
        <w:rFonts w:hint="default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48" w:hanging="357"/>
      </w:pPr>
      <w:rPr>
        <w:rFonts w:hint="default"/>
      </w:rPr>
    </w:lvl>
    <w:lvl w:ilvl="4">
      <w:start w:val="1"/>
      <w:numFmt w:val="decimal"/>
      <w:lvlRestart w:val="0"/>
      <w:suff w:val="space"/>
      <w:lvlText w:val="%1.%2.%3.%4.%5."/>
      <w:lvlJc w:val="left"/>
      <w:pPr>
        <w:ind w:left="194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3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3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3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3" w:hanging="357"/>
      </w:pPr>
      <w:rPr>
        <w:rFonts w:hint="default"/>
      </w:rPr>
    </w:lvl>
  </w:abstractNum>
  <w:abstractNum w:abstractNumId="46">
    <w:nsid w:val="7D1E3B40"/>
    <w:multiLevelType w:val="multilevel"/>
    <w:tmpl w:val="8B28FE82"/>
    <w:name w:val="Puces SII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A9E"/>
      </w:rPr>
    </w:lvl>
    <w:lvl w:ilvl="1">
      <w:start w:val="1"/>
      <w:numFmt w:val="bullet"/>
      <w:lvlRestart w:val="0"/>
      <w:lvlText w:val="î"/>
      <w:lvlJc w:val="left"/>
      <w:pPr>
        <w:ind w:left="1440" w:hanging="360"/>
      </w:pPr>
      <w:rPr>
        <w:rFonts w:ascii="Wingdings 3" w:hAnsi="Wingdings 3" w:hint="default"/>
        <w:color w:val="2F5A9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16"/>
  </w:num>
  <w:num w:numId="4">
    <w:abstractNumId w:val="45"/>
  </w:num>
  <w:num w:numId="5">
    <w:abstractNumId w:val="33"/>
  </w:num>
  <w:num w:numId="6">
    <w:abstractNumId w:val="6"/>
  </w:num>
  <w:num w:numId="7">
    <w:abstractNumId w:val="41"/>
  </w:num>
  <w:num w:numId="8">
    <w:abstractNumId w:val="12"/>
  </w:num>
  <w:num w:numId="9">
    <w:abstractNumId w:val="11"/>
  </w:num>
  <w:num w:numId="10">
    <w:abstractNumId w:val="31"/>
  </w:num>
  <w:num w:numId="11">
    <w:abstractNumId w:val="37"/>
  </w:num>
  <w:num w:numId="12">
    <w:abstractNumId w:val="8"/>
  </w:num>
  <w:num w:numId="13">
    <w:abstractNumId w:val="9"/>
  </w:num>
  <w:num w:numId="14">
    <w:abstractNumId w:val="40"/>
  </w:num>
  <w:num w:numId="15">
    <w:abstractNumId w:val="20"/>
  </w:num>
  <w:num w:numId="16">
    <w:abstractNumId w:val="35"/>
  </w:num>
  <w:num w:numId="17">
    <w:abstractNumId w:val="15"/>
  </w:num>
  <w:num w:numId="18">
    <w:abstractNumId w:val="25"/>
  </w:num>
  <w:num w:numId="19">
    <w:abstractNumId w:val="17"/>
  </w:num>
  <w:num w:numId="20">
    <w:abstractNumId w:val="25"/>
  </w:num>
  <w:num w:numId="21">
    <w:abstractNumId w:val="28"/>
  </w:num>
  <w:num w:numId="22">
    <w:abstractNumId w:val="18"/>
    <w:lvlOverride w:ilvl="0">
      <w:lvl w:ilvl="0">
        <w:start w:val="1"/>
        <w:numFmt w:val="bullet"/>
        <w:pStyle w:val="Synthse-Puces"/>
        <w:suff w:val="space"/>
        <w:lvlText w:val=""/>
        <w:lvlJc w:val="left"/>
        <w:pPr>
          <w:ind w:left="851" w:hanging="284"/>
        </w:pPr>
        <w:rPr>
          <w:rFonts w:ascii="Wingdings" w:hAnsi="Wingdings" w:hint="default"/>
          <w:color w:val="9BBB59" w:themeColor="accent3"/>
          <w:sz w:val="24"/>
        </w:rPr>
      </w:lvl>
    </w:lvlOverride>
    <w:lvlOverride w:ilvl="1">
      <w:lvl w:ilvl="1">
        <w:start w:val="1"/>
        <w:numFmt w:val="bullet"/>
        <w:lvlRestart w:val="0"/>
        <w:suff w:val="space"/>
        <w:lvlText w:val="–"/>
        <w:lvlJc w:val="left"/>
        <w:pPr>
          <w:ind w:left="1418" w:hanging="284"/>
        </w:pPr>
        <w:rPr>
          <w:rFonts w:ascii="Arial" w:hAnsi="Arial" w:hint="default"/>
          <w:color w:val="9BBB59" w:themeColor="accent3"/>
          <w:sz w:val="24"/>
        </w:rPr>
      </w:lvl>
    </w:lvlOverride>
    <w:lvlOverride w:ilvl="2">
      <w:lvl w:ilvl="2">
        <w:start w:val="1"/>
        <w:numFmt w:val="bullet"/>
        <w:suff w:val="space"/>
        <w:lvlText w:val="o"/>
        <w:lvlJc w:val="left"/>
        <w:pPr>
          <w:ind w:left="1985" w:hanging="284"/>
        </w:pPr>
        <w:rPr>
          <w:rFonts w:ascii="Courier New" w:hAnsi="Courier New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3">
    <w:abstractNumId w:val="42"/>
  </w:num>
  <w:num w:numId="24">
    <w:abstractNumId w:val="21"/>
  </w:num>
  <w:num w:numId="25">
    <w:abstractNumId w:val="4"/>
  </w:num>
  <w:num w:numId="26">
    <w:abstractNumId w:val="1"/>
  </w:num>
  <w:num w:numId="27">
    <w:abstractNumId w:val="0"/>
  </w:num>
  <w:num w:numId="28">
    <w:abstractNumId w:val="5"/>
  </w:num>
  <w:num w:numId="29">
    <w:abstractNumId w:val="3"/>
  </w:num>
  <w:num w:numId="30">
    <w:abstractNumId w:val="2"/>
  </w:num>
  <w:num w:numId="31">
    <w:abstractNumId w:val="45"/>
  </w:num>
  <w:num w:numId="32">
    <w:abstractNumId w:val="4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</w:num>
  <w:num w:numId="35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4"/>
  </w:num>
  <w:num w:numId="38">
    <w:abstractNumId w:val="38"/>
  </w:num>
  <w:num w:numId="39">
    <w:abstractNumId w:val="39"/>
  </w:num>
  <w:num w:numId="40">
    <w:abstractNumId w:val="13"/>
  </w:num>
  <w:num w:numId="41">
    <w:abstractNumId w:val="27"/>
  </w:num>
  <w:num w:numId="42">
    <w:abstractNumId w:val="24"/>
  </w:num>
  <w:num w:numId="43">
    <w:abstractNumId w:val="7"/>
  </w:num>
  <w:num w:numId="44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CC9"/>
    <w:rsid w:val="00002E78"/>
    <w:rsid w:val="000172EC"/>
    <w:rsid w:val="00025BD7"/>
    <w:rsid w:val="000263EE"/>
    <w:rsid w:val="000367B4"/>
    <w:rsid w:val="0004630E"/>
    <w:rsid w:val="0004665D"/>
    <w:rsid w:val="0005768F"/>
    <w:rsid w:val="000629AE"/>
    <w:rsid w:val="000637BE"/>
    <w:rsid w:val="00075F4E"/>
    <w:rsid w:val="00080BC6"/>
    <w:rsid w:val="00081B4D"/>
    <w:rsid w:val="000929EC"/>
    <w:rsid w:val="00097948"/>
    <w:rsid w:val="000A0609"/>
    <w:rsid w:val="000B7E3D"/>
    <w:rsid w:val="000C5F15"/>
    <w:rsid w:val="000D1AFB"/>
    <w:rsid w:val="000D6F29"/>
    <w:rsid w:val="000E0FC9"/>
    <w:rsid w:val="000E1B42"/>
    <w:rsid w:val="000F061D"/>
    <w:rsid w:val="000F06FF"/>
    <w:rsid w:val="000F36C8"/>
    <w:rsid w:val="000F6212"/>
    <w:rsid w:val="001000E1"/>
    <w:rsid w:val="001123DB"/>
    <w:rsid w:val="00120B76"/>
    <w:rsid w:val="00123680"/>
    <w:rsid w:val="00155A31"/>
    <w:rsid w:val="001739D6"/>
    <w:rsid w:val="00176D2C"/>
    <w:rsid w:val="00184D05"/>
    <w:rsid w:val="0018507C"/>
    <w:rsid w:val="001A3C60"/>
    <w:rsid w:val="001B3661"/>
    <w:rsid w:val="001D4A8D"/>
    <w:rsid w:val="001D76F2"/>
    <w:rsid w:val="001E1BCD"/>
    <w:rsid w:val="001F32F0"/>
    <w:rsid w:val="001F3DEA"/>
    <w:rsid w:val="001F5156"/>
    <w:rsid w:val="001F6D9F"/>
    <w:rsid w:val="00201943"/>
    <w:rsid w:val="002131AF"/>
    <w:rsid w:val="00222B55"/>
    <w:rsid w:val="00225FF4"/>
    <w:rsid w:val="002268E8"/>
    <w:rsid w:val="00227BD9"/>
    <w:rsid w:val="002329CD"/>
    <w:rsid w:val="002333C2"/>
    <w:rsid w:val="002341A0"/>
    <w:rsid w:val="00242F3B"/>
    <w:rsid w:val="00254015"/>
    <w:rsid w:val="002575D6"/>
    <w:rsid w:val="00260E74"/>
    <w:rsid w:val="002816A8"/>
    <w:rsid w:val="0028270C"/>
    <w:rsid w:val="002846CF"/>
    <w:rsid w:val="002849A8"/>
    <w:rsid w:val="0029181D"/>
    <w:rsid w:val="00294203"/>
    <w:rsid w:val="002A7B7E"/>
    <w:rsid w:val="002B4C33"/>
    <w:rsid w:val="002B7ABA"/>
    <w:rsid w:val="002C152E"/>
    <w:rsid w:val="002C3482"/>
    <w:rsid w:val="002D0537"/>
    <w:rsid w:val="002D3FB6"/>
    <w:rsid w:val="002E02F0"/>
    <w:rsid w:val="002E32F5"/>
    <w:rsid w:val="002F55B6"/>
    <w:rsid w:val="002F68D7"/>
    <w:rsid w:val="003032D9"/>
    <w:rsid w:val="00305DAB"/>
    <w:rsid w:val="00321231"/>
    <w:rsid w:val="00323F2F"/>
    <w:rsid w:val="003250D8"/>
    <w:rsid w:val="00326FE3"/>
    <w:rsid w:val="00330D45"/>
    <w:rsid w:val="0033104F"/>
    <w:rsid w:val="00340AD2"/>
    <w:rsid w:val="00353169"/>
    <w:rsid w:val="003538B3"/>
    <w:rsid w:val="00356152"/>
    <w:rsid w:val="003912F9"/>
    <w:rsid w:val="003A21EC"/>
    <w:rsid w:val="003C151B"/>
    <w:rsid w:val="003C65AB"/>
    <w:rsid w:val="003D2164"/>
    <w:rsid w:val="003D77DE"/>
    <w:rsid w:val="003E0D00"/>
    <w:rsid w:val="003E4055"/>
    <w:rsid w:val="003F2017"/>
    <w:rsid w:val="003F6027"/>
    <w:rsid w:val="004019C5"/>
    <w:rsid w:val="00413126"/>
    <w:rsid w:val="004223C6"/>
    <w:rsid w:val="00424828"/>
    <w:rsid w:val="004303A3"/>
    <w:rsid w:val="00433531"/>
    <w:rsid w:val="00440E4F"/>
    <w:rsid w:val="00445118"/>
    <w:rsid w:val="0045388E"/>
    <w:rsid w:val="0045588A"/>
    <w:rsid w:val="0046189D"/>
    <w:rsid w:val="004677D8"/>
    <w:rsid w:val="00473832"/>
    <w:rsid w:val="00482E60"/>
    <w:rsid w:val="0048425B"/>
    <w:rsid w:val="00494ADB"/>
    <w:rsid w:val="004B2C99"/>
    <w:rsid w:val="004B3774"/>
    <w:rsid w:val="004B3AC8"/>
    <w:rsid w:val="004B51A9"/>
    <w:rsid w:val="004D3654"/>
    <w:rsid w:val="004D6279"/>
    <w:rsid w:val="004D6A6A"/>
    <w:rsid w:val="004D7B21"/>
    <w:rsid w:val="004E37A4"/>
    <w:rsid w:val="00501D7B"/>
    <w:rsid w:val="005026C9"/>
    <w:rsid w:val="00517543"/>
    <w:rsid w:val="0052333E"/>
    <w:rsid w:val="00532441"/>
    <w:rsid w:val="00532BC3"/>
    <w:rsid w:val="00535D85"/>
    <w:rsid w:val="005563FE"/>
    <w:rsid w:val="0058140D"/>
    <w:rsid w:val="005853CB"/>
    <w:rsid w:val="005A72C2"/>
    <w:rsid w:val="005B01B3"/>
    <w:rsid w:val="005B1227"/>
    <w:rsid w:val="005B14DE"/>
    <w:rsid w:val="005D4BF1"/>
    <w:rsid w:val="005E3157"/>
    <w:rsid w:val="005E5D99"/>
    <w:rsid w:val="005E7626"/>
    <w:rsid w:val="005F5733"/>
    <w:rsid w:val="005F6522"/>
    <w:rsid w:val="005F6651"/>
    <w:rsid w:val="00607D66"/>
    <w:rsid w:val="006101B5"/>
    <w:rsid w:val="0061200C"/>
    <w:rsid w:val="00616A5C"/>
    <w:rsid w:val="00633177"/>
    <w:rsid w:val="00636102"/>
    <w:rsid w:val="0064167B"/>
    <w:rsid w:val="00644162"/>
    <w:rsid w:val="00645F16"/>
    <w:rsid w:val="00647A34"/>
    <w:rsid w:val="0066037D"/>
    <w:rsid w:val="00672C7E"/>
    <w:rsid w:val="006862E7"/>
    <w:rsid w:val="006975B9"/>
    <w:rsid w:val="006C1E29"/>
    <w:rsid w:val="006C2EA2"/>
    <w:rsid w:val="006C78CD"/>
    <w:rsid w:val="006D08F5"/>
    <w:rsid w:val="006D1747"/>
    <w:rsid w:val="006E3B6D"/>
    <w:rsid w:val="006E4D5B"/>
    <w:rsid w:val="006E4F38"/>
    <w:rsid w:val="006E5A7E"/>
    <w:rsid w:val="00700705"/>
    <w:rsid w:val="007045C4"/>
    <w:rsid w:val="00704F3B"/>
    <w:rsid w:val="00715BF3"/>
    <w:rsid w:val="00716714"/>
    <w:rsid w:val="00726A56"/>
    <w:rsid w:val="00733819"/>
    <w:rsid w:val="007519F9"/>
    <w:rsid w:val="00752575"/>
    <w:rsid w:val="0075574A"/>
    <w:rsid w:val="007610B1"/>
    <w:rsid w:val="007620BB"/>
    <w:rsid w:val="00766BEB"/>
    <w:rsid w:val="00780BC1"/>
    <w:rsid w:val="0079046C"/>
    <w:rsid w:val="007909AE"/>
    <w:rsid w:val="007A1656"/>
    <w:rsid w:val="007A2DC6"/>
    <w:rsid w:val="007B61E4"/>
    <w:rsid w:val="007C1A5F"/>
    <w:rsid w:val="007D06D3"/>
    <w:rsid w:val="007E0225"/>
    <w:rsid w:val="007F0C3A"/>
    <w:rsid w:val="00803A0C"/>
    <w:rsid w:val="008238A4"/>
    <w:rsid w:val="008321F9"/>
    <w:rsid w:val="00836497"/>
    <w:rsid w:val="00844C37"/>
    <w:rsid w:val="0085165B"/>
    <w:rsid w:val="00855B1F"/>
    <w:rsid w:val="00872777"/>
    <w:rsid w:val="008774AA"/>
    <w:rsid w:val="008804FB"/>
    <w:rsid w:val="00897621"/>
    <w:rsid w:val="008A6FBE"/>
    <w:rsid w:val="008B3102"/>
    <w:rsid w:val="008C2D08"/>
    <w:rsid w:val="008C6A67"/>
    <w:rsid w:val="008D142A"/>
    <w:rsid w:val="008D3727"/>
    <w:rsid w:val="008D6240"/>
    <w:rsid w:val="008D6869"/>
    <w:rsid w:val="008E2F82"/>
    <w:rsid w:val="008F0A70"/>
    <w:rsid w:val="008F5600"/>
    <w:rsid w:val="009060E1"/>
    <w:rsid w:val="0091097B"/>
    <w:rsid w:val="00915094"/>
    <w:rsid w:val="0093357C"/>
    <w:rsid w:val="00937F10"/>
    <w:rsid w:val="009400B1"/>
    <w:rsid w:val="00947857"/>
    <w:rsid w:val="00951B2C"/>
    <w:rsid w:val="009652E0"/>
    <w:rsid w:val="0098213D"/>
    <w:rsid w:val="00982490"/>
    <w:rsid w:val="00987972"/>
    <w:rsid w:val="00990383"/>
    <w:rsid w:val="009A0849"/>
    <w:rsid w:val="009A46A9"/>
    <w:rsid w:val="009A52E5"/>
    <w:rsid w:val="009B0B0F"/>
    <w:rsid w:val="009C0CB3"/>
    <w:rsid w:val="009E28E8"/>
    <w:rsid w:val="009E39EF"/>
    <w:rsid w:val="009E6023"/>
    <w:rsid w:val="00A0115A"/>
    <w:rsid w:val="00A011E8"/>
    <w:rsid w:val="00A01A54"/>
    <w:rsid w:val="00A12774"/>
    <w:rsid w:val="00A1374A"/>
    <w:rsid w:val="00A30EB0"/>
    <w:rsid w:val="00A37E4A"/>
    <w:rsid w:val="00A40B22"/>
    <w:rsid w:val="00A4166E"/>
    <w:rsid w:val="00A43547"/>
    <w:rsid w:val="00A46B87"/>
    <w:rsid w:val="00AA1FF7"/>
    <w:rsid w:val="00AB47BA"/>
    <w:rsid w:val="00AB79A4"/>
    <w:rsid w:val="00AB7CB4"/>
    <w:rsid w:val="00AC0F29"/>
    <w:rsid w:val="00AC7A5F"/>
    <w:rsid w:val="00AF2106"/>
    <w:rsid w:val="00AF2F37"/>
    <w:rsid w:val="00AF3844"/>
    <w:rsid w:val="00AF7BD7"/>
    <w:rsid w:val="00B22F3D"/>
    <w:rsid w:val="00B24954"/>
    <w:rsid w:val="00B36F2A"/>
    <w:rsid w:val="00B37D1C"/>
    <w:rsid w:val="00B433E8"/>
    <w:rsid w:val="00B45F52"/>
    <w:rsid w:val="00B467CA"/>
    <w:rsid w:val="00B513DF"/>
    <w:rsid w:val="00B52206"/>
    <w:rsid w:val="00B57EDC"/>
    <w:rsid w:val="00B656A5"/>
    <w:rsid w:val="00B66264"/>
    <w:rsid w:val="00B7156F"/>
    <w:rsid w:val="00B7246F"/>
    <w:rsid w:val="00B7591A"/>
    <w:rsid w:val="00B76601"/>
    <w:rsid w:val="00B915B3"/>
    <w:rsid w:val="00B96578"/>
    <w:rsid w:val="00B969B5"/>
    <w:rsid w:val="00BA21FF"/>
    <w:rsid w:val="00BB51B7"/>
    <w:rsid w:val="00BC6D9A"/>
    <w:rsid w:val="00BC752C"/>
    <w:rsid w:val="00BD05B4"/>
    <w:rsid w:val="00BD7E4B"/>
    <w:rsid w:val="00C10B63"/>
    <w:rsid w:val="00C10CC9"/>
    <w:rsid w:val="00C14EDF"/>
    <w:rsid w:val="00C35D3F"/>
    <w:rsid w:val="00C46B36"/>
    <w:rsid w:val="00C51F57"/>
    <w:rsid w:val="00C84046"/>
    <w:rsid w:val="00C95B8E"/>
    <w:rsid w:val="00C96DA6"/>
    <w:rsid w:val="00C976E5"/>
    <w:rsid w:val="00CB2E31"/>
    <w:rsid w:val="00CB7650"/>
    <w:rsid w:val="00CD340B"/>
    <w:rsid w:val="00CE37D9"/>
    <w:rsid w:val="00CF250C"/>
    <w:rsid w:val="00D03C04"/>
    <w:rsid w:val="00D11C0B"/>
    <w:rsid w:val="00D15335"/>
    <w:rsid w:val="00D239CE"/>
    <w:rsid w:val="00D258D1"/>
    <w:rsid w:val="00D51801"/>
    <w:rsid w:val="00D569A3"/>
    <w:rsid w:val="00D6665E"/>
    <w:rsid w:val="00D77C4B"/>
    <w:rsid w:val="00D90E8D"/>
    <w:rsid w:val="00DA6A24"/>
    <w:rsid w:val="00DA74A1"/>
    <w:rsid w:val="00DB3505"/>
    <w:rsid w:val="00DB491C"/>
    <w:rsid w:val="00DB4AD5"/>
    <w:rsid w:val="00DB6321"/>
    <w:rsid w:val="00DC3A98"/>
    <w:rsid w:val="00DC4AD0"/>
    <w:rsid w:val="00DC6100"/>
    <w:rsid w:val="00DD1F0C"/>
    <w:rsid w:val="00DE2246"/>
    <w:rsid w:val="00DE7F51"/>
    <w:rsid w:val="00E136EF"/>
    <w:rsid w:val="00E15423"/>
    <w:rsid w:val="00E235ED"/>
    <w:rsid w:val="00E236B9"/>
    <w:rsid w:val="00E23AED"/>
    <w:rsid w:val="00E27687"/>
    <w:rsid w:val="00E31BC7"/>
    <w:rsid w:val="00E36028"/>
    <w:rsid w:val="00E469F5"/>
    <w:rsid w:val="00E54764"/>
    <w:rsid w:val="00E57C6E"/>
    <w:rsid w:val="00E6294A"/>
    <w:rsid w:val="00E648FE"/>
    <w:rsid w:val="00E650E9"/>
    <w:rsid w:val="00E65743"/>
    <w:rsid w:val="00E80360"/>
    <w:rsid w:val="00E810D3"/>
    <w:rsid w:val="00EA01E4"/>
    <w:rsid w:val="00EA6397"/>
    <w:rsid w:val="00EB33D0"/>
    <w:rsid w:val="00EB6F4A"/>
    <w:rsid w:val="00EB706F"/>
    <w:rsid w:val="00EC1627"/>
    <w:rsid w:val="00EC1BD6"/>
    <w:rsid w:val="00ED60D5"/>
    <w:rsid w:val="00ED6AB1"/>
    <w:rsid w:val="00EE0FF2"/>
    <w:rsid w:val="00EE3B05"/>
    <w:rsid w:val="00EF434E"/>
    <w:rsid w:val="00EF6B60"/>
    <w:rsid w:val="00F031A2"/>
    <w:rsid w:val="00F073F9"/>
    <w:rsid w:val="00F100B2"/>
    <w:rsid w:val="00F14A88"/>
    <w:rsid w:val="00F33506"/>
    <w:rsid w:val="00F422C2"/>
    <w:rsid w:val="00F64555"/>
    <w:rsid w:val="00F72E3A"/>
    <w:rsid w:val="00F814C8"/>
    <w:rsid w:val="00F83002"/>
    <w:rsid w:val="00F9228A"/>
    <w:rsid w:val="00FB1A99"/>
    <w:rsid w:val="00FD1237"/>
    <w:rsid w:val="00FD33B4"/>
    <w:rsid w:val="00FD647D"/>
    <w:rsid w:val="00FE3AAB"/>
    <w:rsid w:val="00FF023D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31BC7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Ind w:w="0" w:type="dxa"/>
      <w:tblBorders>
        <w:top w:val="single" w:sz="8" w:space="0" w:color="005AA2"/>
        <w:bottom w:val="single" w:sz="8" w:space="0" w:color="005A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Listenumrote">
    <w:name w:val="Liste numérotée"/>
    <w:basedOn w:val="Normal"/>
    <w:link w:val="ListenumroteCar"/>
    <w:qFormat/>
    <w:rsid w:val="00E31BC7"/>
    <w:pPr>
      <w:numPr>
        <w:numId w:val="39"/>
      </w:numPr>
    </w:pPr>
  </w:style>
  <w:style w:type="character" w:customStyle="1" w:styleId="ListenumroteCar">
    <w:name w:val="Liste numérotée Car"/>
    <w:basedOn w:val="Policepardfaut"/>
    <w:link w:val="Listenumrote"/>
    <w:rsid w:val="00E31BC7"/>
    <w:rPr>
      <w:rFonts w:eastAsia="Arial" w:cs="Calibr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C0CB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31BC7"/>
    <w:pPr>
      <w:spacing w:after="120"/>
      <w:jc w:val="both"/>
    </w:pPr>
    <w:rPr>
      <w:rFonts w:eastAsia="Arial" w:cs="Calibri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5B1227"/>
    <w:pPr>
      <w:keepNext/>
      <w:keepLines/>
      <w:numPr>
        <w:numId w:val="34"/>
      </w:numPr>
      <w:pBdr>
        <w:bottom w:val="single" w:sz="12" w:space="2" w:color="88B4DC"/>
      </w:pBdr>
      <w:shd w:val="clear" w:color="404446" w:fill="auto"/>
      <w:spacing w:before="480" w:after="480"/>
      <w:jc w:val="left"/>
      <w:outlineLvl w:val="0"/>
    </w:pPr>
    <w:rPr>
      <w:rFonts w:cs="Times New Roman"/>
      <w:b/>
      <w:bCs/>
      <w:smallCaps/>
      <w:color w:val="005AA2"/>
      <w:sz w:val="40"/>
      <w:szCs w:val="28"/>
      <w:lang w:val="x-none" w:eastAsia="x-none"/>
    </w:rPr>
  </w:style>
  <w:style w:type="paragraph" w:styleId="Titre2">
    <w:name w:val="heading 2"/>
    <w:basedOn w:val="Normal"/>
    <w:next w:val="Normal"/>
    <w:link w:val="Titre2Car"/>
    <w:uiPriority w:val="9"/>
    <w:qFormat/>
    <w:rsid w:val="005B1227"/>
    <w:pPr>
      <w:keepNext/>
      <w:keepLines/>
      <w:numPr>
        <w:ilvl w:val="1"/>
        <w:numId w:val="34"/>
      </w:numPr>
      <w:spacing w:before="480" w:after="480"/>
      <w:outlineLvl w:val="1"/>
    </w:pPr>
    <w:rPr>
      <w:rFonts w:eastAsia="Times New Roman" w:cs="Times New Roman"/>
      <w:b/>
      <w:bCs/>
      <w:color w:val="88B4DC"/>
      <w:sz w:val="32"/>
      <w:szCs w:val="26"/>
      <w:lang w:val="x-none" w:eastAsia="x-none"/>
    </w:rPr>
  </w:style>
  <w:style w:type="paragraph" w:styleId="Titre3">
    <w:name w:val="heading 3"/>
    <w:basedOn w:val="Normal"/>
    <w:next w:val="Normal"/>
    <w:link w:val="Titre3Car"/>
    <w:qFormat/>
    <w:rsid w:val="005B1227"/>
    <w:pPr>
      <w:keepNext/>
      <w:keepLines/>
      <w:numPr>
        <w:ilvl w:val="2"/>
        <w:numId w:val="34"/>
      </w:numPr>
      <w:spacing w:before="480" w:after="480"/>
      <w:outlineLvl w:val="2"/>
    </w:pPr>
    <w:rPr>
      <w:rFonts w:eastAsia="Times New Roman" w:cs="Times New Roman"/>
      <w:b/>
      <w:bCs/>
      <w:color w:val="005AA2"/>
      <w:sz w:val="28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5B1227"/>
    <w:pPr>
      <w:keepNext/>
      <w:keepLines/>
      <w:numPr>
        <w:ilvl w:val="3"/>
        <w:numId w:val="34"/>
      </w:numPr>
      <w:spacing w:before="480" w:after="480"/>
      <w:outlineLvl w:val="3"/>
    </w:pPr>
    <w:rPr>
      <w:rFonts w:eastAsia="Times New Roman" w:cs="Times New Roman"/>
      <w:b/>
      <w:bCs/>
      <w:iCs/>
      <w:szCs w:val="20"/>
      <w:lang w:val="x-none" w:eastAsia="x-none"/>
    </w:rPr>
  </w:style>
  <w:style w:type="paragraph" w:styleId="Titre5">
    <w:name w:val="heading 5"/>
    <w:basedOn w:val="Normal"/>
    <w:next w:val="Normal"/>
    <w:link w:val="Titre5Car"/>
    <w:qFormat/>
    <w:rsid w:val="00700705"/>
    <w:pPr>
      <w:keepNext/>
      <w:keepLines/>
      <w:numPr>
        <w:ilvl w:val="4"/>
        <w:numId w:val="34"/>
      </w:numPr>
      <w:spacing w:before="480" w:after="480"/>
      <w:outlineLvl w:val="4"/>
    </w:pPr>
    <w:rPr>
      <w:rFonts w:eastAsia="Times New Roman" w:cs="Times New Roman"/>
      <w:i/>
      <w:color w:val="404446"/>
      <w:szCs w:val="20"/>
      <w:lang w:val="x-none" w:eastAsia="x-none"/>
    </w:rPr>
  </w:style>
  <w:style w:type="paragraph" w:styleId="Titre6">
    <w:name w:val="heading 6"/>
    <w:basedOn w:val="Normal"/>
    <w:next w:val="Normal"/>
    <w:link w:val="Titre6Car"/>
    <w:uiPriority w:val="99"/>
    <w:qFormat/>
    <w:rsid w:val="008321F9"/>
    <w:pPr>
      <w:keepNext/>
      <w:keepLines/>
      <w:spacing w:before="200" w:after="0"/>
      <w:outlineLvl w:val="5"/>
    </w:pPr>
    <w:rPr>
      <w:rFonts w:eastAsia="Times New Roman" w:cs="Times New Roman"/>
      <w:i/>
      <w:iCs/>
      <w:color w:val="002C50"/>
      <w:szCs w:val="20"/>
      <w:lang w:val="x-none" w:eastAsia="x-none"/>
    </w:rPr>
  </w:style>
  <w:style w:type="paragraph" w:styleId="Titre7">
    <w:name w:val="heading 7"/>
    <w:basedOn w:val="Normal"/>
    <w:next w:val="Normal"/>
    <w:link w:val="Titre7Car"/>
    <w:uiPriority w:val="99"/>
    <w:qFormat/>
    <w:rsid w:val="008321F9"/>
    <w:pPr>
      <w:keepNext/>
      <w:keepLines/>
      <w:spacing w:before="200" w:after="0"/>
      <w:outlineLvl w:val="6"/>
    </w:pPr>
    <w:rPr>
      <w:rFonts w:eastAsia="Times New Roman" w:cs="Times New Roman"/>
      <w:i/>
      <w:iCs/>
      <w:color w:val="404040"/>
      <w:szCs w:val="20"/>
      <w:lang w:val="x-none" w:eastAsia="x-none"/>
    </w:rPr>
  </w:style>
  <w:style w:type="paragraph" w:styleId="Titre8">
    <w:name w:val="heading 8"/>
    <w:basedOn w:val="Normal"/>
    <w:next w:val="Normal"/>
    <w:link w:val="Titre8Car"/>
    <w:uiPriority w:val="99"/>
    <w:qFormat/>
    <w:rsid w:val="008321F9"/>
    <w:pPr>
      <w:keepNext/>
      <w:keepLines/>
      <w:spacing w:before="200" w:after="0"/>
      <w:outlineLvl w:val="7"/>
    </w:pPr>
    <w:rPr>
      <w:rFonts w:eastAsia="Times New Roman" w:cs="Times New Roman"/>
      <w:color w:val="404040"/>
      <w:sz w:val="20"/>
      <w:szCs w:val="20"/>
      <w:lang w:val="x-none" w:eastAsia="x-none"/>
    </w:rPr>
  </w:style>
  <w:style w:type="paragraph" w:styleId="Titre9">
    <w:name w:val="heading 9"/>
    <w:basedOn w:val="Normal"/>
    <w:next w:val="Normal"/>
    <w:link w:val="Titre9Car"/>
    <w:uiPriority w:val="99"/>
    <w:qFormat/>
    <w:rsid w:val="008321F9"/>
    <w:pPr>
      <w:keepNext/>
      <w:keepLines/>
      <w:spacing w:before="200" w:after="0"/>
      <w:outlineLvl w:val="8"/>
    </w:pPr>
    <w:rPr>
      <w:rFonts w:eastAsia="Times New Roman" w:cs="Times New Roman"/>
      <w:i/>
      <w:iCs/>
      <w:color w:val="404040"/>
      <w:sz w:val="20"/>
      <w:szCs w:val="20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emarquecolonne">
    <w:name w:val="Remarque colonne"/>
    <w:autoRedefine/>
    <w:rsid w:val="007929BC"/>
    <w:rPr>
      <w:vanish/>
    </w:rPr>
  </w:style>
  <w:style w:type="character" w:customStyle="1" w:styleId="Titre1Car">
    <w:name w:val="Titre 1 Car"/>
    <w:link w:val="Titre1"/>
    <w:rsid w:val="005B1227"/>
    <w:rPr>
      <w:rFonts w:eastAsia="Arial"/>
      <w:b/>
      <w:bCs/>
      <w:smallCaps/>
      <w:color w:val="005AA2"/>
      <w:sz w:val="40"/>
      <w:szCs w:val="28"/>
      <w:shd w:val="clear" w:color="404446" w:fill="auto"/>
      <w:lang w:val="x-none" w:eastAsia="x-none"/>
    </w:rPr>
  </w:style>
  <w:style w:type="character" w:customStyle="1" w:styleId="Titre2Car">
    <w:name w:val="Titre 2 Car"/>
    <w:link w:val="Titre2"/>
    <w:uiPriority w:val="9"/>
    <w:rsid w:val="005B1227"/>
    <w:rPr>
      <w:rFonts w:eastAsia="Times New Roman"/>
      <w:b/>
      <w:bCs/>
      <w:color w:val="88B4DC"/>
      <w:sz w:val="32"/>
      <w:szCs w:val="26"/>
      <w:lang w:val="x-none" w:eastAsia="x-none"/>
    </w:rPr>
  </w:style>
  <w:style w:type="character" w:customStyle="1" w:styleId="Titre3Car">
    <w:name w:val="Titre 3 Car"/>
    <w:link w:val="Titre3"/>
    <w:rsid w:val="005B1227"/>
    <w:rPr>
      <w:rFonts w:eastAsia="Times New Roman"/>
      <w:b/>
      <w:bCs/>
      <w:color w:val="005AA2"/>
      <w:sz w:val="28"/>
      <w:lang w:val="x-none" w:eastAsia="x-none"/>
    </w:rPr>
  </w:style>
  <w:style w:type="character" w:customStyle="1" w:styleId="Titre4Car">
    <w:name w:val="Titre 4 Car"/>
    <w:link w:val="Titre4"/>
    <w:rsid w:val="005B1227"/>
    <w:rPr>
      <w:rFonts w:eastAsia="Times New Roman"/>
      <w:b/>
      <w:bCs/>
      <w:iCs/>
      <w:sz w:val="24"/>
      <w:lang w:val="x-none" w:eastAsia="x-none"/>
    </w:rPr>
  </w:style>
  <w:style w:type="character" w:customStyle="1" w:styleId="Titre5Car">
    <w:name w:val="Titre 5 Car"/>
    <w:link w:val="Titre5"/>
    <w:rsid w:val="00700705"/>
    <w:rPr>
      <w:rFonts w:eastAsia="Times New Roman"/>
      <w:i/>
      <w:color w:val="404446"/>
      <w:sz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2329CD"/>
    <w:pPr>
      <w:tabs>
        <w:tab w:val="center" w:pos="4536"/>
        <w:tab w:val="right" w:pos="9072"/>
      </w:tabs>
      <w:spacing w:after="0"/>
    </w:pPr>
    <w:rPr>
      <w:rFonts w:cs="Times New Roman"/>
      <w:szCs w:val="20"/>
      <w:lang w:val="x-none" w:eastAsia="x-none"/>
    </w:rPr>
  </w:style>
  <w:style w:type="character" w:customStyle="1" w:styleId="En-tteCar">
    <w:name w:val="En-tête Car"/>
    <w:link w:val="En-tte"/>
    <w:uiPriority w:val="99"/>
    <w:rsid w:val="00AB47BA"/>
    <w:rPr>
      <w:rFonts w:ascii="Calibri" w:eastAsia="Arial" w:hAnsi="Calibri" w:cs="Calibri"/>
      <w:sz w:val="24"/>
    </w:rPr>
  </w:style>
  <w:style w:type="table" w:customStyle="1" w:styleId="Trameclaire-Accent11">
    <w:name w:val="Trame claire - Accent 11"/>
    <w:basedOn w:val="TableauNormal"/>
    <w:uiPriority w:val="60"/>
    <w:locked/>
    <w:rsid w:val="002329CD"/>
    <w:pPr>
      <w:jc w:val="center"/>
    </w:pPr>
    <w:rPr>
      <w:color w:val="004379"/>
    </w:rPr>
    <w:tblPr>
      <w:tblStyleRowBandSize w:val="1"/>
      <w:tblStyleColBandSize w:val="1"/>
      <w:tblInd w:w="0" w:type="dxa"/>
      <w:tblBorders>
        <w:top w:val="single" w:sz="8" w:space="0" w:color="005AA2"/>
        <w:bottom w:val="single" w:sz="8" w:space="0" w:color="005A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A2"/>
          <w:left w:val="nil"/>
          <w:bottom w:val="single" w:sz="8" w:space="0" w:color="005A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D8FF"/>
      </w:tcPr>
    </w:tblStylePr>
  </w:style>
  <w:style w:type="paragraph" w:customStyle="1" w:styleId="EncadrChapitre-Texte">
    <w:name w:val="Encadré Chapitre - Texte"/>
    <w:basedOn w:val="Normal"/>
    <w:link w:val="EncadrChapitre-TexteCar"/>
    <w:qFormat/>
    <w:rsid w:val="002329CD"/>
    <w:rPr>
      <w:rFonts w:cs="Times New Roman"/>
      <w:b/>
      <w:color w:val="005AA2"/>
      <w:sz w:val="28"/>
      <w:szCs w:val="20"/>
      <w:lang w:val="x-none" w:eastAsia="x-none"/>
    </w:rPr>
  </w:style>
  <w:style w:type="paragraph" w:customStyle="1" w:styleId="EncadrChapitre-Premireligne">
    <w:name w:val="Encadré Chapitre - Première ligne"/>
    <w:basedOn w:val="EncadrChapitre-Texte"/>
    <w:next w:val="EncadrChapitre-Texte"/>
    <w:link w:val="EncadrChapitre-PremireligneCar"/>
    <w:qFormat/>
    <w:rsid w:val="00075F4E"/>
    <w:rPr>
      <w:smallCaps/>
      <w:color w:val="D64B13"/>
      <w:sz w:val="36"/>
    </w:rPr>
  </w:style>
  <w:style w:type="paragraph" w:customStyle="1" w:styleId="EncadrChapitre-Puces">
    <w:name w:val="Encadré Chapitre- Puces"/>
    <w:basedOn w:val="EncadrChapitre-Texte"/>
    <w:link w:val="EncadrChapitre-PucesCar"/>
    <w:qFormat/>
    <w:rsid w:val="00726A56"/>
    <w:pPr>
      <w:numPr>
        <w:numId w:val="18"/>
      </w:numPr>
      <w:spacing w:after="0"/>
    </w:pPr>
  </w:style>
  <w:style w:type="table" w:customStyle="1" w:styleId="TableauSII">
    <w:name w:val="Tableau SII"/>
    <w:basedOn w:val="TableauNormal"/>
    <w:uiPriority w:val="99"/>
    <w:rsid w:val="0061200C"/>
    <w:pPr>
      <w:jc w:val="center"/>
    </w:pPr>
    <w:rPr>
      <w:color w:val="000000"/>
    </w:rPr>
    <w:tblPr>
      <w:tblStyleRowBandSize w:val="1"/>
      <w:tblStyleColBandSize w:val="1"/>
      <w:jc w:val="center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suppressAutoHyphens/>
        <w:wordWrap/>
        <w:contextualSpacing w:val="0"/>
        <w:mirrorIndents w:val="0"/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005AA2"/>
      </w:tcPr>
    </w:tblStylePr>
    <w:tblStylePr w:type="firstCol">
      <w:rPr>
        <w:b/>
      </w:rPr>
    </w:tblStylePr>
    <w:tblStylePr w:type="band1Horz">
      <w:tblPr/>
      <w:tcPr>
        <w:shd w:val="clear" w:color="auto" w:fill="BCD5EC"/>
      </w:tcPr>
    </w:tblStylePr>
    <w:tblStylePr w:type="band2Horz">
      <w:tblPr/>
      <w:tcPr>
        <w:shd w:val="clear" w:color="auto" w:fill="FFFFFF"/>
      </w:tcPr>
    </w:tblStylePr>
  </w:style>
  <w:style w:type="paragraph" w:customStyle="1" w:styleId="Tableau-gauche">
    <w:name w:val="Tableau - gauche"/>
    <w:basedOn w:val="Normal"/>
    <w:uiPriority w:val="99"/>
    <w:rsid w:val="002329CD"/>
    <w:pPr>
      <w:spacing w:after="0"/>
    </w:pPr>
  </w:style>
  <w:style w:type="paragraph" w:customStyle="1" w:styleId="Tableau-centr">
    <w:name w:val="Tableau - centré"/>
    <w:basedOn w:val="Normal"/>
    <w:uiPriority w:val="99"/>
    <w:rsid w:val="002329CD"/>
    <w:pPr>
      <w:spacing w:after="0"/>
      <w:jc w:val="center"/>
    </w:pPr>
  </w:style>
  <w:style w:type="paragraph" w:styleId="TM1">
    <w:name w:val="toc 1"/>
    <w:basedOn w:val="Normal"/>
    <w:next w:val="Normal"/>
    <w:uiPriority w:val="39"/>
    <w:qFormat/>
    <w:rsid w:val="004B2C99"/>
    <w:pPr>
      <w:shd w:val="clear" w:color="B9DFFF" w:fill="FFFFFF"/>
      <w:tabs>
        <w:tab w:val="left" w:leader="dot" w:pos="9214"/>
      </w:tabs>
      <w:spacing w:before="120" w:line="276" w:lineRule="auto"/>
    </w:pPr>
    <w:rPr>
      <w:b/>
      <w:noProof/>
      <w:color w:val="8D3589"/>
    </w:rPr>
  </w:style>
  <w:style w:type="paragraph" w:styleId="TM2">
    <w:name w:val="toc 2"/>
    <w:basedOn w:val="Normal"/>
    <w:next w:val="Normal"/>
    <w:autoRedefine/>
    <w:uiPriority w:val="39"/>
    <w:qFormat/>
    <w:rsid w:val="004B2C99"/>
    <w:pPr>
      <w:pBdr>
        <w:top w:val="single" w:sz="12" w:space="1" w:color="000000"/>
        <w:bottom w:val="single" w:sz="12" w:space="1" w:color="000000"/>
      </w:pBdr>
      <w:shd w:val="clear" w:color="auto" w:fill="BCD5EC"/>
      <w:tabs>
        <w:tab w:val="left" w:pos="660"/>
        <w:tab w:val="right" w:pos="9356"/>
      </w:tabs>
      <w:spacing w:line="276" w:lineRule="auto"/>
    </w:pPr>
    <w:rPr>
      <w:b/>
      <w:noProof/>
      <w:color w:val="000000"/>
    </w:rPr>
  </w:style>
  <w:style w:type="paragraph" w:styleId="TM3">
    <w:name w:val="toc 3"/>
    <w:basedOn w:val="Normal"/>
    <w:next w:val="Normal"/>
    <w:autoRedefine/>
    <w:uiPriority w:val="39"/>
    <w:qFormat/>
    <w:rsid w:val="002333C2"/>
    <w:pPr>
      <w:tabs>
        <w:tab w:val="left" w:pos="227"/>
        <w:tab w:val="right" w:leader="dot" w:pos="9356"/>
      </w:tabs>
      <w:spacing w:before="120"/>
      <w:jc w:val="left"/>
    </w:pPr>
    <w:rPr>
      <w:noProof/>
      <w:color w:val="005AA2"/>
      <w:sz w:val="28"/>
    </w:rPr>
  </w:style>
  <w:style w:type="paragraph" w:customStyle="1" w:styleId="Pagedetitre-Titredelaproposition">
    <w:name w:val="Page de titre - Titre de la proposition"/>
    <w:basedOn w:val="Normal"/>
    <w:qFormat/>
    <w:rsid w:val="0045388E"/>
    <w:rPr>
      <w:b/>
      <w:smallCaps/>
      <w:color w:val="005AA2"/>
      <w:sz w:val="72"/>
    </w:rPr>
  </w:style>
  <w:style w:type="paragraph" w:customStyle="1" w:styleId="Pieddepage-centr">
    <w:name w:val="Pied de page - centré"/>
    <w:basedOn w:val="Pieddepage"/>
    <w:link w:val="Pieddepage-centrCar"/>
    <w:rsid w:val="00CF250C"/>
  </w:style>
  <w:style w:type="paragraph" w:customStyle="1" w:styleId="Pieddepage-droite">
    <w:name w:val="Pied de page - droite"/>
    <w:basedOn w:val="Pieddepage-gauche"/>
    <w:link w:val="Pieddepage-droiteCar"/>
    <w:rsid w:val="00CF250C"/>
    <w:pPr>
      <w:jc w:val="right"/>
    </w:pPr>
    <w:rPr>
      <w:rFonts w:cs="Times New Roman"/>
      <w:b/>
      <w:bCs w:val="0"/>
      <w:lang w:val="x-none" w:eastAsia="x-none"/>
    </w:rPr>
  </w:style>
  <w:style w:type="paragraph" w:customStyle="1" w:styleId="Tableau-Entteniveau2">
    <w:name w:val="Tableau - En tête niveau 2"/>
    <w:basedOn w:val="Normal"/>
    <w:next w:val="Normal"/>
    <w:uiPriority w:val="99"/>
    <w:rsid w:val="002329CD"/>
    <w:pPr>
      <w:spacing w:after="0"/>
      <w:jc w:val="center"/>
    </w:pPr>
    <w:rPr>
      <w:b/>
    </w:rPr>
  </w:style>
  <w:style w:type="paragraph" w:customStyle="1" w:styleId="Pagedetitre-Nomclient">
    <w:name w:val="Page de titre - Nom client"/>
    <w:basedOn w:val="Pagedetitre-Titredelaproposition"/>
    <w:qFormat/>
    <w:rsid w:val="0045388E"/>
    <w:pPr>
      <w:jc w:val="right"/>
    </w:pPr>
    <w:rPr>
      <w:smallCaps w:val="0"/>
      <w:sz w:val="48"/>
    </w:rPr>
  </w:style>
  <w:style w:type="paragraph" w:customStyle="1" w:styleId="Privacy">
    <w:name w:val="Privacy"/>
    <w:basedOn w:val="Normal"/>
    <w:qFormat/>
    <w:rsid w:val="002329CD"/>
    <w:rPr>
      <w:i/>
      <w:color w:val="88B4DC"/>
      <w:sz w:val="32"/>
    </w:rPr>
  </w:style>
  <w:style w:type="paragraph" w:customStyle="1" w:styleId="Tableau-droite">
    <w:name w:val="Tableau - droite"/>
    <w:basedOn w:val="Normal"/>
    <w:uiPriority w:val="99"/>
    <w:rsid w:val="002329CD"/>
    <w:pPr>
      <w:spacing w:after="0"/>
      <w:jc w:val="right"/>
    </w:pPr>
    <w:rPr>
      <w:bCs/>
    </w:rPr>
  </w:style>
  <w:style w:type="paragraph" w:customStyle="1" w:styleId="Pagedetitre-Rfrence">
    <w:name w:val="Page de titre - Référence"/>
    <w:basedOn w:val="Pagedetitre-Titredelaproposition"/>
    <w:qFormat/>
    <w:rsid w:val="0045388E"/>
    <w:rPr>
      <w:smallCaps w:val="0"/>
      <w:sz w:val="36"/>
    </w:rPr>
  </w:style>
  <w:style w:type="paragraph" w:customStyle="1" w:styleId="Pagedetitre-Soustitre">
    <w:name w:val="Page de titre - Sous titre"/>
    <w:basedOn w:val="Pagedetitre-Titredelaproposition"/>
    <w:qFormat/>
    <w:rsid w:val="0045388E"/>
    <w:rPr>
      <w:i/>
      <w:sz w:val="52"/>
    </w:rPr>
  </w:style>
  <w:style w:type="paragraph" w:customStyle="1" w:styleId="Annexe-Titre1">
    <w:name w:val="Annexe - Titre 1"/>
    <w:basedOn w:val="Titre1"/>
    <w:next w:val="Normal"/>
    <w:qFormat/>
    <w:rsid w:val="008C6A67"/>
    <w:pPr>
      <w:numPr>
        <w:ilvl w:val="1"/>
        <w:numId w:val="12"/>
      </w:numPr>
    </w:pPr>
  </w:style>
  <w:style w:type="paragraph" w:customStyle="1" w:styleId="Titreintercalaire">
    <w:name w:val="Titre intercalaire"/>
    <w:basedOn w:val="Normal"/>
    <w:qFormat/>
    <w:rsid w:val="002329CD"/>
    <w:pPr>
      <w:spacing w:after="0"/>
      <w:ind w:right="-1"/>
      <w:jc w:val="right"/>
    </w:pPr>
    <w:rPr>
      <w:b/>
      <w:color w:val="005AA2"/>
      <w:sz w:val="68"/>
    </w:rPr>
  </w:style>
  <w:style w:type="paragraph" w:customStyle="1" w:styleId="Tabledesmatires">
    <w:name w:val="Table des matières"/>
    <w:link w:val="TabledesmatiresCar"/>
    <w:qFormat/>
    <w:rsid w:val="002329CD"/>
    <w:pPr>
      <w:pBdr>
        <w:bottom w:val="single" w:sz="12" w:space="1" w:color="88B4DC"/>
      </w:pBdr>
      <w:spacing w:after="840" w:line="276" w:lineRule="auto"/>
    </w:pPr>
    <w:rPr>
      <w:rFonts w:eastAsia="Arial"/>
      <w:b/>
      <w:noProof/>
      <w:color w:val="005AA2"/>
      <w:sz w:val="44"/>
      <w:szCs w:val="28"/>
    </w:rPr>
  </w:style>
  <w:style w:type="paragraph" w:customStyle="1" w:styleId="TitreChapitre">
    <w:name w:val="Titre Chapitre"/>
    <w:basedOn w:val="Titre"/>
    <w:link w:val="TitreChapitreCar"/>
    <w:qFormat/>
    <w:rsid w:val="002329CD"/>
    <w:pPr>
      <w:pageBreakBefore/>
      <w:pBdr>
        <w:bottom w:val="none" w:sz="0" w:space="0" w:color="auto"/>
      </w:pBdr>
      <w:spacing w:before="200"/>
      <w:ind w:right="-1133"/>
      <w:jc w:val="left"/>
    </w:pPr>
    <w:rPr>
      <w:b/>
      <w:i/>
      <w:noProof/>
      <w:color w:val="005AA2"/>
      <w:sz w:val="60"/>
      <w:szCs w:val="60"/>
      <w:lang w:eastAsia="fr-FR"/>
    </w:rPr>
  </w:style>
  <w:style w:type="character" w:customStyle="1" w:styleId="TabledesmatiresCar">
    <w:name w:val="Table des matières Car"/>
    <w:link w:val="Tabledesmatires"/>
    <w:rsid w:val="00AB47BA"/>
    <w:rPr>
      <w:rFonts w:eastAsia="Arial"/>
      <w:b/>
      <w:noProof/>
      <w:color w:val="005AA2"/>
      <w:sz w:val="44"/>
      <w:szCs w:val="28"/>
      <w:lang w:eastAsia="fr-FR" w:bidi="ar-SA"/>
    </w:rPr>
  </w:style>
  <w:style w:type="numbering" w:customStyle="1" w:styleId="ListeSIIencadrchapitre">
    <w:name w:val="Liste SII encadré chapitre"/>
    <w:uiPriority w:val="99"/>
    <w:rsid w:val="00726A56"/>
    <w:pPr>
      <w:numPr>
        <w:numId w:val="1"/>
      </w:numPr>
    </w:pPr>
  </w:style>
  <w:style w:type="character" w:customStyle="1" w:styleId="TitreChapitreCar">
    <w:name w:val="Titre Chapitre Car"/>
    <w:link w:val="TitreChapitre"/>
    <w:rsid w:val="00AB47BA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Puces">
    <w:name w:val="Puces"/>
    <w:basedOn w:val="Paragraphedeliste"/>
    <w:link w:val="PucesCar"/>
    <w:qFormat/>
    <w:rsid w:val="00ED60D5"/>
    <w:pPr>
      <w:numPr>
        <w:numId w:val="8"/>
      </w:numPr>
      <w:spacing w:after="0" w:line="276" w:lineRule="auto"/>
    </w:pPr>
    <w:rPr>
      <w:rFonts w:cs="Times New Roman"/>
      <w:szCs w:val="20"/>
      <w:lang w:val="x-none" w:eastAsia="x-none"/>
    </w:rPr>
  </w:style>
  <w:style w:type="paragraph" w:customStyle="1" w:styleId="Puce2">
    <w:name w:val="Puce 2"/>
    <w:basedOn w:val="Paragraphedeliste"/>
    <w:link w:val="Puce2Car"/>
    <w:rsid w:val="00FB1A99"/>
    <w:pPr>
      <w:spacing w:before="240" w:after="240"/>
      <w:ind w:left="0"/>
    </w:pPr>
    <w:rPr>
      <w:rFonts w:cs="Times New Roman"/>
      <w:szCs w:val="20"/>
      <w:lang w:val="x-none" w:eastAsia="x-none"/>
    </w:rPr>
  </w:style>
  <w:style w:type="character" w:customStyle="1" w:styleId="PucesCar">
    <w:name w:val="Puces Car"/>
    <w:link w:val="Puces"/>
    <w:rsid w:val="00ED60D5"/>
    <w:rPr>
      <w:rFonts w:ascii="Calibri" w:eastAsia="Arial" w:hAnsi="Calibri" w:cs="Calibri"/>
      <w:sz w:val="24"/>
    </w:rPr>
  </w:style>
  <w:style w:type="paragraph" w:customStyle="1" w:styleId="Puce3">
    <w:name w:val="Puce 3"/>
    <w:basedOn w:val="Puce2"/>
    <w:link w:val="Puce3Car"/>
    <w:rsid w:val="00FB1A99"/>
    <w:pPr>
      <w:numPr>
        <w:ilvl w:val="2"/>
      </w:numPr>
    </w:pPr>
  </w:style>
  <w:style w:type="character" w:customStyle="1" w:styleId="Puce2Car">
    <w:name w:val="Puce 2 Car"/>
    <w:link w:val="Puce2"/>
    <w:rsid w:val="00FB1A99"/>
    <w:rPr>
      <w:rFonts w:ascii="Calibri" w:eastAsia="Arial" w:hAnsi="Calibri" w:cs="Calibri"/>
      <w:sz w:val="24"/>
    </w:rPr>
  </w:style>
  <w:style w:type="paragraph" w:styleId="TM4">
    <w:name w:val="toc 4"/>
    <w:basedOn w:val="Normal"/>
    <w:next w:val="Normal"/>
    <w:autoRedefine/>
    <w:uiPriority w:val="39"/>
    <w:qFormat/>
    <w:rsid w:val="002329CD"/>
    <w:pPr>
      <w:tabs>
        <w:tab w:val="left" w:pos="426"/>
        <w:tab w:val="right" w:leader="dot" w:pos="9356"/>
      </w:tabs>
      <w:spacing w:before="120"/>
      <w:jc w:val="left"/>
    </w:pPr>
    <w:rPr>
      <w:noProof/>
    </w:rPr>
  </w:style>
  <w:style w:type="character" w:customStyle="1" w:styleId="Puce3Car">
    <w:name w:val="Puce 3 Car"/>
    <w:link w:val="Puce3"/>
    <w:rsid w:val="00FB1A99"/>
    <w:rPr>
      <w:rFonts w:ascii="Calibri" w:eastAsia="Arial" w:hAnsi="Calibri" w:cs="Calibri"/>
      <w:sz w:val="24"/>
    </w:rPr>
  </w:style>
  <w:style w:type="paragraph" w:styleId="TM5">
    <w:name w:val="toc 5"/>
    <w:basedOn w:val="Normal"/>
    <w:next w:val="Normal"/>
    <w:autoRedefine/>
    <w:uiPriority w:val="39"/>
    <w:qFormat/>
    <w:rsid w:val="002329CD"/>
    <w:pPr>
      <w:tabs>
        <w:tab w:val="left" w:pos="624"/>
        <w:tab w:val="right" w:leader="dot" w:pos="9356"/>
      </w:tabs>
      <w:spacing w:before="120"/>
      <w:jc w:val="left"/>
    </w:pPr>
    <w:rPr>
      <w:noProof/>
    </w:rPr>
  </w:style>
  <w:style w:type="paragraph" w:styleId="TM6">
    <w:name w:val="toc 6"/>
    <w:basedOn w:val="Normal"/>
    <w:next w:val="Normal"/>
    <w:autoRedefine/>
    <w:uiPriority w:val="39"/>
    <w:qFormat/>
    <w:rsid w:val="002329CD"/>
    <w:pPr>
      <w:tabs>
        <w:tab w:val="left" w:pos="794"/>
        <w:tab w:val="right" w:leader="dot" w:pos="9356"/>
      </w:tabs>
      <w:spacing w:before="120"/>
      <w:jc w:val="left"/>
    </w:pPr>
  </w:style>
  <w:style w:type="paragraph" w:styleId="TM7">
    <w:name w:val="toc 7"/>
    <w:basedOn w:val="Normal"/>
    <w:next w:val="Normal"/>
    <w:autoRedefine/>
    <w:uiPriority w:val="39"/>
    <w:qFormat/>
    <w:rsid w:val="004B2C99"/>
    <w:pPr>
      <w:tabs>
        <w:tab w:val="left" w:pos="1021"/>
        <w:tab w:val="right" w:leader="dot" w:pos="9356"/>
      </w:tabs>
      <w:spacing w:after="100"/>
    </w:pPr>
  </w:style>
  <w:style w:type="paragraph" w:styleId="Pieddepage">
    <w:name w:val="footer"/>
    <w:basedOn w:val="Normal"/>
    <w:link w:val="PieddepageCar"/>
    <w:uiPriority w:val="99"/>
    <w:unhideWhenUsed/>
    <w:rsid w:val="00CF250C"/>
    <w:pPr>
      <w:tabs>
        <w:tab w:val="center" w:pos="4536"/>
        <w:tab w:val="right" w:pos="9072"/>
      </w:tabs>
      <w:spacing w:after="0"/>
      <w:jc w:val="center"/>
    </w:pPr>
    <w:rPr>
      <w:rFonts w:cs="Times New Roman"/>
      <w:i/>
      <w:color w:val="FFFFFF"/>
      <w:sz w:val="18"/>
      <w:szCs w:val="20"/>
      <w:lang w:val="x-none" w:eastAsia="x-none"/>
    </w:rPr>
  </w:style>
  <w:style w:type="character" w:customStyle="1" w:styleId="PieddepageCar">
    <w:name w:val="Pied de page Car"/>
    <w:link w:val="Pieddepage"/>
    <w:uiPriority w:val="99"/>
    <w:rsid w:val="00CF250C"/>
    <w:rPr>
      <w:rFonts w:ascii="Calibri" w:eastAsia="Arial" w:hAnsi="Calibri" w:cs="Calibri"/>
      <w:i/>
      <w:color w:val="FFFFFF"/>
      <w:sz w:val="18"/>
    </w:rPr>
  </w:style>
  <w:style w:type="paragraph" w:styleId="Titre">
    <w:name w:val="Title"/>
    <w:basedOn w:val="Normal"/>
    <w:next w:val="Normal"/>
    <w:link w:val="TitreCar"/>
    <w:uiPriority w:val="99"/>
    <w:qFormat/>
    <w:rsid w:val="002329CD"/>
    <w:pPr>
      <w:pBdr>
        <w:bottom w:val="single" w:sz="8" w:space="4" w:color="005AA2"/>
      </w:pBdr>
      <w:spacing w:after="300"/>
      <w:contextualSpacing/>
    </w:pPr>
    <w:rPr>
      <w:rFonts w:eastAsia="Times New Roman" w:cs="Times New Roman"/>
      <w:color w:val="004379"/>
      <w:spacing w:val="5"/>
      <w:kern w:val="28"/>
      <w:sz w:val="52"/>
      <w:szCs w:val="52"/>
      <w:lang w:val="x-none" w:eastAsia="x-none"/>
    </w:rPr>
  </w:style>
  <w:style w:type="character" w:customStyle="1" w:styleId="TitreCar">
    <w:name w:val="Titre Car"/>
    <w:link w:val="Titre"/>
    <w:uiPriority w:val="99"/>
    <w:rsid w:val="00AB47BA"/>
    <w:rPr>
      <w:rFonts w:ascii="Calibri" w:eastAsia="Times New Roman" w:hAnsi="Calibri" w:cs="Times New Roman"/>
      <w:color w:val="004379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99"/>
    <w:qFormat/>
    <w:rsid w:val="002329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CD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AB47BA"/>
    <w:rPr>
      <w:rFonts w:ascii="Tahoma" w:eastAsia="Arial" w:hAnsi="Tahoma" w:cs="Tahoma"/>
      <w:sz w:val="16"/>
      <w:szCs w:val="16"/>
    </w:rPr>
  </w:style>
  <w:style w:type="numbering" w:customStyle="1" w:styleId="TitresSII">
    <w:name w:val="Titres SII"/>
    <w:uiPriority w:val="99"/>
    <w:rsid w:val="007F0C3A"/>
    <w:pPr>
      <w:numPr>
        <w:numId w:val="2"/>
      </w:numPr>
    </w:pPr>
  </w:style>
  <w:style w:type="numbering" w:customStyle="1" w:styleId="ListeSII">
    <w:name w:val="Liste SII"/>
    <w:uiPriority w:val="99"/>
    <w:rsid w:val="00726A56"/>
    <w:pPr>
      <w:numPr>
        <w:numId w:val="3"/>
      </w:numPr>
    </w:pPr>
  </w:style>
  <w:style w:type="table" w:styleId="Grilledutableau">
    <w:name w:val="Table Grid"/>
    <w:basedOn w:val="TableauNormal"/>
    <w:uiPriority w:val="59"/>
    <w:rsid w:val="00A46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yright">
    <w:name w:val="Copyright"/>
    <w:basedOn w:val="Pieddepage-droite"/>
    <w:link w:val="CopyrightCar"/>
    <w:qFormat/>
    <w:rsid w:val="00A46B87"/>
    <w:rPr>
      <w:b w:val="0"/>
      <w:i/>
      <w:color w:val="80888C"/>
      <w:sz w:val="19"/>
      <w:szCs w:val="19"/>
    </w:rPr>
  </w:style>
  <w:style w:type="paragraph" w:customStyle="1" w:styleId="Pieddepagestandard">
    <w:name w:val="Pied de page standard"/>
    <w:basedOn w:val="Pieddepage-centr"/>
    <w:link w:val="PieddepagestandardCar"/>
    <w:rsid w:val="0058140D"/>
    <w:rPr>
      <w:color w:val="80888C"/>
      <w:sz w:val="20"/>
    </w:rPr>
  </w:style>
  <w:style w:type="character" w:customStyle="1" w:styleId="Pieddepage-droiteCar">
    <w:name w:val="Pied de page - droite Car"/>
    <w:link w:val="Pieddepage-droite"/>
    <w:rsid w:val="00CF250C"/>
    <w:rPr>
      <w:rFonts w:ascii="Calibri" w:eastAsia="Arial" w:hAnsi="Calibri" w:cs="Calibri"/>
      <w:b/>
      <w:color w:val="FFFFFF"/>
    </w:rPr>
  </w:style>
  <w:style w:type="character" w:customStyle="1" w:styleId="CopyrightCar">
    <w:name w:val="Copyright Car"/>
    <w:link w:val="Copyright"/>
    <w:rsid w:val="00A46B87"/>
    <w:rPr>
      <w:rFonts w:ascii="Calibri" w:eastAsia="Arial" w:hAnsi="Calibri" w:cs="Calibri"/>
      <w:b w:val="0"/>
      <w:bCs w:val="0"/>
      <w:i/>
      <w:color w:val="80888C"/>
      <w:sz w:val="19"/>
      <w:szCs w:val="19"/>
    </w:rPr>
  </w:style>
  <w:style w:type="paragraph" w:customStyle="1" w:styleId="Annexe-Titre">
    <w:name w:val="Annexe - Titre"/>
    <w:basedOn w:val="TitreChapitre"/>
    <w:link w:val="Annexe-TitreCar"/>
    <w:qFormat/>
    <w:rsid w:val="008C6A67"/>
    <w:pPr>
      <w:pageBreakBefore w:val="0"/>
      <w:numPr>
        <w:numId w:val="12"/>
      </w:numPr>
      <w:ind w:right="0"/>
    </w:pPr>
  </w:style>
  <w:style w:type="character" w:customStyle="1" w:styleId="Pieddepage-centrCar">
    <w:name w:val="Pied de page - centré Car"/>
    <w:link w:val="Pieddepage-centr"/>
    <w:rsid w:val="00CF250C"/>
    <w:rPr>
      <w:rFonts w:ascii="Calibri" w:eastAsia="Arial" w:hAnsi="Calibri" w:cs="Calibri"/>
      <w:i/>
      <w:color w:val="FFFFFF"/>
      <w:sz w:val="18"/>
    </w:rPr>
  </w:style>
  <w:style w:type="character" w:customStyle="1" w:styleId="PieddepagestandardCar">
    <w:name w:val="Pied de page standard Car"/>
    <w:link w:val="Pieddepagestandard"/>
    <w:rsid w:val="0058140D"/>
    <w:rPr>
      <w:rFonts w:ascii="Calibri" w:eastAsia="Arial" w:hAnsi="Calibri" w:cs="Calibri"/>
      <w:bCs w:val="0"/>
      <w:i/>
      <w:color w:val="80888C"/>
      <w:sz w:val="20"/>
    </w:rPr>
  </w:style>
  <w:style w:type="paragraph" w:customStyle="1" w:styleId="Annexe-Titre2">
    <w:name w:val="Annexe - Titre 2"/>
    <w:basedOn w:val="Titre2"/>
    <w:link w:val="Annexe-Titre2Car"/>
    <w:qFormat/>
    <w:rsid w:val="008C6A67"/>
    <w:pPr>
      <w:numPr>
        <w:ilvl w:val="2"/>
        <w:numId w:val="12"/>
      </w:numPr>
    </w:pPr>
  </w:style>
  <w:style w:type="character" w:customStyle="1" w:styleId="Annexe-TitreCar">
    <w:name w:val="Annexe - Titre Car"/>
    <w:link w:val="Annexe-Titre"/>
    <w:rsid w:val="008C6A67"/>
    <w:rPr>
      <w:rFonts w:ascii="Calibri" w:eastAsia="Times New Roman" w:hAnsi="Calibri" w:cs="Calibri"/>
      <w:b/>
      <w:i/>
      <w:noProof/>
      <w:color w:val="005AA2"/>
      <w:spacing w:val="5"/>
      <w:kern w:val="28"/>
      <w:sz w:val="60"/>
      <w:szCs w:val="60"/>
      <w:lang w:eastAsia="fr-FR"/>
    </w:rPr>
  </w:style>
  <w:style w:type="paragraph" w:customStyle="1" w:styleId="Annexe-Titre3">
    <w:name w:val="Annexe - Titre 3"/>
    <w:basedOn w:val="Titre3"/>
    <w:link w:val="Annexe-Titre3Car"/>
    <w:qFormat/>
    <w:rsid w:val="008C6A67"/>
    <w:pPr>
      <w:numPr>
        <w:ilvl w:val="3"/>
        <w:numId w:val="12"/>
      </w:numPr>
    </w:pPr>
  </w:style>
  <w:style w:type="character" w:customStyle="1" w:styleId="Annexe-Titre2Car">
    <w:name w:val="Annexe - Titre 2 Car"/>
    <w:link w:val="Annexe-Titre2"/>
    <w:rsid w:val="008C6A67"/>
    <w:rPr>
      <w:rFonts w:ascii="Calibri" w:eastAsia="Times New Roman" w:hAnsi="Calibri" w:cs="Calibri"/>
      <w:b/>
      <w:bCs/>
      <w:color w:val="88B4DC"/>
      <w:sz w:val="32"/>
      <w:szCs w:val="26"/>
    </w:rPr>
  </w:style>
  <w:style w:type="paragraph" w:customStyle="1" w:styleId="Annexe-Titre4">
    <w:name w:val="Annexe - Titre 4"/>
    <w:basedOn w:val="Titre4"/>
    <w:link w:val="Annexe-Titre4Car"/>
    <w:qFormat/>
    <w:rsid w:val="008C6A67"/>
    <w:pPr>
      <w:numPr>
        <w:ilvl w:val="4"/>
        <w:numId w:val="12"/>
      </w:numPr>
    </w:pPr>
  </w:style>
  <w:style w:type="character" w:customStyle="1" w:styleId="Annexe-Titre3Car">
    <w:name w:val="Annexe - Titre 3 Car"/>
    <w:link w:val="Annexe-Titre3"/>
    <w:rsid w:val="008C6A67"/>
    <w:rPr>
      <w:rFonts w:ascii="Calibri" w:eastAsia="Times New Roman" w:hAnsi="Calibri" w:cs="Calibri"/>
      <w:b/>
      <w:bCs/>
      <w:color w:val="005AA2"/>
      <w:sz w:val="28"/>
    </w:rPr>
  </w:style>
  <w:style w:type="paragraph" w:customStyle="1" w:styleId="Annexe-Titre5">
    <w:name w:val="Annexe - Titre 5"/>
    <w:basedOn w:val="Titre5"/>
    <w:link w:val="Annexe-Titre5Car"/>
    <w:qFormat/>
    <w:rsid w:val="008C6A67"/>
    <w:pPr>
      <w:numPr>
        <w:ilvl w:val="5"/>
        <w:numId w:val="12"/>
      </w:numPr>
    </w:pPr>
    <w:rPr>
      <w:color w:val="80888C"/>
    </w:rPr>
  </w:style>
  <w:style w:type="character" w:customStyle="1" w:styleId="Annexe-Titre4Car">
    <w:name w:val="Annexe - Titre 4 Car"/>
    <w:link w:val="Annexe-Titre4"/>
    <w:rsid w:val="008C6A67"/>
    <w:rPr>
      <w:rFonts w:ascii="Calibri" w:eastAsia="Times New Roman" w:hAnsi="Calibri" w:cs="Times New Roman"/>
      <w:b/>
      <w:bCs/>
      <w:iCs/>
      <w:sz w:val="24"/>
    </w:rPr>
  </w:style>
  <w:style w:type="numbering" w:customStyle="1" w:styleId="AnnexesSII">
    <w:name w:val="Annexes SII"/>
    <w:uiPriority w:val="99"/>
    <w:rsid w:val="008C6A67"/>
    <w:pPr>
      <w:numPr>
        <w:numId w:val="5"/>
      </w:numPr>
    </w:pPr>
  </w:style>
  <w:style w:type="character" w:customStyle="1" w:styleId="Annexe-Titre5Car">
    <w:name w:val="Annexe - Titre 5 Car"/>
    <w:link w:val="Annexe-Titre5"/>
    <w:rsid w:val="008C6A67"/>
    <w:rPr>
      <w:rFonts w:ascii="Calibri" w:eastAsia="Times New Roman" w:hAnsi="Calibri" w:cs="Times New Roman"/>
      <w:i/>
      <w:color w:val="80888C"/>
      <w:sz w:val="24"/>
    </w:rPr>
  </w:style>
  <w:style w:type="paragraph" w:customStyle="1" w:styleId="Synthse-texte">
    <w:name w:val="Synthèse - texte"/>
    <w:basedOn w:val="Normal"/>
    <w:link w:val="Synthse-texteCar"/>
    <w:qFormat/>
    <w:rsid w:val="005F5733"/>
    <w:pPr>
      <w:spacing w:after="0" w:line="276" w:lineRule="auto"/>
      <w:ind w:right="-992"/>
    </w:pPr>
    <w:rPr>
      <w:rFonts w:eastAsia="Calibri" w:cs="Times New Roman"/>
      <w:color w:val="005AA2"/>
      <w:szCs w:val="20"/>
      <w:lang w:val="x-none" w:eastAsia="x-none"/>
    </w:rPr>
  </w:style>
  <w:style w:type="paragraph" w:customStyle="1" w:styleId="Synthse-Puces">
    <w:name w:val="Synthèse - Puces"/>
    <w:basedOn w:val="Synthse-texte"/>
    <w:qFormat/>
    <w:rsid w:val="00AC7A5F"/>
    <w:pPr>
      <w:numPr>
        <w:numId w:val="22"/>
      </w:numPr>
      <w:spacing w:line="240" w:lineRule="auto"/>
    </w:pPr>
  </w:style>
  <w:style w:type="numbering" w:customStyle="1" w:styleId="ListeSIISynthse">
    <w:name w:val="Liste SII Synthèse"/>
    <w:uiPriority w:val="99"/>
    <w:rsid w:val="009B0B0F"/>
    <w:pPr>
      <w:numPr>
        <w:numId w:val="10"/>
      </w:numPr>
    </w:pPr>
  </w:style>
  <w:style w:type="character" w:styleId="Lienhypertexte">
    <w:name w:val="Hyperlink"/>
    <w:uiPriority w:val="99"/>
    <w:qFormat/>
    <w:rsid w:val="00294203"/>
    <w:rPr>
      <w:color w:val="005AA2"/>
      <w:u w:val="single"/>
    </w:rPr>
  </w:style>
  <w:style w:type="paragraph" w:customStyle="1" w:styleId="Cartedevisite-Nom">
    <w:name w:val="Carte de visite - Nom"/>
    <w:basedOn w:val="Normal"/>
    <w:link w:val="Cartedevisite-NomCar"/>
    <w:qFormat/>
    <w:rsid w:val="00294203"/>
    <w:pPr>
      <w:spacing w:after="0"/>
      <w:jc w:val="center"/>
    </w:pPr>
    <w:rPr>
      <w:rFonts w:cs="Times New Roman"/>
      <w:b/>
      <w:color w:val="005AA2"/>
      <w:szCs w:val="20"/>
      <w:lang w:val="x-none" w:eastAsia="x-none"/>
    </w:rPr>
  </w:style>
  <w:style w:type="paragraph" w:customStyle="1" w:styleId="Cartedevisite-Titre">
    <w:name w:val="Carte de visite - Titre"/>
    <w:basedOn w:val="Normal"/>
    <w:link w:val="Cartedevisite-TitreCar"/>
    <w:qFormat/>
    <w:rsid w:val="00294203"/>
    <w:pPr>
      <w:spacing w:after="0"/>
      <w:jc w:val="center"/>
    </w:pPr>
    <w:rPr>
      <w:rFonts w:cs="Times New Roman"/>
      <w:b/>
      <w:color w:val="005AA2"/>
      <w:sz w:val="20"/>
      <w:szCs w:val="20"/>
      <w:lang w:val="x-none" w:eastAsia="x-none"/>
    </w:rPr>
  </w:style>
  <w:style w:type="character" w:customStyle="1" w:styleId="Cartedevisite-NomCar">
    <w:name w:val="Carte de visite - Nom Car"/>
    <w:link w:val="Cartedevisite-Nom"/>
    <w:rsid w:val="00294203"/>
    <w:rPr>
      <w:rFonts w:ascii="Calibri" w:eastAsia="Arial" w:hAnsi="Calibri" w:cs="Calibri"/>
      <w:b/>
      <w:color w:val="005AA2"/>
      <w:sz w:val="24"/>
    </w:rPr>
  </w:style>
  <w:style w:type="paragraph" w:customStyle="1" w:styleId="Cartedevisite-coordonnes">
    <w:name w:val="Carte de visite - coordonnées"/>
    <w:basedOn w:val="Normal"/>
    <w:link w:val="Cartedevisite-coordonnesCar"/>
    <w:qFormat/>
    <w:rsid w:val="00294203"/>
    <w:pPr>
      <w:spacing w:after="0"/>
      <w:jc w:val="center"/>
    </w:pPr>
    <w:rPr>
      <w:rFonts w:cs="Times New Roman"/>
      <w:color w:val="005AA2"/>
      <w:sz w:val="20"/>
      <w:szCs w:val="20"/>
      <w:lang w:val="x-none" w:eastAsia="x-none"/>
    </w:rPr>
  </w:style>
  <w:style w:type="character" w:customStyle="1" w:styleId="Cartedevisite-TitreCar">
    <w:name w:val="Carte de visite - Titre Car"/>
    <w:link w:val="Cartedevisite-Titre"/>
    <w:rsid w:val="00294203"/>
    <w:rPr>
      <w:rFonts w:ascii="Calibri" w:eastAsia="Arial" w:hAnsi="Calibri" w:cs="Calibri"/>
      <w:b/>
      <w:color w:val="005AA2"/>
    </w:rPr>
  </w:style>
  <w:style w:type="paragraph" w:customStyle="1" w:styleId="EncadrNonChapitre-Premireligne">
    <w:name w:val="Encadré Non Chapitre - Première ligne"/>
    <w:basedOn w:val="EncadrChapitre-Premireligne"/>
    <w:link w:val="EncadrNonChapitre-PremireligneCar"/>
    <w:qFormat/>
    <w:rsid w:val="005F5733"/>
    <w:rPr>
      <w:smallCaps w:val="0"/>
      <w:color w:val="005AA2"/>
      <w:sz w:val="28"/>
      <w:u w:val="single"/>
    </w:rPr>
  </w:style>
  <w:style w:type="character" w:customStyle="1" w:styleId="Cartedevisite-coordonnesCar">
    <w:name w:val="Carte de visite - coordonnées Car"/>
    <w:link w:val="Cartedevisite-coordonnes"/>
    <w:rsid w:val="00294203"/>
    <w:rPr>
      <w:rFonts w:ascii="Calibri" w:eastAsia="Arial" w:hAnsi="Calibri" w:cs="Calibri"/>
      <w:color w:val="005AA2"/>
    </w:rPr>
  </w:style>
  <w:style w:type="paragraph" w:customStyle="1" w:styleId="EncadrNonChapitre-Puces">
    <w:name w:val="Encadré Non Chapitre - Puces"/>
    <w:basedOn w:val="EncadrChapitre-Puces"/>
    <w:link w:val="EncadrNonChapitre-PucesCar"/>
    <w:qFormat/>
    <w:rsid w:val="005F5733"/>
  </w:style>
  <w:style w:type="character" w:customStyle="1" w:styleId="EncadrChapitre-TexteCar">
    <w:name w:val="Encadré Chapitre - Texte Car"/>
    <w:link w:val="EncadrChapitre-Texte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Chapitre-PremireligneCar">
    <w:name w:val="Encadré Chapitre - Première ligne Car"/>
    <w:link w:val="EncadrChapitre-Premireligne"/>
    <w:rsid w:val="00075F4E"/>
    <w:rPr>
      <w:rFonts w:ascii="Calibri" w:eastAsia="Arial" w:hAnsi="Calibri" w:cs="Calibri"/>
      <w:b/>
      <w:smallCaps/>
      <w:color w:val="D64B13"/>
      <w:sz w:val="36"/>
    </w:rPr>
  </w:style>
  <w:style w:type="character" w:customStyle="1" w:styleId="EncadrNonChapitre-PremireligneCar">
    <w:name w:val="Encadré Non Chapitre - Première ligne Car"/>
    <w:link w:val="EncadrNonChapitre-Premireligne"/>
    <w:rsid w:val="005F5733"/>
    <w:rPr>
      <w:rFonts w:ascii="Calibri" w:eastAsia="Arial" w:hAnsi="Calibri" w:cs="Calibri"/>
      <w:b/>
      <w:smallCaps w:val="0"/>
      <w:color w:val="005AA2"/>
      <w:sz w:val="28"/>
      <w:u w:val="single"/>
    </w:rPr>
  </w:style>
  <w:style w:type="paragraph" w:customStyle="1" w:styleId="EncadrNonChapitre-Texte">
    <w:name w:val="Encadré Non Chapitre - Texte"/>
    <w:basedOn w:val="EncadrChapitre-Texte"/>
    <w:link w:val="EncadrNonChapitre-TexteCar"/>
    <w:qFormat/>
    <w:rsid w:val="00075F4E"/>
    <w:rPr>
      <w:sz w:val="24"/>
    </w:rPr>
  </w:style>
  <w:style w:type="character" w:customStyle="1" w:styleId="EncadrChapitre-PucesCar">
    <w:name w:val="Encadré Chapitre- Puces Car"/>
    <w:link w:val="EncadrChapitre-Puces"/>
    <w:rsid w:val="00075F4E"/>
    <w:rPr>
      <w:rFonts w:ascii="Calibri" w:eastAsia="Arial" w:hAnsi="Calibri" w:cs="Calibri"/>
      <w:b/>
      <w:color w:val="005AA2"/>
      <w:sz w:val="28"/>
    </w:rPr>
  </w:style>
  <w:style w:type="character" w:customStyle="1" w:styleId="EncadrNonChapitre-PucesCar">
    <w:name w:val="Encadré Non Chapitre - Puces Car"/>
    <w:link w:val="EncadrNonChapitre-Puces"/>
    <w:rsid w:val="005F5733"/>
    <w:rPr>
      <w:rFonts w:ascii="Calibri" w:eastAsia="Arial" w:hAnsi="Calibri" w:cs="Calibri"/>
      <w:b/>
      <w:color w:val="005AA2"/>
      <w:sz w:val="28"/>
    </w:rPr>
  </w:style>
  <w:style w:type="paragraph" w:customStyle="1" w:styleId="NormalCentr">
    <w:name w:val="Normal Centré"/>
    <w:basedOn w:val="Normal"/>
    <w:link w:val="NormalCentrCar"/>
    <w:qFormat/>
    <w:rsid w:val="00075F4E"/>
    <w:pPr>
      <w:jc w:val="center"/>
    </w:pPr>
    <w:rPr>
      <w:rFonts w:cs="Times New Roman"/>
      <w:szCs w:val="20"/>
      <w:lang w:val="x-none" w:eastAsia="x-none"/>
    </w:rPr>
  </w:style>
  <w:style w:type="character" w:customStyle="1" w:styleId="EncadrNonChapitre-TexteCar">
    <w:name w:val="Encadré Non Chapitre - Texte Car"/>
    <w:link w:val="EncadrNonChapitre-Texte"/>
    <w:rsid w:val="00075F4E"/>
    <w:rPr>
      <w:rFonts w:ascii="Calibri" w:eastAsia="Arial" w:hAnsi="Calibri" w:cs="Calibri"/>
      <w:b/>
      <w:color w:val="005AA2"/>
      <w:sz w:val="24"/>
    </w:rPr>
  </w:style>
  <w:style w:type="character" w:customStyle="1" w:styleId="NormalCentrCar">
    <w:name w:val="Normal Centré Car"/>
    <w:link w:val="NormalCentr"/>
    <w:rsid w:val="00075F4E"/>
    <w:rPr>
      <w:rFonts w:ascii="Calibri" w:eastAsia="Arial" w:hAnsi="Calibri" w:cs="Calibri"/>
      <w:sz w:val="24"/>
    </w:rPr>
  </w:style>
  <w:style w:type="paragraph" w:customStyle="1" w:styleId="Synthse-Titre">
    <w:name w:val="Synthèse - Titre"/>
    <w:basedOn w:val="Synthse-texte"/>
    <w:link w:val="Synthse-TitreCar"/>
    <w:qFormat/>
    <w:rsid w:val="003912F9"/>
    <w:pPr>
      <w:pBdr>
        <w:bottom w:val="single" w:sz="18" w:space="5" w:color="8D3589"/>
      </w:pBdr>
      <w:spacing w:line="240" w:lineRule="auto"/>
    </w:pPr>
    <w:rPr>
      <w:b/>
      <w:color w:val="8D3589"/>
      <w:sz w:val="36"/>
    </w:rPr>
  </w:style>
  <w:style w:type="paragraph" w:customStyle="1" w:styleId="Gras">
    <w:name w:val="Gras"/>
    <w:basedOn w:val="Normal"/>
    <w:link w:val="GrasCar"/>
    <w:qFormat/>
    <w:rsid w:val="00B513DF"/>
    <w:rPr>
      <w:rFonts w:cs="Times New Roman"/>
      <w:b/>
      <w:szCs w:val="20"/>
      <w:lang w:val="x-none" w:eastAsia="x-none"/>
    </w:rPr>
  </w:style>
  <w:style w:type="character" w:customStyle="1" w:styleId="Synthse-texteCar">
    <w:name w:val="Synthèse - texte Car"/>
    <w:link w:val="Synthse-texte"/>
    <w:rsid w:val="005F5733"/>
    <w:rPr>
      <w:rFonts w:cs="Calibri"/>
      <w:color w:val="005AA2"/>
      <w:sz w:val="24"/>
    </w:rPr>
  </w:style>
  <w:style w:type="character" w:customStyle="1" w:styleId="Synthse-TitreCar">
    <w:name w:val="Synthèse - Titre Car"/>
    <w:link w:val="Synthse-Titre"/>
    <w:rsid w:val="003912F9"/>
    <w:rPr>
      <w:rFonts w:cs="Calibri"/>
      <w:b/>
      <w:color w:val="8D3589"/>
      <w:sz w:val="36"/>
    </w:rPr>
  </w:style>
  <w:style w:type="paragraph" w:customStyle="1" w:styleId="Italique">
    <w:name w:val="Italique"/>
    <w:basedOn w:val="Normal"/>
    <w:link w:val="ItaliqueCar"/>
    <w:qFormat/>
    <w:rsid w:val="00B513DF"/>
    <w:rPr>
      <w:rFonts w:cs="Times New Roman"/>
      <w:i/>
      <w:szCs w:val="20"/>
      <w:lang w:val="x-none" w:eastAsia="x-none"/>
    </w:rPr>
  </w:style>
  <w:style w:type="character" w:customStyle="1" w:styleId="GrasCar">
    <w:name w:val="Gras Car"/>
    <w:link w:val="Gras"/>
    <w:rsid w:val="00B513DF"/>
    <w:rPr>
      <w:rFonts w:ascii="Calibri" w:eastAsia="Arial" w:hAnsi="Calibri" w:cs="Calibri"/>
      <w:b/>
      <w:sz w:val="24"/>
    </w:rPr>
  </w:style>
  <w:style w:type="character" w:customStyle="1" w:styleId="ItaliqueCar">
    <w:name w:val="Italique Car"/>
    <w:link w:val="Italique"/>
    <w:rsid w:val="00B513DF"/>
    <w:rPr>
      <w:rFonts w:ascii="Calibri" w:eastAsia="Arial" w:hAnsi="Calibri" w:cs="Calibri"/>
      <w:i/>
      <w:sz w:val="24"/>
    </w:rPr>
  </w:style>
  <w:style w:type="numbering" w:customStyle="1" w:styleId="ListeSIISynthse1">
    <w:name w:val="Liste SII Synthèse1"/>
    <w:next w:val="ListeSIISynthse"/>
    <w:uiPriority w:val="99"/>
    <w:rsid w:val="009B0B0F"/>
  </w:style>
  <w:style w:type="paragraph" w:customStyle="1" w:styleId="Pieddepage-gauche">
    <w:name w:val="Pied de page - gauche"/>
    <w:link w:val="Pieddepage-gaucheCar"/>
    <w:rsid w:val="004223C6"/>
    <w:rPr>
      <w:rFonts w:eastAsia="Arial" w:cs="Calibri"/>
      <w:bCs/>
      <w:color w:val="FFFFFF"/>
    </w:rPr>
  </w:style>
  <w:style w:type="paragraph" w:customStyle="1" w:styleId="Pieddepage-Coordonnes">
    <w:name w:val="Pied de page - Coordonnées"/>
    <w:link w:val="Pieddepage-CoordonnesCar"/>
    <w:rsid w:val="008321F9"/>
    <w:rPr>
      <w:rFonts w:eastAsia="Arial" w:cs="Calibri"/>
      <w:bCs/>
      <w:color w:val="FFFFFF"/>
    </w:rPr>
  </w:style>
  <w:style w:type="character" w:customStyle="1" w:styleId="Pieddepage-gaucheCar">
    <w:name w:val="Pied de page - gauche Car"/>
    <w:link w:val="Pieddepage-gauche"/>
    <w:rsid w:val="004223C6"/>
    <w:rPr>
      <w:rFonts w:eastAsia="Arial" w:cs="Calibri"/>
      <w:bCs/>
      <w:color w:val="FFFFFF"/>
      <w:lang w:val="fr-FR" w:eastAsia="fr-FR" w:bidi="ar-SA"/>
    </w:rPr>
  </w:style>
  <w:style w:type="character" w:customStyle="1" w:styleId="Titre6Car">
    <w:name w:val="Titre 6 Car"/>
    <w:link w:val="Titre6"/>
    <w:uiPriority w:val="99"/>
    <w:semiHidden/>
    <w:rsid w:val="008321F9"/>
    <w:rPr>
      <w:rFonts w:ascii="Calibri" w:eastAsia="Times New Roman" w:hAnsi="Calibri" w:cs="Times New Roman"/>
      <w:i/>
      <w:iCs/>
      <w:color w:val="002C50"/>
      <w:sz w:val="24"/>
    </w:rPr>
  </w:style>
  <w:style w:type="character" w:customStyle="1" w:styleId="Pieddepage-CoordonnesCar">
    <w:name w:val="Pied de page - Coordonnées Car"/>
    <w:link w:val="Pieddepage-Coordonnes"/>
    <w:rsid w:val="008321F9"/>
    <w:rPr>
      <w:rFonts w:eastAsia="Arial" w:cs="Calibri"/>
      <w:bCs/>
      <w:color w:val="FFFFFF"/>
      <w:lang w:val="fr-FR" w:eastAsia="fr-FR" w:bidi="ar-SA"/>
    </w:rPr>
  </w:style>
  <w:style w:type="character" w:customStyle="1" w:styleId="Titre7Car">
    <w:name w:val="Titre 7 Car"/>
    <w:link w:val="Titre7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9"/>
    <w:semiHidden/>
    <w:rsid w:val="008321F9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9"/>
    <w:semiHidden/>
    <w:rsid w:val="008321F9"/>
    <w:rPr>
      <w:rFonts w:ascii="Calibri" w:eastAsia="Times New Roman" w:hAnsi="Calibri" w:cs="Times New Roman"/>
      <w:i/>
      <w:iCs/>
      <w:color w:val="40404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4B2C99"/>
    <w:pPr>
      <w:tabs>
        <w:tab w:val="right" w:leader="dot" w:pos="9356"/>
      </w:tabs>
      <w:spacing w:after="100"/>
      <w:ind w:left="1680" w:hanging="1680"/>
    </w:pPr>
    <w:rPr>
      <w:noProof/>
    </w:rPr>
  </w:style>
  <w:style w:type="paragraph" w:styleId="En-ttedetabledesmatires">
    <w:name w:val="TOC Heading"/>
    <w:basedOn w:val="Titre1"/>
    <w:next w:val="Normal"/>
    <w:uiPriority w:val="39"/>
    <w:qFormat/>
    <w:rsid w:val="004B2C99"/>
    <w:pPr>
      <w:numPr>
        <w:numId w:val="0"/>
      </w:numPr>
      <w:pBdr>
        <w:bottom w:val="none" w:sz="0" w:space="0" w:color="auto"/>
      </w:pBdr>
      <w:shd w:val="clear" w:color="auto" w:fill="auto"/>
      <w:spacing w:after="0" w:line="276" w:lineRule="auto"/>
      <w:outlineLvl w:val="9"/>
    </w:pPr>
    <w:rPr>
      <w:rFonts w:eastAsia="Times New Roman"/>
      <w:smallCaps w:val="0"/>
      <w:color w:val="004379"/>
      <w:sz w:val="28"/>
      <w:lang w:eastAsia="fr-FR"/>
    </w:rPr>
  </w:style>
  <w:style w:type="paragraph" w:customStyle="1" w:styleId="Nom">
    <w:name w:val="Nom"/>
    <w:basedOn w:val="Normal"/>
    <w:rsid w:val="001123DB"/>
    <w:pPr>
      <w:suppressLineNumbers/>
      <w:spacing w:after="240"/>
      <w:ind w:left="567" w:right="567"/>
      <w:jc w:val="right"/>
    </w:pPr>
    <w:rPr>
      <w:rFonts w:ascii="Verdana" w:eastAsia="Times New Roman" w:hAnsi="Verdana" w:cs="Times New Roman"/>
      <w:b/>
      <w:color w:val="0079C2"/>
      <w:sz w:val="44"/>
      <w:szCs w:val="20"/>
      <w:lang w:eastAsia="fr-FR"/>
    </w:rPr>
  </w:style>
  <w:style w:type="paragraph" w:customStyle="1" w:styleId="adresse">
    <w:name w:val="adresse"/>
    <w:basedOn w:val="Normal"/>
    <w:rsid w:val="00323F2F"/>
    <w:pPr>
      <w:spacing w:after="0"/>
      <w:jc w:val="center"/>
      <w:outlineLvl w:val="0"/>
    </w:pPr>
    <w:rPr>
      <w:rFonts w:ascii="Arial" w:eastAsia="Times New Roman" w:hAnsi="Arial" w:cs="Times New Roman"/>
      <w:b/>
      <w:i/>
      <w:iCs/>
      <w:noProof/>
      <w:color w:val="000080"/>
      <w:sz w:val="22"/>
      <w:szCs w:val="24"/>
      <w:lang w:eastAsia="fr-FR"/>
    </w:rPr>
  </w:style>
  <w:style w:type="paragraph" w:styleId="Listenumros">
    <w:name w:val="List Number"/>
    <w:basedOn w:val="Normal"/>
    <w:uiPriority w:val="99"/>
    <w:unhideWhenUsed/>
    <w:rsid w:val="002131AF"/>
    <w:pPr>
      <w:numPr>
        <w:numId w:val="25"/>
      </w:numPr>
      <w:contextualSpacing/>
    </w:pPr>
  </w:style>
  <w:style w:type="paragraph" w:styleId="Listenumros2">
    <w:name w:val="List Number 2"/>
    <w:basedOn w:val="Normal"/>
    <w:uiPriority w:val="99"/>
    <w:unhideWhenUsed/>
    <w:rsid w:val="002131AF"/>
    <w:pPr>
      <w:numPr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2131AF"/>
    <w:pPr>
      <w:numPr>
        <w:numId w:val="27"/>
      </w:numPr>
      <w:contextualSpacing/>
    </w:pPr>
  </w:style>
  <w:style w:type="paragraph" w:styleId="Listepuces">
    <w:name w:val="List Bullet"/>
    <w:basedOn w:val="Normal"/>
    <w:uiPriority w:val="99"/>
    <w:unhideWhenUsed/>
    <w:rsid w:val="002131AF"/>
    <w:pPr>
      <w:numPr>
        <w:numId w:val="28"/>
      </w:numPr>
      <w:contextualSpacing/>
    </w:pPr>
  </w:style>
  <w:style w:type="paragraph" w:styleId="Listepuces2">
    <w:name w:val="List Bullet 2"/>
    <w:basedOn w:val="Normal"/>
    <w:uiPriority w:val="99"/>
    <w:unhideWhenUsed/>
    <w:rsid w:val="002131AF"/>
    <w:pPr>
      <w:numPr>
        <w:numId w:val="29"/>
      </w:numPr>
      <w:contextualSpacing/>
    </w:pPr>
  </w:style>
  <w:style w:type="paragraph" w:styleId="Listepuces3">
    <w:name w:val="List Bullet 3"/>
    <w:basedOn w:val="Normal"/>
    <w:uiPriority w:val="99"/>
    <w:unhideWhenUsed/>
    <w:rsid w:val="002131AF"/>
    <w:pPr>
      <w:numPr>
        <w:numId w:val="30"/>
      </w:numPr>
      <w:contextualSpacing/>
    </w:pPr>
  </w:style>
  <w:style w:type="paragraph" w:styleId="Sansinterligne">
    <w:name w:val="No Spacing"/>
    <w:uiPriority w:val="1"/>
    <w:qFormat/>
    <w:rsid w:val="002131AF"/>
    <w:pPr>
      <w:jc w:val="both"/>
    </w:pPr>
    <w:rPr>
      <w:rFonts w:eastAsia="Arial" w:cs="Calibri"/>
      <w:sz w:val="24"/>
      <w:szCs w:val="22"/>
      <w:lang w:eastAsia="en-US"/>
    </w:rPr>
  </w:style>
  <w:style w:type="character" w:styleId="Emphaseple">
    <w:name w:val="Subtle Emphasis"/>
    <w:uiPriority w:val="19"/>
    <w:qFormat/>
    <w:rsid w:val="002131AF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2131AF"/>
    <w:rPr>
      <w:rFonts w:cs="Times New Roman"/>
      <w:i/>
      <w:iCs/>
      <w:color w:val="000000"/>
      <w:lang w:val="x-none"/>
    </w:rPr>
  </w:style>
  <w:style w:type="character" w:customStyle="1" w:styleId="CitationCar">
    <w:name w:val="Citation Car"/>
    <w:link w:val="Citation"/>
    <w:uiPriority w:val="29"/>
    <w:rsid w:val="002131AF"/>
    <w:rPr>
      <w:rFonts w:eastAsia="Arial" w:cs="Calibri"/>
      <w:i/>
      <w:iCs/>
      <w:color w:val="000000"/>
      <w:sz w:val="24"/>
      <w:szCs w:val="22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1AF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lang w:val="x-none"/>
    </w:rPr>
  </w:style>
  <w:style w:type="character" w:customStyle="1" w:styleId="CitationintenseCar">
    <w:name w:val="Citation intense Car"/>
    <w:link w:val="Citationintense"/>
    <w:uiPriority w:val="30"/>
    <w:rsid w:val="002131AF"/>
    <w:rPr>
      <w:rFonts w:eastAsia="Arial" w:cs="Calibri"/>
      <w:b/>
      <w:bCs/>
      <w:i/>
      <w:iCs/>
      <w:color w:val="4F81BD"/>
      <w:sz w:val="24"/>
      <w:szCs w:val="22"/>
      <w:lang w:eastAsia="en-US"/>
    </w:rPr>
  </w:style>
  <w:style w:type="character" w:styleId="Rfrenceple">
    <w:name w:val="Subtle Reference"/>
    <w:uiPriority w:val="31"/>
    <w:qFormat/>
    <w:rsid w:val="00A1374A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A1374A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A1374A"/>
    <w:rPr>
      <w:b/>
      <w:bCs/>
      <w:smallCaps/>
      <w:spacing w:val="5"/>
    </w:rPr>
  </w:style>
  <w:style w:type="character" w:styleId="Accentuation">
    <w:name w:val="Emphasis"/>
    <w:uiPriority w:val="99"/>
    <w:qFormat/>
    <w:rsid w:val="00A1374A"/>
    <w:rPr>
      <w:i/>
      <w:iCs/>
    </w:rPr>
  </w:style>
  <w:style w:type="character" w:styleId="lev">
    <w:name w:val="Strong"/>
    <w:uiPriority w:val="99"/>
    <w:qFormat/>
    <w:rsid w:val="00A1374A"/>
    <w:rPr>
      <w:b/>
      <w:bCs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A1374A"/>
    <w:pPr>
      <w:spacing w:after="60"/>
      <w:jc w:val="center"/>
      <w:outlineLvl w:val="1"/>
    </w:pPr>
    <w:rPr>
      <w:rFonts w:ascii="Cambria" w:eastAsia="Times New Roman" w:hAnsi="Cambria" w:cs="Times New Roman"/>
      <w:szCs w:val="24"/>
      <w:lang w:val="x-none"/>
    </w:rPr>
  </w:style>
  <w:style w:type="character" w:customStyle="1" w:styleId="Sous-titreCar">
    <w:name w:val="Sous-titre Car"/>
    <w:link w:val="Sous-titre"/>
    <w:uiPriority w:val="99"/>
    <w:rsid w:val="00A1374A"/>
    <w:rPr>
      <w:rFonts w:ascii="Cambria" w:eastAsia="Times New Roman" w:hAnsi="Cambria" w:cs="Times New Roman"/>
      <w:sz w:val="24"/>
      <w:szCs w:val="24"/>
      <w:lang w:eastAsia="en-US"/>
    </w:rPr>
  </w:style>
  <w:style w:type="paragraph" w:styleId="Listecontinue">
    <w:name w:val="List Continue"/>
    <w:basedOn w:val="Normal"/>
    <w:uiPriority w:val="99"/>
    <w:unhideWhenUsed/>
    <w:rsid w:val="008D6869"/>
    <w:pPr>
      <w:ind w:left="283"/>
      <w:contextualSpacing/>
    </w:pPr>
  </w:style>
  <w:style w:type="paragraph" w:styleId="Listecontinue2">
    <w:name w:val="List Continue 2"/>
    <w:basedOn w:val="Normal"/>
    <w:uiPriority w:val="99"/>
    <w:unhideWhenUsed/>
    <w:rsid w:val="008D6869"/>
    <w:pPr>
      <w:ind w:left="566"/>
      <w:contextualSpacing/>
    </w:pPr>
  </w:style>
  <w:style w:type="paragraph" w:customStyle="1" w:styleId="Tableau-ligne">
    <w:name w:val="Tableau-ligne"/>
    <w:basedOn w:val="Normal"/>
    <w:link w:val="Tableau-ligneCar1"/>
    <w:rsid w:val="00B57EDC"/>
    <w:pPr>
      <w:suppressLineNumbers/>
      <w:spacing w:before="20" w:after="20"/>
      <w:ind w:left="2" w:right="113"/>
      <w:jc w:val="left"/>
    </w:pPr>
    <w:rPr>
      <w:rFonts w:ascii="Arial Narrow" w:eastAsia="Times New Roman" w:hAnsi="Arial Narrow" w:cs="Times New Roman"/>
      <w:sz w:val="20"/>
      <w:szCs w:val="20"/>
      <w:lang w:val="x-none" w:eastAsia="x-none"/>
    </w:rPr>
  </w:style>
  <w:style w:type="character" w:customStyle="1" w:styleId="Tableau-ligneCar1">
    <w:name w:val="Tableau-ligne Car1"/>
    <w:link w:val="Tableau-ligne"/>
    <w:rsid w:val="00B57EDC"/>
    <w:rPr>
      <w:rFonts w:ascii="Arial Narrow" w:eastAsia="Times New Roman" w:hAnsi="Arial Narrow"/>
    </w:rPr>
  </w:style>
  <w:style w:type="paragraph" w:customStyle="1" w:styleId="Listenumrote">
    <w:name w:val="Liste numérotée"/>
    <w:basedOn w:val="Normal"/>
    <w:link w:val="ListenumroteCar"/>
    <w:qFormat/>
    <w:rsid w:val="00E31BC7"/>
    <w:pPr>
      <w:numPr>
        <w:numId w:val="39"/>
      </w:numPr>
    </w:pPr>
  </w:style>
  <w:style w:type="character" w:customStyle="1" w:styleId="ListenumroteCar">
    <w:name w:val="Liste numérotée Car"/>
    <w:basedOn w:val="Policepardfaut"/>
    <w:link w:val="Listenumrote"/>
    <w:rsid w:val="00E31BC7"/>
    <w:rPr>
      <w:rFonts w:eastAsia="Arial" w:cs="Calibri"/>
      <w:sz w:val="24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C0CB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jpe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iridjee\Documents\_Templates\S4_0072_FR_Modele_plan_type_document_Word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7D82B-6032-4569-8F5F-B55AB7B8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S4_0072_FR_Modele_plan_type_document_Word.dotm</Template>
  <TotalTime>35</TotalTime>
  <Pages>3</Pages>
  <Words>87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 du client - Nom du Projet</vt:lpstr>
      <vt:lpstr>CLIENT TEST - PROJET TEST</vt:lpstr>
    </vt:vector>
  </TitlesOfParts>
  <Company>Microsoft</Company>
  <LinksUpToDate>false</LinksUpToDate>
  <CharactersWithSpaces>569</CharactersWithSpaces>
  <SharedDoc>false</SharedDoc>
  <HLinks>
    <vt:vector size="6" baseType="variant">
      <vt:variant>
        <vt:i4>7929894</vt:i4>
      </vt:variant>
      <vt:variant>
        <vt:i4>18</vt:i4>
      </vt:variant>
      <vt:variant>
        <vt:i4>0</vt:i4>
      </vt:variant>
      <vt:variant>
        <vt:i4>5</vt:i4>
      </vt:variant>
      <vt:variant>
        <vt:lpwstr>http://www.groupe-sii.com/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client - Nom du Projet</dc:title>
  <dc:subject>Modèle de plan type de document</dc:subject>
  <dc:creator>DHI</dc:creator>
  <cp:lastModifiedBy>DHI</cp:lastModifiedBy>
  <cp:revision>10</cp:revision>
  <cp:lastPrinted>2012-09-19T09:25:00Z</cp:lastPrinted>
  <dcterms:created xsi:type="dcterms:W3CDTF">2015-08-13T12:50:00Z</dcterms:created>
  <dcterms:modified xsi:type="dcterms:W3CDTF">2015-09-08T10:32:00Z</dcterms:modified>
  <cp:category>Proposition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-modele">
    <vt:lpwstr>S4-0072-18</vt:lpwstr>
  </property>
  <property fmtid="{D5CDD505-2E9C-101B-9397-08002B2CF9AE}" pid="3" name="Client">
    <vt:lpwstr>Nom du client</vt:lpwstr>
  </property>
  <property fmtid="{D5CDD505-2E9C-101B-9397-08002B2CF9AE}" pid="4" name="Référence">
    <vt:lpwstr>N° de Référence Client</vt:lpwstr>
  </property>
  <property fmtid="{D5CDD505-2E9C-101B-9397-08002B2CF9AE}" pid="5" name="Projet">
    <vt:lpwstr>Nom du Projet</vt:lpwstr>
  </property>
  <property fmtid="{D5CDD505-2E9C-101B-9397-08002B2CF9AE}" pid="6" name="Date de référence">
    <vt:lpwstr>Date Référence</vt:lpwstr>
  </property>
  <property fmtid="{D5CDD505-2E9C-101B-9397-08002B2CF9AE}" pid="7" name="Site">
    <vt:lpwstr>Siège</vt:lpwstr>
  </property>
  <property fmtid="{D5CDD505-2E9C-101B-9397-08002B2CF9AE}" pid="8" name="Notre Référence">
    <vt:lpwstr>TTTT-PPPP-AA-XX-NNNN</vt:lpwstr>
  </property>
  <property fmtid="{D5CDD505-2E9C-101B-9397-08002B2CF9AE}" pid="9" name="Contact Client">
    <vt:lpwstr>Nom Interlocuteur Client</vt:lpwstr>
  </property>
  <property fmtid="{D5CDD505-2E9C-101B-9397-08002B2CF9AE}" pid="10" name="de du d' des">
    <vt:lpwstr>de </vt:lpwstr>
  </property>
  <property fmtid="{D5CDD505-2E9C-101B-9397-08002B2CF9AE}" pid="11" name="le la l' les">
    <vt:lpwstr>du</vt:lpwstr>
  </property>
  <property fmtid="{D5CDD505-2E9C-101B-9397-08002B2CF9AE}" pid="12" name="à au aux">
    <vt:lpwstr>TEST</vt:lpwstr>
  </property>
  <property fmtid="{D5CDD505-2E9C-101B-9397-08002B2CF9AE}" pid="13" name="VersionDocument">
    <vt:lpwstr>VV</vt:lpwstr>
  </property>
  <property fmtid="{D5CDD505-2E9C-101B-9397-08002B2CF9AE}" pid="14" name="NomRedacteur">
    <vt:lpwstr>Rédacteur</vt:lpwstr>
  </property>
  <property fmtid="{D5CDD505-2E9C-101B-9397-08002B2CF9AE}" pid="15" name="NomVerificateur">
    <vt:lpwstr>Vérificateur</vt:lpwstr>
  </property>
  <property fmtid="{D5CDD505-2E9C-101B-9397-08002B2CF9AE}" pid="16" name="NomApprobateur">
    <vt:lpwstr>Approbateur</vt:lpwstr>
  </property>
  <property fmtid="{D5CDD505-2E9C-101B-9397-08002B2CF9AE}" pid="17" name="Adresse">
    <vt:lpwstr>65 rue de Bercy</vt:lpwstr>
  </property>
  <property fmtid="{D5CDD505-2E9C-101B-9397-08002B2CF9AE}" pid="18" name="Ville">
    <vt:lpwstr>75012  PARIS </vt:lpwstr>
  </property>
  <property fmtid="{D5CDD505-2E9C-101B-9397-08002B2CF9AE}" pid="19" name="Tél">
    <vt:lpwstr>01.42.84.82.22</vt:lpwstr>
  </property>
  <property fmtid="{D5CDD505-2E9C-101B-9397-08002B2CF9AE}" pid="20" name="Fax">
    <vt:lpwstr>01.42.84.30.82</vt:lpwstr>
  </property>
  <property fmtid="{D5CDD505-2E9C-101B-9397-08002B2CF9AE}" pid="21" name="Adresse2">
    <vt:lpwstr>  </vt:lpwstr>
  </property>
  <property fmtid="{D5CDD505-2E9C-101B-9397-08002B2CF9AE}" pid="22" name="Nom société">
    <vt:lpwstr>Nom société</vt:lpwstr>
  </property>
  <property fmtid="{D5CDD505-2E9C-101B-9397-08002B2CF9AE}" pid="23" name="DateRedaction">
    <vt:lpwstr>Date Rédaction</vt:lpwstr>
  </property>
  <property fmtid="{D5CDD505-2E9C-101B-9397-08002B2CF9AE}" pid="24" name="DateVerification">
    <vt:lpwstr>Date Vérification</vt:lpwstr>
  </property>
  <property fmtid="{D5CDD505-2E9C-101B-9397-08002B2CF9AE}" pid="25" name="DateApprobation">
    <vt:lpwstr>Date Approbation</vt:lpwstr>
  </property>
  <property fmtid="{D5CDD505-2E9C-101B-9397-08002B2CF9AE}" pid="26" name="Type de document">
    <vt:lpwstr>Modèle de plan type de document</vt:lpwstr>
  </property>
  <property fmtid="{D5CDD505-2E9C-101B-9397-08002B2CF9AE}" pid="27" name="Subject">
    <vt:lpwstr>Public</vt:lpwstr>
  </property>
  <property fmtid="{D5CDD505-2E9C-101B-9397-08002B2CF9AE}" pid="28" name="Security">
    <vt:lpwstr>Usage interne SII</vt:lpwstr>
  </property>
  <property fmtid="{D5CDD505-2E9C-101B-9397-08002B2CF9AE}" pid="29" name="SecurityHigh">
    <vt:lpwstr>  </vt:lpwstr>
  </property>
</Properties>
</file>